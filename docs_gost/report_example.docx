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714"/>
        <w:gridCol w:w="2801"/>
        <w:gridCol w:w="1723"/>
      </w:tblGrid>
      <w:tr w:rsidR="00C02139" w:rsidRPr="00262734" w14:paraId="14B71461" w14:textId="77777777" w:rsidTr="00A3507E">
        <w:trPr>
          <w:trHeight w:val="283"/>
        </w:trPr>
        <w:tc>
          <w:tcPr>
            <w:tcW w:w="9344" w:type="dxa"/>
            <w:gridSpan w:val="4"/>
          </w:tcPr>
          <w:p w14:paraId="4CF95823" w14:textId="77777777" w:rsidR="00C02139" w:rsidRPr="007577DE" w:rsidRDefault="00C02139" w:rsidP="00A3507E">
            <w:pPr>
              <w:spacing w:after="0" w:line="276" w:lineRule="auto"/>
              <w:jc w:val="center"/>
            </w:pPr>
          </w:p>
        </w:tc>
      </w:tr>
      <w:tr w:rsidR="00C02139" w:rsidRPr="00262734" w14:paraId="2C3CDC73" w14:textId="77777777" w:rsidTr="00A3507E">
        <w:trPr>
          <w:trHeight w:val="283"/>
        </w:trPr>
        <w:tc>
          <w:tcPr>
            <w:tcW w:w="4106" w:type="dxa"/>
          </w:tcPr>
          <w:p w14:paraId="4E9582A9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714" w:type="dxa"/>
          </w:tcPr>
          <w:p w14:paraId="58C27ACA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4524" w:type="dxa"/>
            <w:gridSpan w:val="2"/>
          </w:tcPr>
          <w:p w14:paraId="37ED78B7" w14:textId="77777777" w:rsidR="00C02139" w:rsidRDefault="00C02139" w:rsidP="00A3507E">
            <w:pPr>
              <w:spacing w:after="0" w:line="276" w:lineRule="auto"/>
            </w:pPr>
          </w:p>
        </w:tc>
      </w:tr>
      <w:tr w:rsidR="00C02139" w:rsidRPr="00262734" w14:paraId="3903C56B" w14:textId="77777777" w:rsidTr="00A3507E">
        <w:trPr>
          <w:trHeight w:val="283"/>
        </w:trPr>
        <w:tc>
          <w:tcPr>
            <w:tcW w:w="4106" w:type="dxa"/>
          </w:tcPr>
          <w:p w14:paraId="35E1E4B2" w14:textId="500C5D1B" w:rsidR="00C02139" w:rsidRDefault="00C02139" w:rsidP="00A3507E">
            <w:pPr>
              <w:spacing w:after="0" w:line="276" w:lineRule="auto"/>
            </w:pPr>
          </w:p>
        </w:tc>
        <w:tc>
          <w:tcPr>
            <w:tcW w:w="714" w:type="dxa"/>
            <w:vAlign w:val="center"/>
          </w:tcPr>
          <w:p w14:paraId="360F4DFE" w14:textId="77777777" w:rsidR="00C02139" w:rsidRDefault="00C02139" w:rsidP="00A3507E">
            <w:pPr>
              <w:spacing w:after="0" w:line="276" w:lineRule="auto"/>
              <w:jc w:val="center"/>
            </w:pPr>
          </w:p>
        </w:tc>
        <w:tc>
          <w:tcPr>
            <w:tcW w:w="4524" w:type="dxa"/>
            <w:gridSpan w:val="2"/>
            <w:vAlign w:val="center"/>
          </w:tcPr>
          <w:p w14:paraId="042FCE23" w14:textId="4C24BB75" w:rsidR="00C02139" w:rsidRDefault="00C02139" w:rsidP="00A3507E">
            <w:pPr>
              <w:spacing w:after="0" w:line="276" w:lineRule="auto"/>
              <w:jc w:val="center"/>
            </w:pPr>
          </w:p>
        </w:tc>
      </w:tr>
      <w:tr w:rsidR="00C02139" w:rsidRPr="00262734" w14:paraId="7357550C" w14:textId="77777777" w:rsidTr="00A3507E">
        <w:trPr>
          <w:trHeight w:val="283"/>
        </w:trPr>
        <w:tc>
          <w:tcPr>
            <w:tcW w:w="4106" w:type="dxa"/>
          </w:tcPr>
          <w:p w14:paraId="60B97642" w14:textId="055CA8E2" w:rsidR="00C02139" w:rsidRDefault="00C02139" w:rsidP="00A3507E">
            <w:pPr>
              <w:spacing w:after="0" w:line="276" w:lineRule="auto"/>
            </w:pPr>
          </w:p>
        </w:tc>
        <w:tc>
          <w:tcPr>
            <w:tcW w:w="714" w:type="dxa"/>
          </w:tcPr>
          <w:p w14:paraId="45FA9A64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4524" w:type="dxa"/>
            <w:gridSpan w:val="2"/>
            <w:vAlign w:val="bottom"/>
          </w:tcPr>
          <w:p w14:paraId="3A01D50E" w14:textId="38385D08" w:rsidR="00C02139" w:rsidRDefault="00C02139" w:rsidP="00A3507E">
            <w:pPr>
              <w:spacing w:after="0" w:line="276" w:lineRule="auto"/>
              <w:jc w:val="left"/>
            </w:pPr>
          </w:p>
        </w:tc>
      </w:tr>
      <w:tr w:rsidR="00C02139" w14:paraId="6B3A167B" w14:textId="77777777" w:rsidTr="00A3507E">
        <w:trPr>
          <w:trHeight w:val="283"/>
        </w:trPr>
        <w:tc>
          <w:tcPr>
            <w:tcW w:w="4106" w:type="dxa"/>
          </w:tcPr>
          <w:p w14:paraId="78669AD4" w14:textId="77777777" w:rsidR="00C02139" w:rsidRDefault="00C02139" w:rsidP="00A3507E">
            <w:pPr>
              <w:spacing w:after="0" w:line="240" w:lineRule="auto"/>
            </w:pPr>
          </w:p>
        </w:tc>
        <w:tc>
          <w:tcPr>
            <w:tcW w:w="714" w:type="dxa"/>
          </w:tcPr>
          <w:p w14:paraId="134E9F65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4524" w:type="dxa"/>
            <w:gridSpan w:val="2"/>
            <w:vAlign w:val="bottom"/>
          </w:tcPr>
          <w:p w14:paraId="4A459A37" w14:textId="6555DA77" w:rsidR="00C02139" w:rsidRDefault="00C02139" w:rsidP="00A3507E">
            <w:pPr>
              <w:spacing w:after="0" w:line="276" w:lineRule="auto"/>
              <w:jc w:val="left"/>
            </w:pPr>
          </w:p>
        </w:tc>
      </w:tr>
      <w:tr w:rsidR="00C02139" w14:paraId="265E6865" w14:textId="77777777" w:rsidTr="00A3507E">
        <w:trPr>
          <w:trHeight w:val="283"/>
        </w:trPr>
        <w:tc>
          <w:tcPr>
            <w:tcW w:w="4106" w:type="dxa"/>
          </w:tcPr>
          <w:p w14:paraId="2E7D591B" w14:textId="77777777" w:rsidR="00C02139" w:rsidRDefault="00C02139" w:rsidP="00A3507E">
            <w:pPr>
              <w:spacing w:after="0" w:line="240" w:lineRule="auto"/>
            </w:pPr>
          </w:p>
        </w:tc>
        <w:tc>
          <w:tcPr>
            <w:tcW w:w="714" w:type="dxa"/>
          </w:tcPr>
          <w:p w14:paraId="19D0345B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4524" w:type="dxa"/>
            <w:gridSpan w:val="2"/>
          </w:tcPr>
          <w:p w14:paraId="63754ED7" w14:textId="77777777" w:rsidR="00C02139" w:rsidRDefault="00C02139" w:rsidP="00A3507E">
            <w:pPr>
              <w:spacing w:after="0" w:line="276" w:lineRule="auto"/>
            </w:pPr>
          </w:p>
        </w:tc>
      </w:tr>
      <w:tr w:rsidR="00C02139" w14:paraId="01F97990" w14:textId="77777777" w:rsidTr="00C02139">
        <w:trPr>
          <w:trHeight w:val="283"/>
        </w:trPr>
        <w:tc>
          <w:tcPr>
            <w:tcW w:w="4106" w:type="dxa"/>
          </w:tcPr>
          <w:p w14:paraId="0ED7BFD0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714" w:type="dxa"/>
          </w:tcPr>
          <w:p w14:paraId="05E64F3B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2801" w:type="dxa"/>
          </w:tcPr>
          <w:p w14:paraId="6F7A348A" w14:textId="77777777" w:rsidR="00C02139" w:rsidRDefault="00C02139" w:rsidP="00A3507E">
            <w:pPr>
              <w:spacing w:line="276" w:lineRule="auto"/>
            </w:pPr>
          </w:p>
        </w:tc>
        <w:tc>
          <w:tcPr>
            <w:tcW w:w="1723" w:type="dxa"/>
          </w:tcPr>
          <w:p w14:paraId="3E3E957C" w14:textId="29AAE9EA" w:rsidR="00C02139" w:rsidRDefault="00C02139" w:rsidP="00A3507E">
            <w:pPr>
              <w:spacing w:after="0" w:line="276" w:lineRule="auto"/>
            </w:pPr>
          </w:p>
        </w:tc>
      </w:tr>
      <w:tr w:rsidR="00C02139" w14:paraId="280EE05C" w14:textId="77777777" w:rsidTr="00A3507E">
        <w:trPr>
          <w:trHeight w:val="577"/>
        </w:trPr>
        <w:tc>
          <w:tcPr>
            <w:tcW w:w="4106" w:type="dxa"/>
          </w:tcPr>
          <w:p w14:paraId="5AB92FAD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714" w:type="dxa"/>
          </w:tcPr>
          <w:p w14:paraId="0D66D9B1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4524" w:type="dxa"/>
            <w:gridSpan w:val="2"/>
            <w:vAlign w:val="bottom"/>
          </w:tcPr>
          <w:p w14:paraId="3DBA1D9D" w14:textId="1CDC71F4" w:rsidR="00C02139" w:rsidRDefault="00C02139" w:rsidP="00A3507E">
            <w:pPr>
              <w:spacing w:after="0" w:line="276" w:lineRule="auto"/>
              <w:jc w:val="right"/>
            </w:pPr>
          </w:p>
        </w:tc>
      </w:tr>
      <w:tr w:rsidR="00C02139" w14:paraId="36CF86C9" w14:textId="77777777" w:rsidTr="00A3507E">
        <w:trPr>
          <w:trHeight w:val="283"/>
        </w:trPr>
        <w:tc>
          <w:tcPr>
            <w:tcW w:w="4106" w:type="dxa"/>
          </w:tcPr>
          <w:p w14:paraId="5DC1F878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714" w:type="dxa"/>
          </w:tcPr>
          <w:p w14:paraId="756605A2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4524" w:type="dxa"/>
            <w:gridSpan w:val="2"/>
          </w:tcPr>
          <w:p w14:paraId="65F30339" w14:textId="77777777" w:rsidR="00C02139" w:rsidRDefault="00C02139" w:rsidP="00A3507E">
            <w:pPr>
              <w:spacing w:after="0" w:line="276" w:lineRule="auto"/>
              <w:jc w:val="right"/>
            </w:pPr>
          </w:p>
        </w:tc>
      </w:tr>
      <w:tr w:rsidR="00C02139" w14:paraId="142BB159" w14:textId="77777777" w:rsidTr="00A3507E">
        <w:trPr>
          <w:trHeight w:val="283"/>
        </w:trPr>
        <w:tc>
          <w:tcPr>
            <w:tcW w:w="4106" w:type="dxa"/>
          </w:tcPr>
          <w:p w14:paraId="5272A822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714" w:type="dxa"/>
          </w:tcPr>
          <w:p w14:paraId="13A8F566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4524" w:type="dxa"/>
            <w:gridSpan w:val="2"/>
          </w:tcPr>
          <w:p w14:paraId="53DB03C0" w14:textId="77777777" w:rsidR="00C02139" w:rsidRDefault="00C02139" w:rsidP="00A3507E">
            <w:pPr>
              <w:spacing w:after="0" w:line="276" w:lineRule="auto"/>
              <w:jc w:val="right"/>
            </w:pPr>
          </w:p>
        </w:tc>
      </w:tr>
      <w:tr w:rsidR="00C02139" w14:paraId="24E31D18" w14:textId="77777777" w:rsidTr="00A3507E">
        <w:trPr>
          <w:trHeight w:val="283"/>
        </w:trPr>
        <w:tc>
          <w:tcPr>
            <w:tcW w:w="4106" w:type="dxa"/>
          </w:tcPr>
          <w:p w14:paraId="6B3F5994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714" w:type="dxa"/>
          </w:tcPr>
          <w:p w14:paraId="785C7015" w14:textId="77777777" w:rsidR="00C02139" w:rsidRDefault="00C02139" w:rsidP="00A3507E">
            <w:pPr>
              <w:spacing w:after="0" w:line="276" w:lineRule="auto"/>
            </w:pPr>
          </w:p>
        </w:tc>
        <w:tc>
          <w:tcPr>
            <w:tcW w:w="4524" w:type="dxa"/>
            <w:gridSpan w:val="2"/>
          </w:tcPr>
          <w:p w14:paraId="0D44D66F" w14:textId="77777777" w:rsidR="00C02139" w:rsidRDefault="00C02139" w:rsidP="00A3507E">
            <w:pPr>
              <w:spacing w:after="0" w:line="276" w:lineRule="auto"/>
            </w:pPr>
          </w:p>
        </w:tc>
      </w:tr>
      <w:tr w:rsidR="00C02139" w14:paraId="22CBBC46" w14:textId="77777777" w:rsidTr="00A3507E">
        <w:trPr>
          <w:trHeight w:val="283"/>
        </w:trPr>
        <w:tc>
          <w:tcPr>
            <w:tcW w:w="9344" w:type="dxa"/>
            <w:gridSpan w:val="4"/>
          </w:tcPr>
          <w:p w14:paraId="37DFE11C" w14:textId="27CF6C41" w:rsidR="00C02139" w:rsidRPr="00C02139" w:rsidRDefault="00C02139" w:rsidP="00A3507E">
            <w:pPr>
              <w:spacing w:after="0"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GOSTDOWN+</w:t>
            </w:r>
          </w:p>
        </w:tc>
      </w:tr>
      <w:tr w:rsidR="00C02139" w14:paraId="68B745D0" w14:textId="77777777" w:rsidTr="00A3507E">
        <w:trPr>
          <w:trHeight w:val="283"/>
        </w:trPr>
        <w:tc>
          <w:tcPr>
            <w:tcW w:w="9344" w:type="dxa"/>
            <w:gridSpan w:val="4"/>
          </w:tcPr>
          <w:p w14:paraId="7D029FBE" w14:textId="05E8B998" w:rsidR="00C02139" w:rsidRPr="00C02139" w:rsidRDefault="00C02139" w:rsidP="00A3507E">
            <w:pPr>
              <w:spacing w:after="0" w:line="276" w:lineRule="auto"/>
              <w:jc w:val="center"/>
              <w:rPr>
                <w:lang w:val="en-US"/>
              </w:rPr>
            </w:pPr>
            <w:r>
              <w:t>Система документирования на</w:t>
            </w:r>
            <w:r>
              <w:rPr>
                <w:lang w:val="en-US"/>
              </w:rPr>
              <w:t xml:space="preserve"> Markdown</w:t>
            </w:r>
          </w:p>
        </w:tc>
      </w:tr>
      <w:tr w:rsidR="00C02139" w14:paraId="09A77A4B" w14:textId="77777777" w:rsidTr="00A3507E">
        <w:trPr>
          <w:trHeight w:val="283"/>
        </w:trPr>
        <w:tc>
          <w:tcPr>
            <w:tcW w:w="9344" w:type="dxa"/>
            <w:gridSpan w:val="4"/>
          </w:tcPr>
          <w:p w14:paraId="59FE3E43" w14:textId="0815751A" w:rsidR="00C02139" w:rsidRDefault="00C02139" w:rsidP="00A3507E">
            <w:pPr>
              <w:spacing w:line="276" w:lineRule="auto"/>
              <w:jc w:val="center"/>
            </w:pPr>
          </w:p>
        </w:tc>
      </w:tr>
      <w:tr w:rsidR="00C02139" w14:paraId="1B8F6097" w14:textId="77777777" w:rsidTr="00A3507E">
        <w:trPr>
          <w:trHeight w:val="283"/>
        </w:trPr>
        <w:tc>
          <w:tcPr>
            <w:tcW w:w="4106" w:type="dxa"/>
          </w:tcPr>
          <w:p w14:paraId="790B3C93" w14:textId="77777777" w:rsidR="00C02139" w:rsidRDefault="00C02139" w:rsidP="00A3507E">
            <w:pPr>
              <w:spacing w:line="276" w:lineRule="auto"/>
            </w:pPr>
          </w:p>
        </w:tc>
        <w:tc>
          <w:tcPr>
            <w:tcW w:w="714" w:type="dxa"/>
          </w:tcPr>
          <w:p w14:paraId="3F1FCF7C" w14:textId="77777777" w:rsidR="00C02139" w:rsidRPr="00626D1D" w:rsidRDefault="00C02139" w:rsidP="00A3507E">
            <w:pPr>
              <w:spacing w:line="276" w:lineRule="auto"/>
            </w:pPr>
          </w:p>
        </w:tc>
        <w:tc>
          <w:tcPr>
            <w:tcW w:w="4524" w:type="dxa"/>
            <w:gridSpan w:val="2"/>
          </w:tcPr>
          <w:p w14:paraId="42679A18" w14:textId="77777777" w:rsidR="00C02139" w:rsidRDefault="00C02139" w:rsidP="00A3507E">
            <w:pPr>
              <w:spacing w:line="276" w:lineRule="auto"/>
            </w:pPr>
          </w:p>
        </w:tc>
      </w:tr>
      <w:tr w:rsidR="00C02139" w14:paraId="53C527F2" w14:textId="77777777" w:rsidTr="00A3507E">
        <w:trPr>
          <w:trHeight w:val="283"/>
        </w:trPr>
        <w:tc>
          <w:tcPr>
            <w:tcW w:w="9344" w:type="dxa"/>
            <w:gridSpan w:val="4"/>
          </w:tcPr>
          <w:p w14:paraId="66793A79" w14:textId="7565A722" w:rsidR="00C02139" w:rsidRDefault="00C02139" w:rsidP="00A3507E">
            <w:pPr>
              <w:spacing w:line="276" w:lineRule="auto"/>
              <w:jc w:val="center"/>
            </w:pPr>
            <w:r>
              <w:t xml:space="preserve">Листов </w:t>
            </w:r>
            <w:r w:rsidR="00F5595B">
              <w:t>49</w:t>
            </w:r>
          </w:p>
        </w:tc>
      </w:tr>
    </w:tbl>
    <w:p w14:paraId="6BF01A78" w14:textId="0145563D" w:rsidR="00C02139" w:rsidRDefault="00C02139" w:rsidP="005A0AF0">
      <w:pPr>
        <w:rPr>
          <w:noProof/>
          <w:szCs w:val="26"/>
        </w:rPr>
      </w:pPr>
      <w:r>
        <w:rPr>
          <w:noProof/>
          <w:szCs w:val="26"/>
        </w:rPr>
        <w:br w:type="page"/>
      </w:r>
    </w:p>
    <w:p w14:paraId="1A274E91" w14:textId="77777777" w:rsidR="00F5595B" w:rsidRDefault="00F5595B" w:rsidP="00F5595B">
      <w:pPr>
        <w:pStyle w:val="UnnumberedHeading1NoTOC"/>
      </w:pPr>
      <w:bookmarkStart w:id="0" w:name="referat"/>
      <w:r>
        <w:rPr>
          <w:rStyle w:val="UnnumberedHeadingOneNoTOC"/>
        </w:rPr>
        <w:lastRenderedPageBreak/>
        <w:t>Реферат</w:t>
      </w:r>
    </w:p>
    <w:p w14:paraId="70FDE26B" w14:textId="52AC0EB4" w:rsidR="00F5595B" w:rsidRDefault="00F5595B" w:rsidP="00F5595B">
      <w:pPr>
        <w:pStyle w:val="a1"/>
      </w:pPr>
      <w:r>
        <w:t xml:space="preserve">Отчёт </w:t>
      </w:r>
      <w:r w:rsidR="00E8759B" w:rsidRPr="00E8759B">
        <w:t>49</w:t>
      </w:r>
      <w:r>
        <w:t xml:space="preserve"> с., 17 рис., 1 табл., 3 источн., 0 прил.</w:t>
      </w:r>
    </w:p>
    <w:p w14:paraId="56E42997" w14:textId="77777777" w:rsidR="00F5595B" w:rsidRDefault="00F5595B">
      <w:pPr>
        <w:pStyle w:val="GostKeywords"/>
      </w:pPr>
      <w:r>
        <w:t>документирование, документация как код</w:t>
      </w:r>
    </w:p>
    <w:p w14:paraId="0A1C767A" w14:textId="77777777" w:rsidR="00F5595B" w:rsidRDefault="00F5595B">
      <w:pPr>
        <w:pStyle w:val="a1"/>
      </w:pPr>
      <w:r>
        <w:t>Объект исследования – способы разработки документации как кода в соответствии с требованиями Заказчика, ГОСТов (в трактовке Заказчика) и необходимости предоставления результатов в формате docx.</w:t>
      </w:r>
    </w:p>
    <w:p w14:paraId="00F9DA06" w14:textId="77777777" w:rsidR="00F5595B" w:rsidRDefault="00F5595B">
      <w:pPr>
        <w:pStyle w:val="a1"/>
      </w:pPr>
      <w:r>
        <w:t>Цели и задачи: разработать фреймворк для разработки и доставки документации в форматы docx и веб с возможностью хранения в git.</w:t>
      </w:r>
    </w:p>
    <w:p w14:paraId="0C2DD866" w14:textId="77777777" w:rsidR="00F5595B" w:rsidRDefault="00F5595B" w:rsidP="00F5595B">
      <w:pPr>
        <w:pStyle w:val="UnnumberedHeading1NoTOC"/>
      </w:pPr>
      <w:bookmarkStart w:id="1" w:name="содержание"/>
      <w:bookmarkEnd w:id="0"/>
      <w:r>
        <w:rPr>
          <w:rStyle w:val="UnnumberedHeadingOneNoTOC"/>
        </w:rPr>
        <w:lastRenderedPageBreak/>
        <w:t>Содержание</w:t>
      </w:r>
    </w:p>
    <w:bookmarkStart w:id="2" w:name="обозначения-и-сокращения"/>
    <w:bookmarkEnd w:id="1"/>
    <w:p w14:paraId="0346EA4E" w14:textId="5768238D" w:rsidR="00F5595B" w:rsidRDefault="00F5595B">
      <w:pPr>
        <w:pStyle w:val="14"/>
        <w:rPr>
          <w:rFonts w:asciiTheme="minorHAnsi" w:eastAsiaTheme="minorEastAsia" w:hAnsiTheme="minorHAnsi"/>
          <w:b w:val="0"/>
          <w:sz w:val="22"/>
          <w:szCs w:val="22"/>
        </w:rPr>
      </w:pPr>
      <w:r>
        <w:rPr>
          <w:b w:val="0"/>
          <w:caps/>
        </w:rPr>
        <w:fldChar w:fldCharType="begin"/>
      </w:r>
      <w:r>
        <w:rPr>
          <w:b w:val="0"/>
          <w:caps/>
        </w:rPr>
        <w:instrText xml:space="preserve"> TOC \o "9-9" \h \z \t "UnnumberedHeading1;1;UnnumberedHeading2;2;Заголовок 1;1;Заголовок 2;2;Заголовок 3;3" </w:instrText>
      </w:r>
      <w:r>
        <w:rPr>
          <w:b w:val="0"/>
          <w:caps/>
        </w:rPr>
        <w:fldChar w:fldCharType="separate"/>
      </w:r>
      <w:hyperlink w:anchor="_Toc117580029" w:history="1">
        <w:r w:rsidRPr="00B80667">
          <w:rPr>
            <w:rStyle w:val="af2"/>
            <w:caps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_Toc117580029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E7E94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2976B35" w14:textId="213E21BF" w:rsidR="00F5595B" w:rsidRDefault="00000000">
      <w:pPr>
        <w:pStyle w:val="14"/>
        <w:rPr>
          <w:rFonts w:asciiTheme="minorHAnsi" w:eastAsiaTheme="minorEastAsia" w:hAnsiTheme="minorHAnsi"/>
          <w:b w:val="0"/>
          <w:sz w:val="22"/>
          <w:szCs w:val="22"/>
        </w:rPr>
      </w:pPr>
      <w:hyperlink w:anchor="_Toc117580030" w:history="1">
        <w:r w:rsidR="00F5595B" w:rsidRPr="00B80667">
          <w:rPr>
            <w:rStyle w:val="af2"/>
          </w:rPr>
          <w:t>1</w:t>
        </w:r>
        <w:r w:rsidR="00F5595B">
          <w:rPr>
            <w:rFonts w:asciiTheme="minorHAnsi" w:eastAsiaTheme="minorEastAsia" w:hAnsiTheme="minorHAnsi"/>
            <w:b w:val="0"/>
            <w:sz w:val="22"/>
            <w:szCs w:val="22"/>
          </w:rPr>
          <w:tab/>
        </w:r>
        <w:r w:rsidR="00F5595B" w:rsidRPr="00B80667">
          <w:rPr>
            <w:rStyle w:val="af2"/>
          </w:rPr>
          <w:t>Описание тулчейна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_Toc117580030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8</w:t>
        </w:r>
        <w:r w:rsidR="00F5595B">
          <w:rPr>
            <w:webHidden/>
          </w:rPr>
          <w:fldChar w:fldCharType="end"/>
        </w:r>
      </w:hyperlink>
    </w:p>
    <w:p w14:paraId="15F8A4EE" w14:textId="33AC9582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31" w:history="1">
        <w:r w:rsidR="00F5595B" w:rsidRPr="00B80667">
          <w:rPr>
            <w:rStyle w:val="af2"/>
            <w:rFonts w:eastAsia="MS Mincho"/>
          </w:rPr>
          <w:t>1.1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Что вообще происходит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_Toc117580031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8</w:t>
        </w:r>
        <w:r w:rsidR="00F5595B">
          <w:rPr>
            <w:webHidden/>
          </w:rPr>
          <w:fldChar w:fldCharType="end"/>
        </w:r>
      </w:hyperlink>
    </w:p>
    <w:p w14:paraId="7EDBEC50" w14:textId="68E00801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32" w:history="1">
        <w:r w:rsidR="00F5595B" w:rsidRPr="00B80667">
          <w:rPr>
            <w:rStyle w:val="af2"/>
            <w:rFonts w:eastAsia="MS Mincho"/>
          </w:rPr>
          <w:t>1.2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Установка тулчейна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_Toc117580032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9</w:t>
        </w:r>
        <w:r w:rsidR="00F5595B">
          <w:rPr>
            <w:webHidden/>
          </w:rPr>
          <w:fldChar w:fldCharType="end"/>
        </w:r>
      </w:hyperlink>
    </w:p>
    <w:p w14:paraId="5605BF8F" w14:textId="131A5EE0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33" w:history="1">
        <w:r w:rsidR="00F5595B" w:rsidRPr="00B80667">
          <w:rPr>
            <w:rStyle w:val="af2"/>
            <w:rFonts w:eastAsia="MS Mincho"/>
          </w:rPr>
          <w:t>1.2.1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Pandoc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_Toc117580033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10</w:t>
        </w:r>
        <w:r w:rsidR="00F5595B">
          <w:rPr>
            <w:webHidden/>
          </w:rPr>
          <w:fldChar w:fldCharType="end"/>
        </w:r>
      </w:hyperlink>
    </w:p>
    <w:p w14:paraId="3592AC96" w14:textId="73B4ED47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34" w:history="1">
        <w:r w:rsidR="00F5595B" w:rsidRPr="00B80667">
          <w:rPr>
            <w:rStyle w:val="af2"/>
            <w:rFonts w:eastAsia="MS Mincho"/>
          </w:rPr>
          <w:t>1.2.2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Python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_Toc117580034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10</w:t>
        </w:r>
        <w:r w:rsidR="00F5595B">
          <w:rPr>
            <w:webHidden/>
          </w:rPr>
          <w:fldChar w:fldCharType="end"/>
        </w:r>
      </w:hyperlink>
    </w:p>
    <w:p w14:paraId="56F3D5F3" w14:textId="3075FD40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35" w:history="1">
        <w:r w:rsidR="00F5595B" w:rsidRPr="00B80667">
          <w:rPr>
            <w:rStyle w:val="af2"/>
            <w:rFonts w:eastAsia="MS Mincho"/>
          </w:rPr>
          <w:t>1.2.3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Gostdown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_Toc117580035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11</w:t>
        </w:r>
        <w:r w:rsidR="00F5595B">
          <w:rPr>
            <w:webHidden/>
          </w:rPr>
          <w:fldChar w:fldCharType="end"/>
        </w:r>
      </w:hyperlink>
    </w:p>
    <w:p w14:paraId="6363B4D9" w14:textId="33166E45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36" w:history="1">
        <w:r w:rsidR="00F5595B" w:rsidRPr="00B80667">
          <w:rPr>
            <w:rStyle w:val="af2"/>
            <w:rFonts w:eastAsia="MS Mincho"/>
          </w:rPr>
          <w:t>1.2.4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(Optional) Mkdocs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_Toc117580036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13</w:t>
        </w:r>
        <w:r w:rsidR="00F5595B">
          <w:rPr>
            <w:webHidden/>
          </w:rPr>
          <w:fldChar w:fldCharType="end"/>
        </w:r>
      </w:hyperlink>
    </w:p>
    <w:p w14:paraId="031DE66A" w14:textId="1EEDC238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37" w:history="1">
        <w:r w:rsidR="00F5595B" w:rsidRPr="00B80667">
          <w:rPr>
            <w:rStyle w:val="af2"/>
            <w:rFonts w:eastAsia="MS Mincho"/>
          </w:rPr>
          <w:t>1.3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Все вместе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_Toc117580037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13</w:t>
        </w:r>
        <w:r w:rsidR="00F5595B">
          <w:rPr>
            <w:webHidden/>
          </w:rPr>
          <w:fldChar w:fldCharType="end"/>
        </w:r>
      </w:hyperlink>
    </w:p>
    <w:p w14:paraId="2D1D3478" w14:textId="22DEEEB0" w:rsidR="00F5595B" w:rsidRDefault="00000000">
      <w:pPr>
        <w:pStyle w:val="14"/>
        <w:rPr>
          <w:rFonts w:asciiTheme="minorHAnsi" w:eastAsiaTheme="minorEastAsia" w:hAnsiTheme="minorHAnsi"/>
          <w:b w:val="0"/>
          <w:sz w:val="22"/>
          <w:szCs w:val="22"/>
        </w:rPr>
      </w:pPr>
      <w:hyperlink w:anchor="_Toc117580038" w:history="1">
        <w:r w:rsidR="00F5595B" w:rsidRPr="00B80667">
          <w:rPr>
            <w:rStyle w:val="af2"/>
          </w:rPr>
          <w:t>2</w:t>
        </w:r>
        <w:r w:rsidR="00F5595B">
          <w:rPr>
            <w:rFonts w:asciiTheme="minorHAnsi" w:eastAsiaTheme="minorEastAsia" w:hAnsiTheme="minorHAnsi"/>
            <w:b w:val="0"/>
            <w:sz w:val="22"/>
            <w:szCs w:val="22"/>
          </w:rPr>
          <w:tab/>
        </w:r>
        <w:r w:rsidR="00F5595B" w:rsidRPr="00B80667">
          <w:rPr>
            <w:rStyle w:val="af2"/>
          </w:rPr>
          <w:t>Сборка docx из markdown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_Toc117580038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15</w:t>
        </w:r>
        <w:r w:rsidR="00F5595B">
          <w:rPr>
            <w:webHidden/>
          </w:rPr>
          <w:fldChar w:fldCharType="end"/>
        </w:r>
      </w:hyperlink>
    </w:p>
    <w:p w14:paraId="5472AFC5" w14:textId="4E8631AE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39" w:history="1">
        <w:r w:rsidR="00F5595B" w:rsidRPr="00B80667">
          <w:rPr>
            <w:rStyle w:val="af2"/>
            <w:rFonts w:eastAsia="MS Mincho"/>
          </w:rPr>
          <w:t>2.1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Структура файлов и папок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_Toc117580039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15</w:t>
        </w:r>
        <w:r w:rsidR="00F5595B">
          <w:rPr>
            <w:webHidden/>
          </w:rPr>
          <w:fldChar w:fldCharType="end"/>
        </w:r>
      </w:hyperlink>
    </w:p>
    <w:p w14:paraId="4ECDF0AE" w14:textId="0685E66F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40" w:history="1">
        <w:r w:rsidR="00F5595B" w:rsidRPr="00B80667">
          <w:rPr>
            <w:rStyle w:val="af2"/>
            <w:rFonts w:eastAsia="MS Mincho"/>
          </w:rPr>
          <w:t>2.2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Пишем markdown с gostdown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_Toc117580040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17</w:t>
        </w:r>
        <w:r w:rsidR="00F5595B">
          <w:rPr>
            <w:webHidden/>
          </w:rPr>
          <w:fldChar w:fldCharType="end"/>
        </w:r>
      </w:hyperlink>
    </w:p>
    <w:p w14:paraId="4D97346D" w14:textId="65272CB6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41" w:history="1">
        <w:r w:rsidR="00F5595B" w:rsidRPr="00B80667">
          <w:rPr>
            <w:rStyle w:val="af2"/>
            <w:rFonts w:eastAsia="MS Mincho"/>
          </w:rPr>
          <w:t>2.2.1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Настройка обработки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_Toc117580041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17</w:t>
        </w:r>
        <w:r w:rsidR="00F5595B">
          <w:rPr>
            <w:webHidden/>
          </w:rPr>
          <w:fldChar w:fldCharType="end"/>
        </w:r>
      </w:hyperlink>
    </w:p>
    <w:p w14:paraId="3CC3250C" w14:textId="18B356A5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42" w:history="1">
        <w:r w:rsidR="00F5595B" w:rsidRPr="00B80667">
          <w:rPr>
            <w:rStyle w:val="af2"/>
            <w:rFonts w:eastAsia="MS Mincho"/>
          </w:rPr>
          <w:t>2.2.2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Нумерация заголовков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_Toc117580042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18</w:t>
        </w:r>
        <w:r w:rsidR="00F5595B">
          <w:rPr>
            <w:webHidden/>
          </w:rPr>
          <w:fldChar w:fldCharType="end"/>
        </w:r>
      </w:hyperlink>
    </w:p>
    <w:p w14:paraId="257102F8" w14:textId="7BEDB101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43" w:history="1">
        <w:r w:rsidR="00F5595B" w:rsidRPr="00B80667">
          <w:rPr>
            <w:rStyle w:val="af2"/>
            <w:rFonts w:eastAsia="MS Mincho"/>
          </w:rPr>
          <w:t>2.2.3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Рисунки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_Toc117580043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18</w:t>
        </w:r>
        <w:r w:rsidR="00F5595B">
          <w:rPr>
            <w:webHidden/>
          </w:rPr>
          <w:fldChar w:fldCharType="end"/>
        </w:r>
      </w:hyperlink>
    </w:p>
    <w:p w14:paraId="7B8BB41D" w14:textId="3A44DA26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44" w:history="1">
        <w:r w:rsidR="00F5595B" w:rsidRPr="00B80667">
          <w:rPr>
            <w:rStyle w:val="af2"/>
            <w:rFonts w:eastAsia="MS Mincho"/>
          </w:rPr>
          <w:t>2.2.4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Таблицы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_Toc117580044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19</w:t>
        </w:r>
        <w:r w:rsidR="00F5595B">
          <w:rPr>
            <w:webHidden/>
          </w:rPr>
          <w:fldChar w:fldCharType="end"/>
        </w:r>
      </w:hyperlink>
    </w:p>
    <w:p w14:paraId="3989BC70" w14:textId="6B1DE4C7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45" w:history="1">
        <w:r w:rsidR="00F5595B" w:rsidRPr="00B80667">
          <w:rPr>
            <w:rStyle w:val="af2"/>
            <w:rFonts w:eastAsia="MS Mincho"/>
          </w:rPr>
          <w:t>2.2.5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Источники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_Toc117580045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20</w:t>
        </w:r>
        <w:r w:rsidR="00F5595B">
          <w:rPr>
            <w:webHidden/>
          </w:rPr>
          <w:fldChar w:fldCharType="end"/>
        </w:r>
      </w:hyperlink>
    </w:p>
    <w:p w14:paraId="740EF0EC" w14:textId="194D8E6D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46" w:history="1">
        <w:r w:rsidR="00F5595B" w:rsidRPr="00B80667">
          <w:rPr>
            <w:rStyle w:val="af2"/>
            <w:rFonts w:eastAsia="MS Mincho"/>
          </w:rPr>
          <w:t>2.3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Сборка документа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_Toc117580046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21</w:t>
        </w:r>
        <w:r w:rsidR="00F5595B">
          <w:rPr>
            <w:webHidden/>
          </w:rPr>
          <w:fldChar w:fldCharType="end"/>
        </w:r>
      </w:hyperlink>
    </w:p>
    <w:p w14:paraId="7C3D7E93" w14:textId="56BAA16B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47" w:history="1">
        <w:r w:rsidR="00F5595B" w:rsidRPr="00B80667">
          <w:rPr>
            <w:rStyle w:val="af2"/>
            <w:rFonts w:eastAsia="MS Mincho"/>
          </w:rPr>
          <w:t>2.3.1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Запуск скрипта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_Toc117580047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21</w:t>
        </w:r>
        <w:r w:rsidR="00F5595B">
          <w:rPr>
            <w:webHidden/>
          </w:rPr>
          <w:fldChar w:fldCharType="end"/>
        </w:r>
      </w:hyperlink>
    </w:p>
    <w:p w14:paraId="5E2DBC85" w14:textId="3DF6A208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48" w:history="1">
        <w:r w:rsidR="00F5595B" w:rsidRPr="00B80667">
          <w:rPr>
            <w:rStyle w:val="af2"/>
            <w:rFonts w:eastAsia="MS Mincho"/>
          </w:rPr>
          <w:t>2.3.2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Предобработка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_Toc117580048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22</w:t>
        </w:r>
        <w:r w:rsidR="00F5595B">
          <w:rPr>
            <w:webHidden/>
          </w:rPr>
          <w:fldChar w:fldCharType="end"/>
        </w:r>
      </w:hyperlink>
    </w:p>
    <w:p w14:paraId="1BA6228B" w14:textId="1F50BECD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49" w:history="1">
        <w:r w:rsidR="00F5595B" w:rsidRPr="00B80667">
          <w:rPr>
            <w:rStyle w:val="af2"/>
            <w:rFonts w:eastAsia="MS Mincho"/>
          </w:rPr>
          <w:t>2.3.3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Постобработка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_Toc117580049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23</w:t>
        </w:r>
        <w:r w:rsidR="00F5595B">
          <w:rPr>
            <w:webHidden/>
          </w:rPr>
          <w:fldChar w:fldCharType="end"/>
        </w:r>
      </w:hyperlink>
    </w:p>
    <w:p w14:paraId="4F87FB5F" w14:textId="64F695BC" w:rsidR="00F5595B" w:rsidRDefault="00000000">
      <w:pPr>
        <w:pStyle w:val="14"/>
        <w:rPr>
          <w:rFonts w:asciiTheme="minorHAnsi" w:eastAsiaTheme="minorEastAsia" w:hAnsiTheme="minorHAnsi"/>
          <w:b w:val="0"/>
          <w:sz w:val="22"/>
          <w:szCs w:val="22"/>
        </w:rPr>
      </w:pPr>
      <w:hyperlink w:anchor="_Toc117580050" w:history="1">
        <w:r w:rsidR="00F5595B" w:rsidRPr="00B80667">
          <w:rPr>
            <w:rStyle w:val="af2"/>
          </w:rPr>
          <w:t>3</w:t>
        </w:r>
        <w:r w:rsidR="00F5595B">
          <w:rPr>
            <w:rFonts w:asciiTheme="minorHAnsi" w:eastAsiaTheme="minorEastAsia" w:hAnsiTheme="minorHAnsi"/>
            <w:b w:val="0"/>
            <w:sz w:val="22"/>
            <w:szCs w:val="22"/>
          </w:rPr>
          <w:tab/>
        </w:r>
        <w:r w:rsidR="00F5595B" w:rsidRPr="00B80667">
          <w:rPr>
            <w:rStyle w:val="af2"/>
          </w:rPr>
          <w:t>Собираем веб-доку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_Toc117580050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29</w:t>
        </w:r>
        <w:r w:rsidR="00F5595B">
          <w:rPr>
            <w:webHidden/>
          </w:rPr>
          <w:fldChar w:fldCharType="end"/>
        </w:r>
      </w:hyperlink>
    </w:p>
    <w:p w14:paraId="2EC3534A" w14:textId="0F141D63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51" w:history="1">
        <w:r w:rsidR="00F5595B" w:rsidRPr="00B80667">
          <w:rPr>
            <w:rStyle w:val="af2"/>
            <w:rFonts w:eastAsia="MS Mincho"/>
          </w:rPr>
          <w:t>3.1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Превью и html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_Toc117580051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29</w:t>
        </w:r>
        <w:r w:rsidR="00F5595B">
          <w:rPr>
            <w:webHidden/>
          </w:rPr>
          <w:fldChar w:fldCharType="end"/>
        </w:r>
      </w:hyperlink>
    </w:p>
    <w:p w14:paraId="165F0751" w14:textId="5E0A0653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52" w:history="1">
        <w:r w:rsidR="00F5595B" w:rsidRPr="00B80667">
          <w:rPr>
            <w:rStyle w:val="af2"/>
            <w:rFonts w:eastAsia="MS Mincho"/>
          </w:rPr>
          <w:t>3.2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Удаляем теги gostdown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_Toc117580052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31</w:t>
        </w:r>
        <w:r w:rsidR="00F5595B">
          <w:rPr>
            <w:webHidden/>
          </w:rPr>
          <w:fldChar w:fldCharType="end"/>
        </w:r>
      </w:hyperlink>
    </w:p>
    <w:p w14:paraId="56A86233" w14:textId="6C7386B3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53" w:history="1">
        <w:r w:rsidR="00F5595B" w:rsidRPr="00B80667">
          <w:rPr>
            <w:rStyle w:val="af2"/>
            <w:rFonts w:eastAsia="MS Mincho"/>
          </w:rPr>
          <w:t>3.3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Полезные плагины и расширения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_Toc117580053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32</w:t>
        </w:r>
        <w:r w:rsidR="00F5595B">
          <w:rPr>
            <w:webHidden/>
          </w:rPr>
          <w:fldChar w:fldCharType="end"/>
        </w:r>
      </w:hyperlink>
    </w:p>
    <w:p w14:paraId="14CC2C13" w14:textId="49B2E683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54" w:history="1">
        <w:r w:rsidR="00F5595B" w:rsidRPr="00B80667">
          <w:rPr>
            <w:rStyle w:val="af2"/>
            <w:rFonts w:eastAsia="MS Mincho"/>
          </w:rPr>
          <w:t>3.3.1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Аббревиатуры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_Toc117580054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33</w:t>
        </w:r>
        <w:r w:rsidR="00F5595B">
          <w:rPr>
            <w:webHidden/>
          </w:rPr>
          <w:fldChar w:fldCharType="end"/>
        </w:r>
      </w:hyperlink>
    </w:p>
    <w:p w14:paraId="77C39DCE" w14:textId="5395F0F3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55" w:history="1">
        <w:r w:rsidR="00F5595B" w:rsidRPr="00B80667">
          <w:rPr>
            <w:rStyle w:val="af2"/>
            <w:rFonts w:eastAsia="MS Mincho"/>
          </w:rPr>
          <w:t>3.3.2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Источники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_Toc117580055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33</w:t>
        </w:r>
        <w:r w:rsidR="00F5595B">
          <w:rPr>
            <w:webHidden/>
          </w:rPr>
          <w:fldChar w:fldCharType="end"/>
        </w:r>
      </w:hyperlink>
    </w:p>
    <w:p w14:paraId="2689DDED" w14:textId="32624D42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56" w:history="1">
        <w:r w:rsidR="00F5595B" w:rsidRPr="00B80667">
          <w:rPr>
            <w:rStyle w:val="af2"/>
            <w:rFonts w:eastAsia="MS Mincho"/>
          </w:rPr>
          <w:t>3.3.3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Сноски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_Toc117580056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34</w:t>
        </w:r>
        <w:r w:rsidR="00F5595B">
          <w:rPr>
            <w:webHidden/>
          </w:rPr>
          <w:fldChar w:fldCharType="end"/>
        </w:r>
      </w:hyperlink>
    </w:p>
    <w:p w14:paraId="12138AC4" w14:textId="63AD2DD3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57" w:history="1">
        <w:r w:rsidR="00F5595B" w:rsidRPr="00B80667">
          <w:rPr>
            <w:rStyle w:val="af2"/>
            <w:rFonts w:eastAsia="MS Mincho"/>
          </w:rPr>
          <w:t>3.3.4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Спойлер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_Toc117580057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35</w:t>
        </w:r>
        <w:r w:rsidR="00F5595B">
          <w:rPr>
            <w:webHidden/>
          </w:rPr>
          <w:fldChar w:fldCharType="end"/>
        </w:r>
      </w:hyperlink>
    </w:p>
    <w:p w14:paraId="12BF477D" w14:textId="4875FEB9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58" w:history="1">
        <w:r w:rsidR="00F5595B" w:rsidRPr="00B80667">
          <w:rPr>
            <w:rStyle w:val="af2"/>
            <w:rFonts w:eastAsia="MS Mincho"/>
          </w:rPr>
          <w:t>3.3.5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Сниппеты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_Toc117580058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35</w:t>
        </w:r>
        <w:r w:rsidR="00F5595B">
          <w:rPr>
            <w:webHidden/>
          </w:rPr>
          <w:fldChar w:fldCharType="end"/>
        </w:r>
      </w:hyperlink>
    </w:p>
    <w:p w14:paraId="4F26486C" w14:textId="0138B980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59" w:history="1">
        <w:r w:rsidR="00F5595B" w:rsidRPr="00B80667">
          <w:rPr>
            <w:rStyle w:val="af2"/>
            <w:rFonts w:eastAsia="MS Mincho"/>
          </w:rPr>
          <w:t>3.3.6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Критик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_Toc117580059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36</w:t>
        </w:r>
        <w:r w:rsidR="00F5595B">
          <w:rPr>
            <w:webHidden/>
          </w:rPr>
          <w:fldChar w:fldCharType="end"/>
        </w:r>
      </w:hyperlink>
    </w:p>
    <w:p w14:paraId="0AB5320D" w14:textId="105C2EB3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60" w:history="1">
        <w:r w:rsidR="00F5595B" w:rsidRPr="00B80667">
          <w:rPr>
            <w:rStyle w:val="af2"/>
            <w:rFonts w:eastAsia="MS Mincho"/>
          </w:rPr>
          <w:t>3.3.7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Формулы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_Toc117580060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37</w:t>
        </w:r>
        <w:r w:rsidR="00F5595B">
          <w:rPr>
            <w:webHidden/>
          </w:rPr>
          <w:fldChar w:fldCharType="end"/>
        </w:r>
      </w:hyperlink>
    </w:p>
    <w:p w14:paraId="644DD5E4" w14:textId="11B84FE1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61" w:history="1">
        <w:r w:rsidR="00F5595B" w:rsidRPr="00B80667">
          <w:rPr>
            <w:rStyle w:val="af2"/>
            <w:rFonts w:eastAsia="MS Mincho"/>
          </w:rPr>
          <w:t>3.4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Генерация PDF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_Toc117580061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38</w:t>
        </w:r>
        <w:r w:rsidR="00F5595B">
          <w:rPr>
            <w:webHidden/>
          </w:rPr>
          <w:fldChar w:fldCharType="end"/>
        </w:r>
      </w:hyperlink>
    </w:p>
    <w:p w14:paraId="19137C60" w14:textId="4D022876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62" w:history="1">
        <w:r w:rsidR="00F5595B" w:rsidRPr="00B80667">
          <w:rPr>
            <w:rStyle w:val="af2"/>
            <w:rFonts w:eastAsia="MS Mincho"/>
          </w:rPr>
          <w:t>3.4.1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С плагином mkdocs-with-pdf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_Toc117580062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38</w:t>
        </w:r>
        <w:r w:rsidR="00F5595B">
          <w:rPr>
            <w:webHidden/>
          </w:rPr>
          <w:fldChar w:fldCharType="end"/>
        </w:r>
      </w:hyperlink>
    </w:p>
    <w:p w14:paraId="1B971B9C" w14:textId="63D6BF5B" w:rsidR="00F5595B" w:rsidRDefault="00000000">
      <w:pPr>
        <w:pStyle w:val="30"/>
        <w:tabs>
          <w:tab w:val="left" w:pos="1560"/>
        </w:tabs>
        <w:rPr>
          <w:rFonts w:asciiTheme="minorHAnsi" w:eastAsiaTheme="minorEastAsia" w:hAnsiTheme="minorHAnsi" w:cstheme="minorBidi"/>
          <w:iCs w:val="0"/>
          <w:sz w:val="22"/>
          <w:szCs w:val="22"/>
        </w:rPr>
      </w:pPr>
      <w:hyperlink w:anchor="_Toc117580063" w:history="1">
        <w:r w:rsidR="00F5595B" w:rsidRPr="00B80667">
          <w:rPr>
            <w:rStyle w:val="af2"/>
            <w:rFonts w:eastAsia="MS Mincho"/>
          </w:rPr>
          <w:t>3.4.2</w:t>
        </w:r>
        <w:r w:rsidR="00F5595B">
          <w:rPr>
            <w:rFonts w:asciiTheme="minorHAnsi" w:eastAsiaTheme="minorEastAsia" w:hAnsiTheme="minorHAnsi" w:cstheme="minorBidi"/>
            <w:iCs w:val="0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MkDocs PDF with JS Plugin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_Toc117580063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38</w:t>
        </w:r>
        <w:r w:rsidR="00F5595B">
          <w:rPr>
            <w:webHidden/>
          </w:rPr>
          <w:fldChar w:fldCharType="end"/>
        </w:r>
      </w:hyperlink>
    </w:p>
    <w:p w14:paraId="0F0AF403" w14:textId="5361FA61" w:rsidR="00F5595B" w:rsidRDefault="00000000">
      <w:pPr>
        <w:pStyle w:val="14"/>
        <w:rPr>
          <w:rFonts w:asciiTheme="minorHAnsi" w:eastAsiaTheme="minorEastAsia" w:hAnsiTheme="minorHAnsi"/>
          <w:b w:val="0"/>
          <w:sz w:val="22"/>
          <w:szCs w:val="22"/>
        </w:rPr>
      </w:pPr>
      <w:hyperlink w:anchor="_Toc117580064" w:history="1">
        <w:r w:rsidR="00F5595B" w:rsidRPr="00B80667">
          <w:rPr>
            <w:rStyle w:val="af2"/>
          </w:rPr>
          <w:t>4</w:t>
        </w:r>
        <w:r w:rsidR="00F5595B">
          <w:rPr>
            <w:rFonts w:asciiTheme="minorHAnsi" w:eastAsiaTheme="minorEastAsia" w:hAnsiTheme="minorHAnsi"/>
            <w:b w:val="0"/>
            <w:sz w:val="22"/>
            <w:szCs w:val="22"/>
          </w:rPr>
          <w:tab/>
        </w:r>
        <w:r w:rsidR="00F5595B" w:rsidRPr="00B80667">
          <w:rPr>
            <w:rStyle w:val="af2"/>
          </w:rPr>
          <w:t>VScode to rule them all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_Toc117580064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40</w:t>
        </w:r>
        <w:r w:rsidR="00F5595B">
          <w:rPr>
            <w:webHidden/>
          </w:rPr>
          <w:fldChar w:fldCharType="end"/>
        </w:r>
      </w:hyperlink>
    </w:p>
    <w:p w14:paraId="323FBD61" w14:textId="59258713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65" w:history="1">
        <w:r w:rsidR="00F5595B" w:rsidRPr="00B80667">
          <w:rPr>
            <w:rStyle w:val="af2"/>
            <w:rFonts w:eastAsia="MS Mincho"/>
          </w:rPr>
          <w:t>4.1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Расширения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_Toc117580065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40</w:t>
        </w:r>
        <w:r w:rsidR="00F5595B">
          <w:rPr>
            <w:webHidden/>
          </w:rPr>
          <w:fldChar w:fldCharType="end"/>
        </w:r>
      </w:hyperlink>
    </w:p>
    <w:p w14:paraId="5251051C" w14:textId="303CF5C4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66" w:history="1">
        <w:r w:rsidR="00F5595B" w:rsidRPr="00B80667">
          <w:rPr>
            <w:rStyle w:val="af2"/>
            <w:rFonts w:eastAsia="MS Mincho"/>
          </w:rPr>
          <w:t>4.2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Сниппеты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_Toc117580066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43</w:t>
        </w:r>
        <w:r w:rsidR="00F5595B">
          <w:rPr>
            <w:webHidden/>
          </w:rPr>
          <w:fldChar w:fldCharType="end"/>
        </w:r>
      </w:hyperlink>
    </w:p>
    <w:p w14:paraId="093DD8F8" w14:textId="67E95D11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67" w:history="1">
        <w:r w:rsidR="00F5595B" w:rsidRPr="00B80667">
          <w:rPr>
            <w:rStyle w:val="af2"/>
            <w:rFonts w:eastAsia="MS Mincho"/>
          </w:rPr>
          <w:t>4.3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Tasks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_Toc117580067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46</w:t>
        </w:r>
        <w:r w:rsidR="00F5595B">
          <w:rPr>
            <w:webHidden/>
          </w:rPr>
          <w:fldChar w:fldCharType="end"/>
        </w:r>
      </w:hyperlink>
    </w:p>
    <w:p w14:paraId="24B954BF" w14:textId="7C41F766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68" w:history="1">
        <w:r w:rsidR="00F5595B" w:rsidRPr="00B80667">
          <w:rPr>
            <w:rStyle w:val="af2"/>
            <w:rFonts w:eastAsia="MS Mincho"/>
          </w:rPr>
          <w:t>4.4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Запускаем сборку документации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_Toc117580068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46</w:t>
        </w:r>
        <w:r w:rsidR="00F5595B">
          <w:rPr>
            <w:webHidden/>
          </w:rPr>
          <w:fldChar w:fldCharType="end"/>
        </w:r>
      </w:hyperlink>
    </w:p>
    <w:p w14:paraId="74F4F521" w14:textId="2FEF510A" w:rsidR="00F5595B" w:rsidRDefault="00000000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17580069" w:history="1">
        <w:r w:rsidR="00F5595B" w:rsidRPr="00B80667">
          <w:rPr>
            <w:rStyle w:val="af2"/>
            <w:rFonts w:eastAsia="MS Mincho"/>
          </w:rPr>
          <w:t>4.5</w:t>
        </w:r>
        <w:r w:rsidR="00F5595B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F5595B" w:rsidRPr="00B80667">
          <w:rPr>
            <w:rStyle w:val="af2"/>
            <w:rFonts w:eastAsia="MS Mincho"/>
          </w:rPr>
          <w:t>Запускаем стриппер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_Toc117580069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47</w:t>
        </w:r>
        <w:r w:rsidR="00F5595B">
          <w:rPr>
            <w:webHidden/>
          </w:rPr>
          <w:fldChar w:fldCharType="end"/>
        </w:r>
      </w:hyperlink>
    </w:p>
    <w:p w14:paraId="746CF9B5" w14:textId="503F0D23" w:rsidR="00F5595B" w:rsidRDefault="00000000">
      <w:pPr>
        <w:pStyle w:val="14"/>
        <w:rPr>
          <w:rFonts w:asciiTheme="minorHAnsi" w:eastAsiaTheme="minorEastAsia" w:hAnsiTheme="minorHAnsi"/>
          <w:b w:val="0"/>
          <w:sz w:val="22"/>
          <w:szCs w:val="22"/>
        </w:rPr>
      </w:pPr>
      <w:hyperlink w:anchor="_Toc117580070" w:history="1">
        <w:r w:rsidR="00F5595B" w:rsidRPr="00B80667">
          <w:rPr>
            <w:rStyle w:val="af2"/>
            <w:caps/>
          </w:rPr>
          <w:t>Заключение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_Toc117580070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48</w:t>
        </w:r>
        <w:r w:rsidR="00F5595B">
          <w:rPr>
            <w:webHidden/>
          </w:rPr>
          <w:fldChar w:fldCharType="end"/>
        </w:r>
      </w:hyperlink>
    </w:p>
    <w:p w14:paraId="13B48560" w14:textId="6486C1EA" w:rsidR="00F5595B" w:rsidRDefault="00000000">
      <w:pPr>
        <w:pStyle w:val="14"/>
        <w:rPr>
          <w:rFonts w:asciiTheme="minorHAnsi" w:eastAsiaTheme="minorEastAsia" w:hAnsiTheme="minorHAnsi"/>
          <w:b w:val="0"/>
          <w:sz w:val="22"/>
          <w:szCs w:val="22"/>
        </w:rPr>
      </w:pPr>
      <w:hyperlink w:anchor="_Toc117580071" w:history="1">
        <w:r w:rsidR="00F5595B" w:rsidRPr="00B80667">
          <w:rPr>
            <w:rStyle w:val="af2"/>
            <w:caps/>
          </w:rPr>
          <w:t>Список использованных источников</w:t>
        </w:r>
        <w:r w:rsidR="00F5595B">
          <w:rPr>
            <w:webHidden/>
          </w:rPr>
          <w:tab/>
        </w:r>
        <w:r w:rsidR="00F5595B">
          <w:rPr>
            <w:webHidden/>
          </w:rPr>
          <w:fldChar w:fldCharType="begin"/>
        </w:r>
        <w:r w:rsidR="00F5595B">
          <w:rPr>
            <w:webHidden/>
          </w:rPr>
          <w:instrText xml:space="preserve"> PAGEREF _Toc117580071 \h </w:instrText>
        </w:r>
        <w:r w:rsidR="00F5595B">
          <w:rPr>
            <w:webHidden/>
          </w:rPr>
        </w:r>
        <w:r w:rsidR="00F5595B">
          <w:rPr>
            <w:webHidden/>
          </w:rPr>
          <w:fldChar w:fldCharType="separate"/>
        </w:r>
        <w:r w:rsidR="008E7E94">
          <w:rPr>
            <w:webHidden/>
          </w:rPr>
          <w:t>49</w:t>
        </w:r>
        <w:r w:rsidR="00F5595B">
          <w:rPr>
            <w:webHidden/>
          </w:rPr>
          <w:fldChar w:fldCharType="end"/>
        </w:r>
      </w:hyperlink>
    </w:p>
    <w:p w14:paraId="2A3ED8B2" w14:textId="0F6D67A7" w:rsidR="00F5595B" w:rsidRDefault="00F5595B" w:rsidP="00F5595B">
      <w:pPr>
        <w:pStyle w:val="UnnumberedHeading1NoTOC"/>
      </w:pPr>
      <w:r>
        <w:rPr>
          <w:rFonts w:eastAsia="MS Mincho" w:cstheme="minorBidi"/>
          <w:b w:val="0"/>
          <w:caps w:val="0"/>
          <w:noProof/>
          <w:szCs w:val="24"/>
        </w:rPr>
        <w:lastRenderedPageBreak/>
        <w:fldChar w:fldCharType="end"/>
      </w:r>
      <w:r>
        <w:rPr>
          <w:rStyle w:val="UnnumberedHeadingOneNoTOC"/>
        </w:rPr>
        <w:t>Обозначения и сокращения</w:t>
      </w:r>
    </w:p>
    <w:tbl>
      <w:tblPr>
        <w:tblStyle w:val="TableStyleGostNoHeader"/>
        <w:tblW w:w="5000" w:type="pct"/>
        <w:tblLayout w:type="fixed"/>
        <w:tblLook w:val="04A0" w:firstRow="1" w:lastRow="0" w:firstColumn="1" w:lastColumn="0" w:noHBand="0" w:noVBand="1"/>
      </w:tblPr>
      <w:tblGrid>
        <w:gridCol w:w="705"/>
        <w:gridCol w:w="426"/>
        <w:gridCol w:w="8338"/>
      </w:tblGrid>
      <w:tr w:rsidR="00F5595B" w14:paraId="36EB5127" w14:textId="77777777" w:rsidTr="00F559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12" w:type="dxa"/>
          </w:tcPr>
          <w:p w14:paraId="480BF48A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НИР</w:t>
            </w:r>
          </w:p>
        </w:tc>
        <w:tc>
          <w:tcPr>
            <w:tcW w:w="429" w:type="dxa"/>
          </w:tcPr>
          <w:p w14:paraId="0DB11DBD" w14:textId="77777777" w:rsidR="00F5595B" w:rsidRDefault="00F5595B" w:rsidP="00F5595B">
            <w:pPr>
              <w:pStyle w:val="Compact"/>
              <w:spacing w:line="240" w:lineRule="auto"/>
              <w:jc w:val="center"/>
            </w:pPr>
            <w:r>
              <w:t>—</w:t>
            </w:r>
          </w:p>
        </w:tc>
        <w:tc>
          <w:tcPr>
            <w:tcW w:w="8430" w:type="dxa"/>
          </w:tcPr>
          <w:p w14:paraId="5ECE99B3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Научно-исследовательская работа</w:t>
            </w:r>
          </w:p>
        </w:tc>
      </w:tr>
      <w:tr w:rsidR="00F5595B" w14:paraId="60D3E629" w14:textId="77777777" w:rsidTr="00F5595B">
        <w:tc>
          <w:tcPr>
            <w:tcW w:w="712" w:type="dxa"/>
          </w:tcPr>
          <w:p w14:paraId="7C9518EF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СНС</w:t>
            </w:r>
          </w:p>
        </w:tc>
        <w:tc>
          <w:tcPr>
            <w:tcW w:w="429" w:type="dxa"/>
          </w:tcPr>
          <w:p w14:paraId="7EEA8BDF" w14:textId="77777777" w:rsidR="00F5595B" w:rsidRDefault="00F5595B" w:rsidP="00F5595B">
            <w:pPr>
              <w:pStyle w:val="Compact"/>
              <w:spacing w:line="240" w:lineRule="auto"/>
              <w:jc w:val="center"/>
            </w:pPr>
            <w:r>
              <w:t>—</w:t>
            </w:r>
          </w:p>
        </w:tc>
        <w:tc>
          <w:tcPr>
            <w:tcW w:w="8430" w:type="dxa"/>
          </w:tcPr>
          <w:p w14:paraId="0704DE61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Свёрточная нейронная сеть</w:t>
            </w:r>
          </w:p>
        </w:tc>
      </w:tr>
      <w:tr w:rsidR="00F5595B" w14:paraId="78CEBA12" w14:textId="77777777" w:rsidTr="00F5595B">
        <w:tc>
          <w:tcPr>
            <w:tcW w:w="712" w:type="dxa"/>
          </w:tcPr>
          <w:p w14:paraId="3C319234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CGP</w:t>
            </w:r>
          </w:p>
        </w:tc>
        <w:tc>
          <w:tcPr>
            <w:tcW w:w="429" w:type="dxa"/>
          </w:tcPr>
          <w:p w14:paraId="54C2B087" w14:textId="77777777" w:rsidR="00F5595B" w:rsidRDefault="00F5595B" w:rsidP="00F5595B">
            <w:pPr>
              <w:pStyle w:val="Compact"/>
              <w:spacing w:line="240" w:lineRule="auto"/>
              <w:jc w:val="center"/>
            </w:pPr>
            <w:r>
              <w:t>—</w:t>
            </w:r>
          </w:p>
        </w:tc>
        <w:tc>
          <w:tcPr>
            <w:tcW w:w="8430" w:type="dxa"/>
          </w:tcPr>
          <w:p w14:paraId="4BFB0A80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 xml:space="preserve">(англ. </w:t>
            </w:r>
            <w:r>
              <w:rPr>
                <w:i/>
                <w:iCs/>
              </w:rPr>
              <w:t>Class general perception</w:t>
            </w:r>
            <w:r>
              <w:t>)</w:t>
            </w:r>
          </w:p>
        </w:tc>
      </w:tr>
      <w:tr w:rsidR="00F5595B" w14:paraId="75E70C36" w14:textId="77777777" w:rsidTr="00F5595B">
        <w:tc>
          <w:tcPr>
            <w:tcW w:w="712" w:type="dxa"/>
          </w:tcPr>
          <w:p w14:paraId="2DC5421F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CPR</w:t>
            </w:r>
          </w:p>
        </w:tc>
        <w:tc>
          <w:tcPr>
            <w:tcW w:w="429" w:type="dxa"/>
          </w:tcPr>
          <w:p w14:paraId="0386633A" w14:textId="77777777" w:rsidR="00F5595B" w:rsidRDefault="00F5595B" w:rsidP="00F5595B">
            <w:pPr>
              <w:pStyle w:val="Compact"/>
              <w:spacing w:line="240" w:lineRule="auto"/>
              <w:jc w:val="center"/>
            </w:pPr>
            <w:r>
              <w:t>—</w:t>
            </w:r>
          </w:p>
        </w:tc>
        <w:tc>
          <w:tcPr>
            <w:tcW w:w="8430" w:type="dxa"/>
          </w:tcPr>
          <w:p w14:paraId="559951E1" w14:textId="77777777" w:rsidR="00F5595B" w:rsidRPr="00E8759B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 xml:space="preserve">(англ. </w:t>
            </w:r>
            <w:r>
              <w:rPr>
                <w:i/>
                <w:iCs/>
              </w:rPr>
              <w:t>Combined</w:t>
            </w:r>
            <w:r w:rsidRPr="008E7E94"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</w:rPr>
              <w:t>perception</w:t>
            </w:r>
            <w:r w:rsidRPr="008E7E94"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</w:rPr>
              <w:t>refinement</w:t>
            </w:r>
            <w:r w:rsidRPr="008E7E94">
              <w:rPr>
                <w:lang w:val="ru-RU"/>
              </w:rPr>
              <w:t xml:space="preserve">) группирует сообщения электронной почты в два класса: класс спама и класс обычных сообщений. </w:t>
            </w:r>
            <w:r w:rsidRPr="00E8759B">
              <w:rPr>
                <w:lang w:val="ru-RU"/>
              </w:rPr>
              <w:t>Традиционный подход к фильтрации спама</w:t>
            </w:r>
          </w:p>
        </w:tc>
      </w:tr>
      <w:tr w:rsidR="00F5595B" w14:paraId="0530CEB0" w14:textId="77777777" w:rsidTr="00F5595B">
        <w:tc>
          <w:tcPr>
            <w:tcW w:w="712" w:type="dxa"/>
          </w:tcPr>
          <w:p w14:paraId="3BCC6DE7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ESP</w:t>
            </w:r>
          </w:p>
        </w:tc>
        <w:tc>
          <w:tcPr>
            <w:tcW w:w="429" w:type="dxa"/>
          </w:tcPr>
          <w:p w14:paraId="2CA0FB2E" w14:textId="77777777" w:rsidR="00F5595B" w:rsidRDefault="00F5595B" w:rsidP="00F5595B">
            <w:pPr>
              <w:pStyle w:val="Compact"/>
              <w:spacing w:line="240" w:lineRule="auto"/>
              <w:jc w:val="center"/>
            </w:pPr>
            <w:r>
              <w:t>—</w:t>
            </w:r>
          </w:p>
        </w:tc>
        <w:tc>
          <w:tcPr>
            <w:tcW w:w="8430" w:type="dxa"/>
          </w:tcPr>
          <w:p w14:paraId="36D0D965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 xml:space="preserve">(англ. </w:t>
            </w:r>
            <w:r>
              <w:rPr>
                <w:i/>
                <w:iCs/>
              </w:rPr>
              <w:t>E</w:t>
            </w:r>
            <w:r w:rsidRPr="008E7E94">
              <w:rPr>
                <w:i/>
                <w:iCs/>
                <w:lang w:val="ru-RU"/>
              </w:rPr>
              <w:t>-</w:t>
            </w:r>
            <w:r>
              <w:rPr>
                <w:i/>
                <w:iCs/>
              </w:rPr>
              <w:t>mail</w:t>
            </w:r>
            <w:r w:rsidRPr="008E7E94"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</w:rPr>
              <w:t>specific</w:t>
            </w:r>
            <w:r w:rsidRPr="008E7E94"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</w:rPr>
              <w:t>perception</w:t>
            </w:r>
            <w:r w:rsidRPr="008E7E94">
              <w:rPr>
                <w:lang w:val="ru-RU"/>
              </w:rPr>
              <w:t xml:space="preserve">) каждое электронное письмо рассматривается как отдельный класс, в отличие от модели </w:t>
            </w:r>
            <w:r>
              <w:t>CGP</w:t>
            </w:r>
            <w:r w:rsidRPr="008E7E94">
              <w:rPr>
                <w:lang w:val="ru-RU"/>
              </w:rPr>
              <w:t>, где есть только два общих класса. Цель состоит нахождении сходства входящего электронного письма с отдельными сообщениями в наборе данных</w:t>
            </w:r>
          </w:p>
        </w:tc>
      </w:tr>
      <w:tr w:rsidR="00F5595B" w14:paraId="3A9D1EB5" w14:textId="77777777" w:rsidTr="00F5595B">
        <w:tc>
          <w:tcPr>
            <w:tcW w:w="712" w:type="dxa"/>
          </w:tcPr>
          <w:p w14:paraId="3C75E4FE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PCA</w:t>
            </w:r>
          </w:p>
        </w:tc>
        <w:tc>
          <w:tcPr>
            <w:tcW w:w="429" w:type="dxa"/>
          </w:tcPr>
          <w:p w14:paraId="11DEC0D0" w14:textId="77777777" w:rsidR="00F5595B" w:rsidRDefault="00F5595B" w:rsidP="00F5595B">
            <w:pPr>
              <w:pStyle w:val="Compact"/>
              <w:spacing w:line="240" w:lineRule="auto"/>
              <w:jc w:val="center"/>
            </w:pPr>
            <w:r>
              <w:t>—</w:t>
            </w:r>
          </w:p>
        </w:tc>
        <w:tc>
          <w:tcPr>
            <w:tcW w:w="8430" w:type="dxa"/>
          </w:tcPr>
          <w:p w14:paraId="2997AB8E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 xml:space="preserve">(англ. </w:t>
            </w:r>
            <w:r>
              <w:rPr>
                <w:i/>
                <w:iCs/>
              </w:rPr>
              <w:t>Principal</w:t>
            </w:r>
            <w:r w:rsidRPr="008E7E94"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</w:rPr>
              <w:t>component</w:t>
            </w:r>
            <w:r w:rsidRPr="008E7E94"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</w:rPr>
              <w:t>analysis</w:t>
            </w:r>
            <w:r w:rsidRPr="008E7E94">
              <w:rPr>
                <w:lang w:val="ru-RU"/>
              </w:rPr>
              <w:t>, Метод главных компонент) один из основных способов уменьшить размерность данных, потеряв наименьшее количество информации</w:t>
            </w:r>
          </w:p>
        </w:tc>
      </w:tr>
    </w:tbl>
    <w:p w14:paraId="38AFE178" w14:textId="77777777" w:rsidR="00F5595B" w:rsidRDefault="00F5595B" w:rsidP="00F5595B">
      <w:pPr>
        <w:pStyle w:val="UnnumberedHeading1NoTOC"/>
      </w:pPr>
      <w:bookmarkStart w:id="3" w:name="термины-и-определения"/>
      <w:bookmarkEnd w:id="2"/>
      <w:r>
        <w:rPr>
          <w:rStyle w:val="UnnumberedHeadingOneNoTOC"/>
        </w:rPr>
        <w:lastRenderedPageBreak/>
        <w:t>Термины и определения</w:t>
      </w:r>
    </w:p>
    <w:tbl>
      <w:tblPr>
        <w:tblStyle w:val="TableStyleGostNoHeader"/>
        <w:tblW w:w="5000" w:type="pct"/>
        <w:tblLayout w:type="fixed"/>
        <w:tblLook w:val="04A0" w:firstRow="1" w:lastRow="0" w:firstColumn="1" w:lastColumn="0" w:noHBand="0" w:noVBand="1"/>
      </w:tblPr>
      <w:tblGrid>
        <w:gridCol w:w="1843"/>
        <w:gridCol w:w="426"/>
        <w:gridCol w:w="7200"/>
      </w:tblGrid>
      <w:tr w:rsidR="00F5595B" w14:paraId="4F950A04" w14:textId="77777777" w:rsidTr="00F559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63" w:type="dxa"/>
          </w:tcPr>
          <w:p w14:paraId="4E6978A8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стемминг</w:t>
            </w:r>
          </w:p>
        </w:tc>
        <w:tc>
          <w:tcPr>
            <w:tcW w:w="429" w:type="dxa"/>
          </w:tcPr>
          <w:p w14:paraId="3F46AA7C" w14:textId="77777777" w:rsidR="00F5595B" w:rsidRDefault="00F5595B" w:rsidP="00F5595B">
            <w:pPr>
              <w:pStyle w:val="Compact"/>
              <w:spacing w:line="240" w:lineRule="auto"/>
              <w:jc w:val="center"/>
            </w:pPr>
            <w:r>
              <w:t>—</w:t>
            </w:r>
          </w:p>
        </w:tc>
        <w:tc>
          <w:tcPr>
            <w:tcW w:w="7279" w:type="dxa"/>
          </w:tcPr>
          <w:p w14:paraId="15072EA4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>процесс нахождения основы слова для заданного исходного слова</w:t>
            </w:r>
          </w:p>
        </w:tc>
      </w:tr>
      <w:tr w:rsidR="00F5595B" w14:paraId="7E3913F6" w14:textId="77777777" w:rsidTr="00F5595B">
        <w:tc>
          <w:tcPr>
            <w:tcW w:w="1863" w:type="dxa"/>
          </w:tcPr>
          <w:p w14:paraId="23AE1D63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лемматизация</w:t>
            </w:r>
          </w:p>
        </w:tc>
        <w:tc>
          <w:tcPr>
            <w:tcW w:w="429" w:type="dxa"/>
          </w:tcPr>
          <w:p w14:paraId="69AA21F3" w14:textId="77777777" w:rsidR="00F5595B" w:rsidRDefault="00F5595B" w:rsidP="00F5595B">
            <w:pPr>
              <w:pStyle w:val="Compact"/>
              <w:spacing w:line="240" w:lineRule="auto"/>
              <w:jc w:val="center"/>
            </w:pPr>
            <w:r>
              <w:t>—</w:t>
            </w:r>
          </w:p>
        </w:tc>
        <w:tc>
          <w:tcPr>
            <w:tcW w:w="7279" w:type="dxa"/>
          </w:tcPr>
          <w:p w14:paraId="3EE54FF4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>процесс приведения словоформы к лемме — её нормальной (словарной) форме</w:t>
            </w:r>
          </w:p>
        </w:tc>
      </w:tr>
      <w:tr w:rsidR="00F5595B" w14:paraId="41304F04" w14:textId="77777777" w:rsidTr="00F5595B">
        <w:tc>
          <w:tcPr>
            <w:tcW w:w="1863" w:type="dxa"/>
          </w:tcPr>
          <w:p w14:paraId="6EBFB9C7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accuracy</w:t>
            </w:r>
          </w:p>
        </w:tc>
        <w:tc>
          <w:tcPr>
            <w:tcW w:w="429" w:type="dxa"/>
          </w:tcPr>
          <w:p w14:paraId="4C46F969" w14:textId="77777777" w:rsidR="00F5595B" w:rsidRDefault="00F5595B" w:rsidP="00F5595B">
            <w:pPr>
              <w:pStyle w:val="Compact"/>
              <w:spacing w:line="240" w:lineRule="auto"/>
              <w:jc w:val="center"/>
            </w:pPr>
            <w:r>
              <w:t>—</w:t>
            </w:r>
          </w:p>
        </w:tc>
        <w:tc>
          <w:tcPr>
            <w:tcW w:w="7279" w:type="dxa"/>
          </w:tcPr>
          <w:p w14:paraId="59DAFD32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>доля верных ответов - отношение количества верных прогнозов о классе объекта к общему количеству прогнозов</w:t>
            </w:r>
          </w:p>
        </w:tc>
      </w:tr>
      <w:tr w:rsidR="00F5595B" w14:paraId="52FE1984" w14:textId="77777777" w:rsidTr="00F5595B">
        <w:tc>
          <w:tcPr>
            <w:tcW w:w="1863" w:type="dxa"/>
          </w:tcPr>
          <w:p w14:paraId="75541CD9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MSER</w:t>
            </w:r>
          </w:p>
        </w:tc>
        <w:tc>
          <w:tcPr>
            <w:tcW w:w="429" w:type="dxa"/>
          </w:tcPr>
          <w:p w14:paraId="36E3AD37" w14:textId="77777777" w:rsidR="00F5595B" w:rsidRDefault="00F5595B" w:rsidP="00F5595B">
            <w:pPr>
              <w:pStyle w:val="Compact"/>
              <w:spacing w:line="240" w:lineRule="auto"/>
              <w:jc w:val="center"/>
            </w:pPr>
            <w:r>
              <w:t>—</w:t>
            </w:r>
          </w:p>
        </w:tc>
        <w:tc>
          <w:tcPr>
            <w:tcW w:w="7279" w:type="dxa"/>
          </w:tcPr>
          <w:p w14:paraId="5778DE89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 xml:space="preserve">(англ. </w:t>
            </w:r>
            <w:r>
              <w:t>Maximally</w:t>
            </w:r>
            <w:r w:rsidRPr="008E7E94">
              <w:rPr>
                <w:lang w:val="ru-RU"/>
              </w:rPr>
              <w:t xml:space="preserve"> </w:t>
            </w:r>
            <w:r>
              <w:t>Stable</w:t>
            </w:r>
            <w:r w:rsidRPr="008E7E94">
              <w:rPr>
                <w:lang w:val="ru-RU"/>
              </w:rPr>
              <w:t xml:space="preserve"> </w:t>
            </w:r>
            <w:r>
              <w:t>Extremal</w:t>
            </w:r>
            <w:r w:rsidRPr="008E7E94">
              <w:rPr>
                <w:lang w:val="ru-RU"/>
              </w:rPr>
              <w:t xml:space="preserve"> </w:t>
            </w:r>
            <w:r>
              <w:t>Region</w:t>
            </w:r>
            <w:r w:rsidRPr="008E7E94">
              <w:rPr>
                <w:lang w:val="ru-RU"/>
              </w:rPr>
              <w:t xml:space="preserve">, Максимально стабильные экстремальные области) используется как метод обнаружения </w:t>
            </w:r>
            <w:r>
              <w:t>blob</w:t>
            </w:r>
            <w:r w:rsidRPr="008E7E94">
              <w:rPr>
                <w:lang w:val="ru-RU"/>
              </w:rPr>
              <w:t xml:space="preserve"> в изображениях. Этот метод был предложен для нахождения соответствия между элементами изображения из двух изображений с разными точками обзора</w:t>
            </w:r>
          </w:p>
        </w:tc>
      </w:tr>
    </w:tbl>
    <w:p w14:paraId="7925BE6F" w14:textId="77777777" w:rsidR="00F5595B" w:rsidRDefault="00F5595B" w:rsidP="00F5595B">
      <w:pPr>
        <w:pStyle w:val="UnnumberedHeading1"/>
      </w:pPr>
      <w:bookmarkStart w:id="4" w:name="_Toc117580029"/>
      <w:bookmarkStart w:id="5" w:name="введение"/>
      <w:bookmarkEnd w:id="3"/>
      <w:r>
        <w:rPr>
          <w:rStyle w:val="UnnumberedHeadingOne"/>
        </w:rPr>
        <w:lastRenderedPageBreak/>
        <w:t>Введение</w:t>
      </w:r>
      <w:bookmarkEnd w:id="4"/>
    </w:p>
    <w:p w14:paraId="38078E3A" w14:textId="77777777" w:rsidR="00F5595B" w:rsidRDefault="00F5595B" w:rsidP="00F5595B">
      <w:pPr>
        <w:pStyle w:val="a1"/>
      </w:pPr>
      <w:r>
        <w:t>Этот документ собран в качестве демонстрации возможностей фреймворка сборки документации на Gostdown (https://gitlab.iaaras.ru/iaaras/gostdown), костылях из скриптов Python, макросов Microsoft Word и VSCode. Фреймворк прошел успешные испытания на 7 проектах (4 НИРах, 2 НТО и 1 ПО). Возможно, кому-то этот фреймворк или отдельные его части пригодятся :).</w:t>
      </w:r>
    </w:p>
    <w:p w14:paraId="14E8221C" w14:textId="77777777" w:rsidR="00F5595B" w:rsidRDefault="00F5595B">
      <w:pPr>
        <w:pStyle w:val="12"/>
      </w:pPr>
      <w:bookmarkStart w:id="6" w:name="_Toc117580030"/>
      <w:bookmarkStart w:id="7" w:name="описание-тулчейна"/>
      <w:bookmarkEnd w:id="5"/>
      <w:r>
        <w:lastRenderedPageBreak/>
        <w:t>Описание тулчейна</w:t>
      </w:r>
      <w:bookmarkEnd w:id="6"/>
    </w:p>
    <w:p w14:paraId="28715A40" w14:textId="77777777" w:rsidR="00F5595B" w:rsidRDefault="00F5595B" w:rsidP="00F5595B">
      <w:pPr>
        <w:pStyle w:val="a1"/>
      </w:pPr>
      <w:r>
        <w:t>Стильный модный молодежный подход DocOps – разработка документации как кода. Используем несколько инструментов (Gostdown, mkdocs, набор скриптов, макросов и задач VSCode) для автоматизации всего, чего можно.</w:t>
      </w:r>
    </w:p>
    <w:p w14:paraId="1FA00711" w14:textId="77777777" w:rsidR="00F5595B" w:rsidRDefault="00F5595B">
      <w:pPr>
        <w:pStyle w:val="2"/>
      </w:pPr>
      <w:bookmarkStart w:id="8" w:name="_Toc117580031"/>
      <w:bookmarkStart w:id="9" w:name="что-вообще-происходит"/>
      <w:r>
        <w:t>Что вообще происходит</w:t>
      </w:r>
      <w:bookmarkEnd w:id="8"/>
    </w:p>
    <w:p w14:paraId="593BEB65" w14:textId="77777777" w:rsidR="00F5595B" w:rsidRDefault="00F5595B" w:rsidP="00F5595B">
      <w:pPr>
        <w:pStyle w:val="a1"/>
      </w:pPr>
      <w:r>
        <w:t>При условии, что все установлено и настроено (не волнуйтесь, ниже я все расскажу!), происходит вот что:</w:t>
      </w:r>
    </w:p>
    <w:p w14:paraId="6AC261D2" w14:textId="00A37AB2" w:rsidR="00F5595B" w:rsidRDefault="00F5595B">
      <w:pPr>
        <w:pStyle w:val="Compact"/>
        <w:numPr>
          <w:ilvl w:val="0"/>
          <w:numId w:val="33"/>
        </w:numPr>
      </w:pPr>
      <w:r>
        <w:t>Отдельные разделы и куски документов разрабатываем в 🌐</w:t>
      </w:r>
      <w:hyperlink r:id="rId8">
        <w:r>
          <w:rPr>
            <w:rStyle w:val="af2"/>
          </w:rPr>
          <w:t>markdown</w:t>
        </w:r>
      </w:hyperlink>
      <w:r>
        <w:t>. Альтернативы, о которых следует знать: asciidoctor, reStructeredText: более продвинутые из коробки и поддерживают single-source.</w:t>
      </w:r>
    </w:p>
    <w:p w14:paraId="3E2FB737" w14:textId="063575F7" w:rsidR="00F5595B" w:rsidRDefault="00F5595B">
      <w:pPr>
        <w:pStyle w:val="Compact"/>
        <w:numPr>
          <w:ilvl w:val="0"/>
          <w:numId w:val="33"/>
        </w:numPr>
      </w:pPr>
      <w:r>
        <w:t>В директорию с файлами .md помещаем скрипт 🌐</w:t>
      </w:r>
      <w:hyperlink r:id="rId9">
        <w:r>
          <w:rPr>
            <w:rStyle w:val="af2"/>
          </w:rPr>
          <w:t>gostdown</w:t>
        </w:r>
      </w:hyperlink>
      <w:r>
        <w:t xml:space="preserve"> и шаблон .docx документа. В шаблоне docx можно настроить рамки, титул, лист регистрации и основные надписи (например, нумерация страниц вверху листа по ГОСТ 19). В репозитории 🌐</w:t>
      </w:r>
      <w:hyperlink r:id="rId10">
        <w:r>
          <w:rPr>
            <w:rStyle w:val="af2"/>
          </w:rPr>
          <w:t>gostdown</w:t>
        </w:r>
      </w:hyperlink>
      <w:r>
        <w:t xml:space="preserve"> есть подробное описание как это работает. Кроме того, там есть демо-файлы с примерами.</w:t>
      </w:r>
    </w:p>
    <w:p w14:paraId="47949178" w14:textId="77777777" w:rsidR="00F5595B" w:rsidRDefault="00F5595B">
      <w:pPr>
        <w:pStyle w:val="Compact"/>
        <w:numPr>
          <w:ilvl w:val="0"/>
          <w:numId w:val="33"/>
        </w:numPr>
      </w:pPr>
      <w:r>
        <w:t>В файл .bat скрипта gostdown добавляем наши файлы .md в том порядке, в котором хотим видеть содержимое в финальном документе.</w:t>
      </w:r>
    </w:p>
    <w:p w14:paraId="299D964A" w14:textId="77777777" w:rsidR="00F5595B" w:rsidRDefault="00F5595B">
      <w:pPr>
        <w:pStyle w:val="Compact"/>
        <w:numPr>
          <w:ilvl w:val="0"/>
          <w:numId w:val="33"/>
        </w:numPr>
      </w:pPr>
      <w:r>
        <w:t>Запускаем скрипт. Скрипт все собирает, обрабатывает и вы получаете - docx и (опционально) pdf.</w:t>
      </w:r>
    </w:p>
    <w:p w14:paraId="1D9B6BBA" w14:textId="77777777" w:rsidR="00F5595B" w:rsidRDefault="00F5595B" w:rsidP="00F5595B">
      <w:pPr>
        <w:pStyle w:val="a1"/>
      </w:pPr>
      <w:r>
        <w:t>Все. По замыслу разработчиков скрипта gostdown никаких доработок в документе не требуется. Однако, есть ряд проблем: таблицы и рисунки нумеруются не автоматической нумерацией, ссылки вставлены гиперссылками, а не перекрестными ссылками. Некоторое время мне этого хватало, но потом появились заказчики, которым страшно нужна была автоматическая нумерация. К счастью, эта задача относительно просто решается VBA-макросом.</w:t>
      </w:r>
    </w:p>
    <w:p w14:paraId="6E80860D" w14:textId="4BFB3492" w:rsidR="00F5595B" w:rsidRDefault="00F5595B">
      <w:pPr>
        <w:pStyle w:val="a1"/>
      </w:pPr>
      <w:r>
        <w:t>Также можно собрать веб-документацию 🌐</w:t>
      </w:r>
      <w:hyperlink r:id="rId11">
        <w:r>
          <w:rPr>
            <w:rStyle w:val="af2"/>
          </w:rPr>
          <w:t>mkdocsом</w:t>
        </w:r>
      </w:hyperlink>
      <w:r>
        <w:t>.</w:t>
      </w:r>
    </w:p>
    <w:p w14:paraId="53A38580" w14:textId="77777777" w:rsidR="00F5595B" w:rsidRDefault="00F5595B">
      <w:pPr>
        <w:pStyle w:val="Compact"/>
        <w:numPr>
          <w:ilvl w:val="0"/>
          <w:numId w:val="34"/>
        </w:numPr>
      </w:pPr>
      <w:r>
        <w:t xml:space="preserve">В корень с нашими markdown файлами помещаем конфиг </w:t>
      </w:r>
      <w:r>
        <w:rPr>
          <w:rStyle w:val="VerbatimChar"/>
        </w:rPr>
        <w:t>mkdocs.yml</w:t>
      </w:r>
      <w:r>
        <w:t>.</w:t>
      </w:r>
    </w:p>
    <w:p w14:paraId="4345652E" w14:textId="77777777" w:rsidR="00F5595B" w:rsidRDefault="00F5595B">
      <w:pPr>
        <w:pStyle w:val="Compact"/>
        <w:numPr>
          <w:ilvl w:val="0"/>
          <w:numId w:val="34"/>
        </w:numPr>
      </w:pPr>
      <w:r>
        <w:lastRenderedPageBreak/>
        <w:t xml:space="preserve">Выполняем команду </w:t>
      </w:r>
      <w:r>
        <w:rPr>
          <w:rStyle w:val="VerbatimChar"/>
        </w:rPr>
        <w:t>mkdocs server</w:t>
      </w:r>
      <w:r>
        <w:t xml:space="preserve"> в папке с </w:t>
      </w:r>
      <w:r>
        <w:rPr>
          <w:rStyle w:val="VerbatimChar"/>
        </w:rPr>
        <w:t>mkdocs.yml</w:t>
      </w:r>
      <w:r>
        <w:t xml:space="preserve"> и нашими файлами. Красивый сайт будет доступен по адресу, указанному в командной строке.</w:t>
      </w:r>
    </w:p>
    <w:p w14:paraId="58475BD8" w14:textId="77777777" w:rsidR="00F5595B" w:rsidRDefault="00F5595B">
      <w:pPr>
        <w:pStyle w:val="Compact"/>
        <w:numPr>
          <w:ilvl w:val="0"/>
          <w:numId w:val="34"/>
        </w:numPr>
      </w:pPr>
      <w:r>
        <w:t xml:space="preserve">Выполняем команду </w:t>
      </w:r>
      <w:r>
        <w:rPr>
          <w:rStyle w:val="VerbatimChar"/>
        </w:rPr>
        <w:t>mkdocs build</w:t>
      </w:r>
      <w:r>
        <w:t xml:space="preserve"> – генерируется html из доки, html можно передавать заказчику и выкладывать на веб-сервер.</w:t>
      </w:r>
    </w:p>
    <w:p w14:paraId="449B47E8" w14:textId="77777777" w:rsidR="00F5595B" w:rsidRDefault="00F5595B" w:rsidP="00F5595B">
      <w:pPr>
        <w:pStyle w:val="a1"/>
      </w:pPr>
      <w:r>
        <w:t>Вот примерно такой workflow. Получаем на выходе и доку по ГОСТ, и онлайновую доку. Кроме того, markdown файлы можно спокойно хранить в репозитории гит и показывать разработчикам :) А разработчики могут туда даже что-то писать. Это проще, чем просить отредактировать Word, не говоря уже о плюсах контроля версий и изменений: всегда можно посмотреть, когда что поменялось, и откатиться назад.</w:t>
      </w:r>
    </w:p>
    <w:p w14:paraId="14227257" w14:textId="77777777" w:rsidR="00F5595B" w:rsidRDefault="00F5595B">
      <w:pPr>
        <w:pStyle w:val="a1"/>
      </w:pPr>
      <w:r>
        <w:t>Приступим к установке и настройке всей этой красоты.</w:t>
      </w:r>
    </w:p>
    <w:p w14:paraId="08892C08" w14:textId="77777777" w:rsidR="00F5595B" w:rsidRDefault="00F5595B">
      <w:pPr>
        <w:pStyle w:val="2"/>
      </w:pPr>
      <w:bookmarkStart w:id="10" w:name="_Toc117580032"/>
      <w:bookmarkStart w:id="11" w:name="установка-тулчейна"/>
      <w:bookmarkEnd w:id="9"/>
      <w:r>
        <w:t>Установка тулчейна</w:t>
      </w:r>
      <w:bookmarkEnd w:id="10"/>
    </w:p>
    <w:p w14:paraId="116AD9C5" w14:textId="77777777" w:rsidR="00F5595B" w:rsidRDefault="00F5595B" w:rsidP="00F5595B">
      <w:pPr>
        <w:pStyle w:val="a1"/>
      </w:pPr>
      <w:r>
        <w:t>Итак, чтобы вся эта красота заработала нам нужно установить:</w:t>
      </w:r>
    </w:p>
    <w:p w14:paraId="4B310A25" w14:textId="77777777" w:rsidR="00F5595B" w:rsidRDefault="00F5595B">
      <w:pPr>
        <w:pStyle w:val="Compact"/>
        <w:numPr>
          <w:ilvl w:val="0"/>
          <w:numId w:val="35"/>
        </w:numPr>
      </w:pPr>
      <w:r>
        <w:t>pandoc и плагин к нему pandoc-crossref;</w:t>
      </w:r>
    </w:p>
    <w:p w14:paraId="335F1465" w14:textId="77777777" w:rsidR="00F5595B" w:rsidRDefault="00F5595B">
      <w:pPr>
        <w:pStyle w:val="Compact"/>
        <w:numPr>
          <w:ilvl w:val="0"/>
          <w:numId w:val="35"/>
        </w:numPr>
      </w:pPr>
      <w:r>
        <w:t>python;</w:t>
      </w:r>
    </w:p>
    <w:p w14:paraId="619E3032" w14:textId="77777777" w:rsidR="00F5595B" w:rsidRDefault="00F5595B">
      <w:pPr>
        <w:pStyle w:val="Compact"/>
        <w:numPr>
          <w:ilvl w:val="0"/>
          <w:numId w:val="35"/>
        </w:numPr>
      </w:pPr>
      <w:r>
        <w:t>gostdown;</w:t>
      </w:r>
    </w:p>
    <w:p w14:paraId="0CABCF46" w14:textId="77777777" w:rsidR="00F5595B" w:rsidRDefault="00F5595B">
      <w:pPr>
        <w:pStyle w:val="Compact"/>
        <w:numPr>
          <w:ilvl w:val="0"/>
          <w:numId w:val="35"/>
        </w:numPr>
      </w:pPr>
      <w:r>
        <w:t>mkdocs;</w:t>
      </w:r>
    </w:p>
    <w:p w14:paraId="363B737E" w14:textId="7F1CB132" w:rsidR="00F5595B" w:rsidRDefault="00F5595B">
      <w:pPr>
        <w:pStyle w:val="Compact"/>
        <w:numPr>
          <w:ilvl w:val="0"/>
          <w:numId w:val="35"/>
        </w:numPr>
      </w:pPr>
      <w:r>
        <w:t xml:space="preserve">скачать и установить шрифты </w:t>
      </w:r>
      <w:hyperlink r:id="rId12">
        <w:r>
          <w:rPr>
            <w:rStyle w:val="af2"/>
          </w:rPr>
          <w:t>PT Serif, PT Sans и PT Mono</w:t>
        </w:r>
      </w:hyperlink>
      <w:r>
        <w:t>. Можно и без них, если в шаблоне gostdown измените шрифт на тот, что нравится.</w:t>
      </w:r>
    </w:p>
    <w:p w14:paraId="21CA720E" w14:textId="0AC6BFC2" w:rsidR="00F5595B" w:rsidRDefault="00F5595B" w:rsidP="00F5595B">
      <w:pPr>
        <w:pStyle w:val="a1"/>
      </w:pPr>
      <w:r>
        <w:t>В репозитории вот здесь представлен демо-проект с текстом вот этой статьи, на котором можно ставить эксперименты и проверять, что и как работает (или не работает :)). Также для автоматической установки pandoc и pandoc-crossref нужных версий мой коллега @</w:t>
      </w:r>
      <w:hyperlink r:id="rId13">
        <w:r>
          <w:rPr>
            <w:rStyle w:val="af2"/>
          </w:rPr>
          <w:t>nicky1038</w:t>
        </w:r>
      </w:hyperlink>
      <w:r>
        <w:t xml:space="preserve"> написал скрипт </w:t>
      </w:r>
      <w:r>
        <w:rPr>
          <w:rStyle w:val="VerbatimChar"/>
        </w:rPr>
        <w:t>install-toolchain.ps1</w:t>
      </w:r>
      <w:r>
        <w:t xml:space="preserve"> (также лежит в репозитории).</w:t>
      </w:r>
    </w:p>
    <w:p w14:paraId="6E864F49" w14:textId="77777777" w:rsidR="00F5595B" w:rsidRDefault="00F5595B">
      <w:pPr>
        <w:pStyle w:val="3"/>
      </w:pPr>
      <w:bookmarkStart w:id="12" w:name="_Toc117580033"/>
      <w:bookmarkStart w:id="13" w:name="pandoc"/>
      <w:r>
        <w:lastRenderedPageBreak/>
        <w:t>Pandoc</w:t>
      </w:r>
      <w:bookmarkEnd w:id="12"/>
    </w:p>
    <w:p w14:paraId="319C994F" w14:textId="05B71ADF" w:rsidR="00F5595B" w:rsidRDefault="00000000" w:rsidP="00F5595B">
      <w:pPr>
        <w:pStyle w:val="a1"/>
      </w:pPr>
      <w:hyperlink r:id="rId14">
        <w:r w:rsidR="00F5595B">
          <w:rPr>
            <w:rStyle w:val="af2"/>
          </w:rPr>
          <w:t>Pandoc</w:t>
        </w:r>
      </w:hyperlink>
      <w:r w:rsidR="00F5595B">
        <w:t xml:space="preserve"> – это универсальная утилита для работы с текстовыми форматами. Основная сфера применения – форматирование математических и технических текстов, говорит нам Википедия. Pandoc удобно использовать для конвертирования между форматами, например, docx в markdown и наоборот.</w:t>
      </w:r>
    </w:p>
    <w:p w14:paraId="5FB233DB" w14:textId="5C8E82A0" w:rsidR="00F5595B" w:rsidRDefault="00F5595B">
      <w:pPr>
        <w:pStyle w:val="Compact"/>
        <w:numPr>
          <w:ilvl w:val="0"/>
          <w:numId w:val="36"/>
        </w:numPr>
      </w:pPr>
      <w:r>
        <w:t>Установить 📥</w:t>
      </w:r>
      <w:hyperlink r:id="rId15">
        <w:r>
          <w:rPr>
            <w:rStyle w:val="af2"/>
          </w:rPr>
          <w:t>pandoc</w:t>
        </w:r>
      </w:hyperlink>
      <w:r>
        <w:t>. На момент написания статьи последняя версия – 2.18 (релиз 04.04.2022), именно эту версию я использую.</w:t>
      </w:r>
    </w:p>
    <w:p w14:paraId="527C2F53" w14:textId="48BEEC7C" w:rsidR="00F5595B" w:rsidRDefault="00F5595B">
      <w:pPr>
        <w:pStyle w:val="Compact"/>
        <w:numPr>
          <w:ilvl w:val="0"/>
          <w:numId w:val="36"/>
        </w:numPr>
      </w:pPr>
      <w:r>
        <w:t>Скачать 📥</w:t>
      </w:r>
      <w:hyperlink r:id="rId16">
        <w:r>
          <w:rPr>
            <w:rStyle w:val="af2"/>
          </w:rPr>
          <w:t>pandoc-crossref</w:t>
        </w:r>
      </w:hyperlink>
      <w:r>
        <w:t>. Я использую версию 📥</w:t>
      </w:r>
      <w:hyperlink r:id="rId17">
        <w:r>
          <w:rPr>
            <w:rStyle w:val="af2"/>
          </w:rPr>
          <w:t>0.3.13.0</w:t>
        </w:r>
      </w:hyperlink>
      <w:r>
        <w:t xml:space="preserve"> для pandoc 2.18. Нужно иметь в виду, что последняя версия gostdown была выпущена год назад, так что с новыми версиями pandoc и pandoc-crossref могут быть ошибки. Стабильная версия: pandoc </w:t>
      </w:r>
      <w:hyperlink r:id="rId18">
        <w:r>
          <w:rPr>
            <w:rStyle w:val="af2"/>
          </w:rPr>
          <w:t>2.17.1</w:t>
        </w:r>
      </w:hyperlink>
      <w:r>
        <w:t xml:space="preserve"> и pandoc-crossref </w:t>
      </w:r>
      <w:hyperlink r:id="rId19">
        <w:r>
          <w:rPr>
            <w:rStyle w:val="af2"/>
          </w:rPr>
          <w:t>v0.3.12.1a</w:t>
        </w:r>
      </w:hyperlink>
      <w:r>
        <w:t>. Короче говоря, можете ставить версии pandoc 2.18 и pandoc-crossref 0.3.13.0, а если возникнут ошибки – в первую очередь попробовать старую версию. У меня пока ошибок не было.</w:t>
      </w:r>
    </w:p>
    <w:p w14:paraId="01306A08" w14:textId="77777777" w:rsidR="00F5595B" w:rsidRDefault="00F5595B">
      <w:pPr>
        <w:pStyle w:val="Compact"/>
        <w:numPr>
          <w:ilvl w:val="0"/>
          <w:numId w:val="36"/>
        </w:numPr>
      </w:pPr>
      <w:r>
        <w:t xml:space="preserve">Распаковать pandoc-crossref в папку pandoc: </w:t>
      </w:r>
      <w:r>
        <w:rPr>
          <w:rStyle w:val="VerbatimChar"/>
        </w:rPr>
        <w:t>%localappdata%\Pandoc</w:t>
      </w:r>
      <w:r>
        <w:t xml:space="preserve"> (положить туда exeшник).</w:t>
      </w:r>
    </w:p>
    <w:p w14:paraId="39607771" w14:textId="77777777" w:rsidR="00F5595B" w:rsidRDefault="00F5595B">
      <w:pPr>
        <w:pStyle w:val="Compact"/>
        <w:numPr>
          <w:ilvl w:val="0"/>
          <w:numId w:val="36"/>
        </w:numPr>
      </w:pPr>
      <w:r>
        <w:t>Проверить версию pandoс (и что он правильно прописался в PATH). Пуск</w:t>
      </w:r>
      <w:r w:rsidRPr="008E7E94">
        <w:rPr>
          <w:lang w:val="en-US"/>
        </w:rPr>
        <w:t xml:space="preserve"> &gt; </w:t>
      </w:r>
      <w:r>
        <w:t>Поиск</w:t>
      </w:r>
      <w:r w:rsidRPr="008E7E94">
        <w:rPr>
          <w:lang w:val="en-US"/>
        </w:rPr>
        <w:t xml:space="preserve"> &gt; powershell &gt; </w:t>
      </w:r>
      <w:r>
        <w:t>запустить</w:t>
      </w:r>
      <w:r w:rsidRPr="008E7E94">
        <w:rPr>
          <w:lang w:val="en-US"/>
        </w:rPr>
        <w:t xml:space="preserve"> Powershell. </w:t>
      </w:r>
      <w:r>
        <w:t>В powershell ввести команду:</w:t>
      </w:r>
    </w:p>
    <w:p w14:paraId="44D30F48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VerbatimChar"/>
          <w:sz w:val="21"/>
          <w:lang w:val="en-US"/>
        </w:rPr>
        <w:t>pandoc --version</w:t>
      </w:r>
      <w:r w:rsidRPr="008E7E94">
        <w:rPr>
          <w:lang w:val="en-US"/>
        </w:rPr>
        <w:br/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pandoc.exe 2.18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Compiled with pandoc-types 1.22.2, texmath 0.12.5, skylighting 0.12.3,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citeproc 0.7, ipynb 0.2, hslua 2.2.0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Scripting engine: Lua 5.4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User data directory: C:\Users\Anna\AppData\Roaming\pandoc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Copyright (C) 2006-2022 John MacFarlane. Web:  https://pandoc.org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This is free software; see the source for copying conditions. There is no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warranty, not even for merchantability or fitness for a particular purpose.</w:t>
      </w:r>
    </w:p>
    <w:p w14:paraId="6FFE0B4E" w14:textId="77777777" w:rsidR="00F5595B" w:rsidRDefault="00F5595B">
      <w:pPr>
        <w:pStyle w:val="3"/>
      </w:pPr>
      <w:bookmarkStart w:id="14" w:name="_Toc117580034"/>
      <w:bookmarkStart w:id="15" w:name="python"/>
      <w:bookmarkEnd w:id="13"/>
      <w:r>
        <w:t>Python</w:t>
      </w:r>
      <w:bookmarkEnd w:id="14"/>
    </w:p>
    <w:p w14:paraId="00049A7D" w14:textId="5F832B09" w:rsidR="00F5595B" w:rsidRDefault="00F5595B" w:rsidP="00F5595B">
      <w:pPr>
        <w:pStyle w:val="a1"/>
      </w:pPr>
      <w:r>
        <w:t xml:space="preserve">Python нам понадобится, чтобы использовать mkdocs (который написан на Python и js) и вспомогательные скрипты. Ну и вообще, Python везде пригодится. Все в этой статье написано для Python 3.10. Ставится Python очень просто: </w:t>
      </w:r>
      <w:r>
        <w:lastRenderedPageBreak/>
        <w:t xml:space="preserve">загрузите </w:t>
      </w:r>
      <w:r>
        <w:rPr>
          <w:rFonts w:ascii="Segoe UI Emoji" w:hAnsi="Segoe UI Emoji" w:cs="Segoe UI Emoji"/>
        </w:rPr>
        <w:t>📥</w:t>
      </w:r>
      <w:hyperlink r:id="rId20">
        <w:r>
          <w:rPr>
            <w:rStyle w:val="af2"/>
          </w:rPr>
          <w:t>инсталлятор</w:t>
        </w:r>
      </w:hyperlink>
      <w:r>
        <w:t xml:space="preserve"> с сайта и запустите. Не снимайте галочку с опции про прописать путь в PATH.</w:t>
      </w:r>
    </w:p>
    <w:p w14:paraId="4BA7574B" w14:textId="77777777" w:rsidR="00F5595B" w:rsidRDefault="00F5595B">
      <w:pPr>
        <w:pStyle w:val="a1"/>
      </w:pPr>
      <w:r>
        <w:t>Проверьте, что все установилось:</w:t>
      </w:r>
    </w:p>
    <w:p w14:paraId="6DCCC6B0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python --version</w:t>
      </w:r>
    </w:p>
    <w:p w14:paraId="63EF51F6" w14:textId="77777777" w:rsidR="00F5595B" w:rsidRDefault="00F5595B" w:rsidP="00F5595B">
      <w:pPr>
        <w:pStyle w:val="a1"/>
      </w:pPr>
      <w:r>
        <w:t>Чтобы не городить огород из библиотек, предлагаю сразу использовать виртуальную среду. Виртуальная среда для Python позволяется вам устанавливать все нужные пакеты в отдельную папку, и из нее запускать обособленный экземпляр Python. Это еще удобно тем, что если что-то пошло не так, то не нужно переставлять весь питон, искать способы переустановки библиотек, а можно просто снести папку и сделать все заново.</w:t>
      </w:r>
    </w:p>
    <w:p w14:paraId="6F28264D" w14:textId="77777777" w:rsidR="00F5595B" w:rsidRDefault="00F5595B">
      <w:pPr>
        <w:pStyle w:val="a1"/>
      </w:pPr>
      <w:r>
        <w:t>Все команды выполняем в PowerShell консоли:</w:t>
      </w:r>
    </w:p>
    <w:p w14:paraId="7252534D" w14:textId="77777777" w:rsidR="00F5595B" w:rsidRDefault="00F5595B">
      <w:pPr>
        <w:pStyle w:val="Compact"/>
        <w:numPr>
          <w:ilvl w:val="0"/>
          <w:numId w:val="37"/>
        </w:numPr>
      </w:pPr>
      <w:r>
        <w:t>Создать папку для нашего mkdocs.</w:t>
      </w:r>
    </w:p>
    <w:p w14:paraId="5B52B093" w14:textId="77777777" w:rsidR="00F5595B" w:rsidRDefault="00F5595B">
      <w:pPr>
        <w:pStyle w:val="Compact"/>
        <w:numPr>
          <w:ilvl w:val="0"/>
          <w:numId w:val="37"/>
        </w:numPr>
      </w:pPr>
      <w:r>
        <w:t>Открыть созданную папку, кликнуть Shift + ПКМ по пустой папке и выбрать «Открыть окно PowerShell» здесь.</w:t>
      </w:r>
    </w:p>
    <w:p w14:paraId="0E4CDE22" w14:textId="77777777" w:rsidR="00F5595B" w:rsidRDefault="00F5595B">
      <w:pPr>
        <w:pStyle w:val="Compact"/>
        <w:numPr>
          <w:ilvl w:val="0"/>
          <w:numId w:val="37"/>
        </w:numPr>
      </w:pPr>
      <w:r>
        <w:t xml:space="preserve">Выполнить команду: </w:t>
      </w:r>
      <w:r>
        <w:rPr>
          <w:rStyle w:val="VerbatimChar"/>
        </w:rPr>
        <w:t>python -m venv .venv</w:t>
      </w:r>
      <w:r>
        <w:t>. В папке будет создана директория .venv со средой исполнения Python.</w:t>
      </w:r>
    </w:p>
    <w:p w14:paraId="35F272F4" w14:textId="77777777" w:rsidR="00F5595B" w:rsidRDefault="00F5595B">
      <w:pPr>
        <w:pStyle w:val="Compact"/>
        <w:numPr>
          <w:ilvl w:val="0"/>
          <w:numId w:val="37"/>
        </w:numPr>
      </w:pPr>
      <w:r>
        <w:t xml:space="preserve">Чтобы выполнять команды в этой среде, устанавливать сюда пакеты и вообще с ней работать, нужно её активировать. Не забывайте про это! Выполните: </w:t>
      </w:r>
      <w:r>
        <w:rPr>
          <w:rStyle w:val="VerbatimChar"/>
        </w:rPr>
        <w:t>.\.venv\Scripts\activate</w:t>
      </w:r>
      <w:r>
        <w:t>.</w:t>
      </w:r>
    </w:p>
    <w:p w14:paraId="3130C1C0" w14:textId="77777777" w:rsidR="00F5595B" w:rsidRDefault="00F5595B" w:rsidP="00F5595B">
      <w:pPr>
        <w:pStyle w:val="a1"/>
      </w:pPr>
      <w:r>
        <w:t>Должно получиться вот так. В скобках указана наша виртуальная среда, все команды теперь выполняем тут.</w:t>
      </w:r>
    </w:p>
    <w:p w14:paraId="3685A4B0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VerbatimChar"/>
          <w:sz w:val="21"/>
          <w:lang w:val="en-US"/>
        </w:rPr>
        <w:t>PS D:\virtualenv\mkdocs&gt; .\.venv\Scripts\activate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(.venv) PS D:\virtualenv\mkdocs&gt;</w:t>
      </w:r>
    </w:p>
    <w:p w14:paraId="400BC7C8" w14:textId="77777777" w:rsidR="00F5595B" w:rsidRDefault="00F5595B">
      <w:pPr>
        <w:pStyle w:val="3"/>
      </w:pPr>
      <w:bookmarkStart w:id="16" w:name="_Toc117580035"/>
      <w:bookmarkStart w:id="17" w:name="gostdown"/>
      <w:bookmarkEnd w:id="15"/>
      <w:r>
        <w:t>Gostdown</w:t>
      </w:r>
      <w:bookmarkEnd w:id="16"/>
    </w:p>
    <w:p w14:paraId="1EFC2750" w14:textId="44868892" w:rsidR="00F5595B" w:rsidRDefault="00F5595B" w:rsidP="00F5595B">
      <w:pPr>
        <w:pStyle w:val="a1"/>
      </w:pPr>
      <w:r>
        <w:t xml:space="preserve">Gostdown не нужно устанавливать, достаточно скачать код из </w:t>
      </w:r>
      <w:r>
        <w:rPr>
          <w:rFonts w:ascii="Segoe UI Emoji" w:hAnsi="Segoe UI Emoji" w:cs="Segoe UI Emoji"/>
        </w:rPr>
        <w:t>📥</w:t>
      </w:r>
      <w:hyperlink r:id="rId21">
        <w:r>
          <w:rPr>
            <w:rStyle w:val="af2"/>
          </w:rPr>
          <w:t>официального репозитория</w:t>
        </w:r>
      </w:hyperlink>
      <w:r>
        <w:t>. Вы получите кучу файлов и папок, давайте разберемся, что где и зачем (</w:t>
      </w:r>
      <w:r w:rsidR="008E7E94">
        <w:fldChar w:fldCharType="begin"/>
      </w:r>
      <w:r w:rsidR="008E7E94">
        <w:instrText xml:space="preserve"> REF _Ref117580013 \h </w:instrText>
      </w:r>
      <w:r w:rsidR="008E7E94">
        <w:fldChar w:fldCharType="separate"/>
      </w:r>
      <w:r w:rsidR="008E7E94">
        <w:t xml:space="preserve">Таблица </w:t>
      </w:r>
      <w:r w:rsidR="008E7E94">
        <w:rPr>
          <w:noProof/>
        </w:rPr>
        <w:t>1</w:t>
      </w:r>
      <w:r w:rsidR="008E7E94">
        <w:fldChar w:fldCharType="end"/>
      </w:r>
      <w:r>
        <w:t>).</w:t>
      </w:r>
    </w:p>
    <w:p w14:paraId="4A7CF1DE" w14:textId="773FFDDB" w:rsidR="00F5595B" w:rsidRDefault="00F5595B">
      <w:pPr>
        <w:pStyle w:val="TableCaption"/>
      </w:pPr>
      <w:bookmarkStart w:id="18" w:name="_Ref117580013"/>
      <w:bookmarkStart w:id="19" w:name="tbl:gd_files_description"/>
      <w:r>
        <w:lastRenderedPageBreak/>
        <w:t xml:space="preserve">Таблица </w:t>
      </w:r>
      <w:fldSimple w:instr=" SEQ Таблица \* ARABIC \* MERGEFORMAT ">
        <w:r w:rsidR="008E7E94">
          <w:rPr>
            <w:noProof/>
          </w:rPr>
          <w:t>1</w:t>
        </w:r>
      </w:fldSimple>
      <w:bookmarkEnd w:id="18"/>
      <w:r>
        <w:t> – Описание файлов</w:t>
      </w:r>
    </w:p>
    <w:tbl>
      <w:tblPr>
        <w:tblStyle w:val="TableStyleGostNoHeader"/>
        <w:tblW w:w="5000" w:type="pct"/>
        <w:tblLayout w:type="fixed"/>
        <w:tblLook w:val="04A0" w:firstRow="1" w:lastRow="0" w:firstColumn="1" w:lastColumn="0" w:noHBand="0" w:noVBand="1"/>
        <w:tblCaption w:val="Таблица 1 – Описание файлов"/>
      </w:tblPr>
      <w:tblGrid>
        <w:gridCol w:w="2641"/>
        <w:gridCol w:w="6828"/>
      </w:tblGrid>
      <w:tr w:rsidR="00F5595B" w14:paraId="17B4B1B9" w14:textId="77777777" w:rsidTr="00F559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69" w:type="dxa"/>
          </w:tcPr>
          <w:p w14:paraId="3657A844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Что</w:t>
            </w:r>
          </w:p>
        </w:tc>
        <w:tc>
          <w:tcPr>
            <w:tcW w:w="6902" w:type="dxa"/>
          </w:tcPr>
          <w:p w14:paraId="5BDF11A4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Зачем</w:t>
            </w:r>
          </w:p>
        </w:tc>
      </w:tr>
      <w:tr w:rsidR="00F5595B" w14:paraId="313E46C0" w14:textId="77777777" w:rsidTr="00F5595B">
        <w:tc>
          <w:tcPr>
            <w:tcW w:w="2669" w:type="dxa"/>
          </w:tcPr>
          <w:p w14:paraId="0A12C454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demo-report-beginning.md</w:t>
            </w:r>
          </w:p>
        </w:tc>
        <w:tc>
          <w:tcPr>
            <w:tcW w:w="6902" w:type="dxa"/>
          </w:tcPr>
          <w:p w14:paraId="0D026DE3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>это пример начала отчета, здесь есть пример списка исполнителей, список терминов, определений, реферат, введение</w:t>
            </w:r>
          </w:p>
        </w:tc>
      </w:tr>
      <w:tr w:rsidR="00F5595B" w14:paraId="3DB97CBB" w14:textId="77777777" w:rsidTr="00F5595B">
        <w:tc>
          <w:tcPr>
            <w:tcW w:w="2669" w:type="dxa"/>
          </w:tcPr>
          <w:p w14:paraId="3D2D10D0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demo-report-end.md</w:t>
            </w:r>
          </w:p>
        </w:tc>
        <w:tc>
          <w:tcPr>
            <w:tcW w:w="6902" w:type="dxa"/>
          </w:tcPr>
          <w:p w14:paraId="04EAC5F8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>это пример заключительного файла с заключением, списком источников и приложениями</w:t>
            </w:r>
          </w:p>
        </w:tc>
      </w:tr>
      <w:tr w:rsidR="00F5595B" w14:paraId="52DBAAC6" w14:textId="77777777" w:rsidTr="00F5595B">
        <w:tc>
          <w:tcPr>
            <w:tcW w:w="2669" w:type="dxa"/>
          </w:tcPr>
          <w:p w14:paraId="0FF2F046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demo-template-espd.docx</w:t>
            </w:r>
          </w:p>
        </w:tc>
        <w:tc>
          <w:tcPr>
            <w:tcW w:w="6902" w:type="dxa"/>
          </w:tcPr>
          <w:p w14:paraId="75F854D7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b/>
                <w:bCs/>
                <w:lang w:val="ru-RU"/>
              </w:rPr>
              <w:t>обязательный файл</w:t>
            </w:r>
            <w:r w:rsidRPr="008E7E94">
              <w:rPr>
                <w:lang w:val="ru-RU"/>
              </w:rPr>
              <w:t xml:space="preserve"> – это файл-шаблон, хоты бы один такой файл должен быть в проекте. Скрипт использует этот файл, чтобы к тексту применять стили. Не меняйте названия стилей. Вы можете отредактировать этот файл (например, добавить титул, добавить рамки, поменять лист регистрации, добавить что угодно до или после </w:t>
            </w:r>
            <w:r w:rsidRPr="008E7E94">
              <w:rPr>
                <w:rStyle w:val="VerbatimChar"/>
                <w:lang w:val="ru-RU"/>
              </w:rPr>
              <w:t>%</w:t>
            </w:r>
            <w:r>
              <w:rPr>
                <w:rStyle w:val="VerbatimChar"/>
              </w:rPr>
              <w:t>MAINTEXT</w:t>
            </w:r>
            <w:r w:rsidRPr="008E7E94">
              <w:rPr>
                <w:rStyle w:val="VerbatimChar"/>
                <w:lang w:val="ru-RU"/>
              </w:rPr>
              <w:t>%</w:t>
            </w:r>
            <w:r w:rsidRPr="008E7E94">
              <w:rPr>
                <w:lang w:val="ru-RU"/>
              </w:rPr>
              <w:t xml:space="preserve"> &lt; именно сюда будет вставлен текст</w:t>
            </w:r>
          </w:p>
        </w:tc>
      </w:tr>
      <w:tr w:rsidR="00F5595B" w14:paraId="7337BB95" w14:textId="77777777" w:rsidTr="00F5595B">
        <w:tc>
          <w:tcPr>
            <w:tcW w:w="2669" w:type="dxa"/>
          </w:tcPr>
          <w:p w14:paraId="503352B5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demo-template-report.docx</w:t>
            </w:r>
          </w:p>
        </w:tc>
        <w:tc>
          <w:tcPr>
            <w:tcW w:w="6902" w:type="dxa"/>
          </w:tcPr>
          <w:p w14:paraId="5BF8CF5B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>аналогично – файл-шаблон, но для отчета, а то был для ГОСТ 19</w:t>
            </w:r>
          </w:p>
        </w:tc>
      </w:tr>
      <w:tr w:rsidR="00F5595B" w14:paraId="5CC7FA77" w14:textId="77777777" w:rsidTr="00F5595B">
        <w:tc>
          <w:tcPr>
            <w:tcW w:w="2669" w:type="dxa"/>
          </w:tcPr>
          <w:p w14:paraId="3C24480D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drracket-screenshot.png</w:t>
            </w:r>
          </w:p>
        </w:tc>
        <w:tc>
          <w:tcPr>
            <w:tcW w:w="6902" w:type="dxa"/>
          </w:tcPr>
          <w:p w14:paraId="56ECFD8D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просто картинка пример</w:t>
            </w:r>
          </w:p>
        </w:tc>
      </w:tr>
      <w:tr w:rsidR="00F5595B" w14:paraId="6392DC8A" w14:textId="77777777" w:rsidTr="00F5595B">
        <w:tc>
          <w:tcPr>
            <w:tcW w:w="2669" w:type="dxa"/>
          </w:tcPr>
          <w:p w14:paraId="7EE084D0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gost-r-7-0-5-2008-numeric-iaa.csl</w:t>
            </w:r>
          </w:p>
        </w:tc>
        <w:tc>
          <w:tcPr>
            <w:tcW w:w="6902" w:type="dxa"/>
          </w:tcPr>
          <w:p w14:paraId="06541AC0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>это файл стилей для списка источников. Если в проекте есть список источников, должен быть в директории проекта</w:t>
            </w:r>
          </w:p>
        </w:tc>
      </w:tr>
      <w:tr w:rsidR="00F5595B" w14:paraId="2231BBFE" w14:textId="77777777" w:rsidTr="00F5595B">
        <w:tc>
          <w:tcPr>
            <w:tcW w:w="2669" w:type="dxa"/>
          </w:tcPr>
          <w:p w14:paraId="14237B18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iaa-logo.emf</w:t>
            </w:r>
          </w:p>
        </w:tc>
        <w:tc>
          <w:tcPr>
            <w:tcW w:w="6902" w:type="dxa"/>
          </w:tcPr>
          <w:p w14:paraId="3035FCD8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еще один пример картинки</w:t>
            </w:r>
          </w:p>
        </w:tc>
      </w:tr>
      <w:tr w:rsidR="00F5595B" w14:paraId="758A02A2" w14:textId="77777777" w:rsidTr="00F5595B">
        <w:tc>
          <w:tcPr>
            <w:tcW w:w="2669" w:type="dxa"/>
          </w:tcPr>
          <w:p w14:paraId="6905CAB9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linebreaks.lua</w:t>
            </w:r>
          </w:p>
        </w:tc>
        <w:tc>
          <w:tcPr>
            <w:tcW w:w="6902" w:type="dxa"/>
          </w:tcPr>
          <w:p w14:paraId="1E3F180A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>обязательный файл – разрывы в коде, должен быть в проекте</w:t>
            </w:r>
          </w:p>
        </w:tc>
      </w:tr>
      <w:tr w:rsidR="00F5595B" w14:paraId="053B12D2" w14:textId="77777777" w:rsidTr="00F5595B">
        <w:tc>
          <w:tcPr>
            <w:tcW w:w="2669" w:type="dxa"/>
          </w:tcPr>
          <w:p w14:paraId="4A93FA3C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lunokhod-expo.jpg</w:t>
            </w:r>
          </w:p>
        </w:tc>
        <w:tc>
          <w:tcPr>
            <w:tcW w:w="6902" w:type="dxa"/>
          </w:tcPr>
          <w:p w14:paraId="29F3B387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еще одна картинка, пример</w:t>
            </w:r>
          </w:p>
        </w:tc>
      </w:tr>
      <w:tr w:rsidR="00F5595B" w14:paraId="22516E7B" w14:textId="77777777" w:rsidTr="00F5595B">
        <w:tc>
          <w:tcPr>
            <w:tcW w:w="2669" w:type="dxa"/>
          </w:tcPr>
          <w:p w14:paraId="464DAE6C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oc-plot.emf</w:t>
            </w:r>
          </w:p>
        </w:tc>
        <w:tc>
          <w:tcPr>
            <w:tcW w:w="6902" w:type="dxa"/>
          </w:tcPr>
          <w:p w14:paraId="2D293E8D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t>еще одна картинка, пример</w:t>
            </w:r>
          </w:p>
        </w:tc>
      </w:tr>
      <w:tr w:rsidR="00F5595B" w14:paraId="1CDB8EA1" w14:textId="77777777" w:rsidTr="00F5595B">
        <w:tc>
          <w:tcPr>
            <w:tcW w:w="2669" w:type="dxa"/>
          </w:tcPr>
          <w:p w14:paraId="2908348F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build.ps1</w:t>
            </w:r>
          </w:p>
        </w:tc>
        <w:tc>
          <w:tcPr>
            <w:tcW w:w="6902" w:type="dxa"/>
          </w:tcPr>
          <w:p w14:paraId="3AD51D8D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>обязательный файл – это и есть основной скрипт, который творит всю магию</w:t>
            </w:r>
          </w:p>
        </w:tc>
      </w:tr>
      <w:tr w:rsidR="00F5595B" w14:paraId="4FDB7C81" w14:textId="77777777" w:rsidTr="00F5595B">
        <w:tc>
          <w:tcPr>
            <w:tcW w:w="2669" w:type="dxa"/>
          </w:tcPr>
          <w:p w14:paraId="2DFB7940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build-demo-espd.bat</w:t>
            </w:r>
          </w:p>
        </w:tc>
        <w:tc>
          <w:tcPr>
            <w:tcW w:w="6902" w:type="dxa"/>
          </w:tcPr>
          <w:p w14:paraId="23676006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 xml:space="preserve">это командный файл, который запускает </w:t>
            </w:r>
            <w:r>
              <w:t>ps</w:t>
            </w:r>
            <w:r w:rsidRPr="008E7E94">
              <w:rPr>
                <w:lang w:val="ru-RU"/>
              </w:rPr>
              <w:t>1 с аргументами. В аргументах указывается какой шаблон использовать (</w:t>
            </w:r>
            <w:r>
              <w:t>template</w:t>
            </w:r>
            <w:r w:rsidRPr="008E7E94">
              <w:rPr>
                <w:lang w:val="ru-RU"/>
              </w:rPr>
              <w:t>.</w:t>
            </w:r>
            <w:r>
              <w:t>docx</w:t>
            </w:r>
            <w:r w:rsidRPr="008E7E94">
              <w:rPr>
                <w:lang w:val="ru-RU"/>
              </w:rPr>
              <w:t xml:space="preserve">), нужно включать шрифты в файл, нужно ли делать </w:t>
            </w:r>
            <w:r>
              <w:t>pdf</w:t>
            </w:r>
            <w:r w:rsidRPr="008E7E94">
              <w:rPr>
                <w:lang w:val="ru-RU"/>
              </w:rPr>
              <w:t xml:space="preserve"> и, самое главное, – список </w:t>
            </w:r>
            <w:r>
              <w:t>md</w:t>
            </w:r>
            <w:r w:rsidRPr="008E7E94">
              <w:rPr>
                <w:lang w:val="ru-RU"/>
              </w:rPr>
              <w:t xml:space="preserve"> файлов в том порядке, котором хотим их видеть в результирующем </w:t>
            </w:r>
            <w:r>
              <w:t>docx</w:t>
            </w:r>
          </w:p>
        </w:tc>
      </w:tr>
      <w:tr w:rsidR="00F5595B" w14:paraId="7F4DC395" w14:textId="77777777" w:rsidTr="00F5595B">
        <w:tc>
          <w:tcPr>
            <w:tcW w:w="2669" w:type="dxa"/>
          </w:tcPr>
          <w:p w14:paraId="32442ECA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build-demo-report.bat</w:t>
            </w:r>
          </w:p>
        </w:tc>
        <w:tc>
          <w:tcPr>
            <w:tcW w:w="6902" w:type="dxa"/>
          </w:tcPr>
          <w:p w14:paraId="7CC3D19F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>просто еще один пример командного файла</w:t>
            </w:r>
          </w:p>
        </w:tc>
      </w:tr>
      <w:tr w:rsidR="00F5595B" w14:paraId="0106A32D" w14:textId="77777777" w:rsidTr="00F5595B">
        <w:tc>
          <w:tcPr>
            <w:tcW w:w="2669" w:type="dxa"/>
          </w:tcPr>
          <w:p w14:paraId="65553106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build-docs.bat</w:t>
            </w:r>
          </w:p>
        </w:tc>
        <w:tc>
          <w:tcPr>
            <w:tcW w:w="6902" w:type="dxa"/>
          </w:tcPr>
          <w:p w14:paraId="1046A3CD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>хотя бы один такой файл должен быть обязательно в проекте (ну, если вы не хотите вручную команды вводить</w:t>
            </w:r>
          </w:p>
        </w:tc>
      </w:tr>
      <w:tr w:rsidR="00F5595B" w14:paraId="46CA3E7E" w14:textId="77777777" w:rsidTr="00F5595B">
        <w:tc>
          <w:tcPr>
            <w:tcW w:w="2669" w:type="dxa"/>
          </w:tcPr>
          <w:p w14:paraId="76AEB58F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lastRenderedPageBreak/>
              <w:t>demo.bib</w:t>
            </w:r>
          </w:p>
        </w:tc>
        <w:tc>
          <w:tcPr>
            <w:tcW w:w="6902" w:type="dxa"/>
          </w:tcPr>
          <w:p w14:paraId="27782257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 xml:space="preserve">это список источников в формате </w:t>
            </w:r>
            <w:r>
              <w:t>BibTex</w:t>
            </w:r>
            <w:r w:rsidRPr="008E7E94">
              <w:rPr>
                <w:lang w:val="ru-RU"/>
              </w:rPr>
              <w:t>. Обязательно должен быть в проекте, если хотите на что-то ссылаться</w:t>
            </w:r>
          </w:p>
        </w:tc>
      </w:tr>
      <w:tr w:rsidR="00F5595B" w14:paraId="6343E1AA" w14:textId="77777777" w:rsidTr="00F5595B">
        <w:tc>
          <w:tcPr>
            <w:tcW w:w="2669" w:type="dxa"/>
          </w:tcPr>
          <w:p w14:paraId="57CC4E46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demo-espd-beginning.md</w:t>
            </w:r>
          </w:p>
        </w:tc>
        <w:tc>
          <w:tcPr>
            <w:tcW w:w="6902" w:type="dxa"/>
          </w:tcPr>
          <w:p w14:paraId="53E3BFDA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 xml:space="preserve">просто пример </w:t>
            </w:r>
            <w:r>
              <w:t>markdown</w:t>
            </w:r>
            <w:r w:rsidRPr="008E7E94">
              <w:rPr>
                <w:lang w:val="ru-RU"/>
              </w:rPr>
              <w:t xml:space="preserve"> начала для ГОСТ 19</w:t>
            </w:r>
          </w:p>
        </w:tc>
      </w:tr>
      <w:tr w:rsidR="00F5595B" w14:paraId="66DC2A8A" w14:textId="77777777" w:rsidTr="00F5595B">
        <w:tc>
          <w:tcPr>
            <w:tcW w:w="2669" w:type="dxa"/>
          </w:tcPr>
          <w:p w14:paraId="3E351DEF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demo-espd-end.md</w:t>
            </w:r>
          </w:p>
        </w:tc>
        <w:tc>
          <w:tcPr>
            <w:tcW w:w="6902" w:type="dxa"/>
          </w:tcPr>
          <w:p w14:paraId="16CA383D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 xml:space="preserve">просто окончания </w:t>
            </w:r>
            <w:r>
              <w:t>markdown</w:t>
            </w:r>
            <w:r w:rsidRPr="008E7E94">
              <w:rPr>
                <w:lang w:val="ru-RU"/>
              </w:rPr>
              <w:t xml:space="preserve"> начала для ГОСТ 19</w:t>
            </w:r>
          </w:p>
        </w:tc>
      </w:tr>
      <w:tr w:rsidR="00F5595B" w14:paraId="64C533FE" w14:textId="77777777" w:rsidTr="00F5595B">
        <w:tc>
          <w:tcPr>
            <w:tcW w:w="2669" w:type="dxa"/>
          </w:tcPr>
          <w:p w14:paraId="2758DAAF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demo-main.md</w:t>
            </w:r>
          </w:p>
        </w:tc>
        <w:tc>
          <w:tcPr>
            <w:tcW w:w="6902" w:type="dxa"/>
          </w:tcPr>
          <w:p w14:paraId="16CA2A4B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 xml:space="preserve">это основной текст. Хотя бы один </w:t>
            </w:r>
            <w:r>
              <w:t>md</w:t>
            </w:r>
            <w:r w:rsidRPr="008E7E94">
              <w:rPr>
                <w:lang w:val="ru-RU"/>
              </w:rPr>
              <w:t xml:space="preserve"> должен быть в проекте</w:t>
            </w:r>
          </w:p>
        </w:tc>
      </w:tr>
      <w:tr w:rsidR="00F5595B" w14:paraId="103414D0" w14:textId="77777777" w:rsidTr="00F5595B">
        <w:tc>
          <w:tcPr>
            <w:tcW w:w="2669" w:type="dxa"/>
          </w:tcPr>
          <w:p w14:paraId="7C6892AD" w14:textId="77777777" w:rsidR="00F5595B" w:rsidRDefault="00F5595B" w:rsidP="00F5595B">
            <w:pPr>
              <w:pStyle w:val="Compact"/>
              <w:spacing w:line="240" w:lineRule="auto"/>
              <w:jc w:val="left"/>
            </w:pPr>
            <w:r>
              <w:rPr>
                <w:rStyle w:val="VerbatimChar"/>
              </w:rPr>
              <w:t>demo-report.pdf</w:t>
            </w:r>
          </w:p>
        </w:tc>
        <w:tc>
          <w:tcPr>
            <w:tcW w:w="6902" w:type="dxa"/>
          </w:tcPr>
          <w:p w14:paraId="52CFFD45" w14:textId="77777777" w:rsidR="00F5595B" w:rsidRPr="008E7E94" w:rsidRDefault="00F5595B" w:rsidP="00F5595B">
            <w:pPr>
              <w:pStyle w:val="Compact"/>
              <w:spacing w:line="240" w:lineRule="auto"/>
              <w:jc w:val="left"/>
              <w:rPr>
                <w:lang w:val="ru-RU"/>
              </w:rPr>
            </w:pPr>
            <w:r w:rsidRPr="008E7E94">
              <w:rPr>
                <w:lang w:val="ru-RU"/>
              </w:rPr>
              <w:t xml:space="preserve">пример собранного отчета. </w:t>
            </w:r>
            <w:r>
              <w:t>docx</w:t>
            </w:r>
            <w:r w:rsidRPr="008E7E94">
              <w:rPr>
                <w:lang w:val="ru-RU"/>
              </w:rPr>
              <w:t xml:space="preserve"> получается большой, если включена в </w:t>
            </w:r>
            <w:r>
              <w:t>bat</w:t>
            </w:r>
            <w:r w:rsidRPr="008E7E94">
              <w:rPr>
                <w:lang w:val="ru-RU"/>
              </w:rPr>
              <w:t xml:space="preserve"> опция </w:t>
            </w:r>
            <w:r>
              <w:t>embedfont</w:t>
            </w:r>
          </w:p>
        </w:tc>
      </w:tr>
    </w:tbl>
    <w:bookmarkEnd w:id="19"/>
    <w:p w14:paraId="390F33BF" w14:textId="77777777" w:rsidR="00F5595B" w:rsidRDefault="00F5595B">
      <w:pPr>
        <w:pStyle w:val="a1"/>
      </w:pPr>
      <w:r>
        <w:rPr>
          <w:b/>
          <w:bCs/>
        </w:rPr>
        <w:t>Обязательно загляните в demo-report.pdf и demo-main.md!</w:t>
      </w:r>
      <w:r>
        <w:t xml:space="preserve"> Там есть все инструкции, как писать какие-то штуки в markdown (например, таблицы, ссылки на рисунки, формулы) и как оно будет выглядеть в результирующем файле.</w:t>
      </w:r>
    </w:p>
    <w:p w14:paraId="17410B78" w14:textId="77777777" w:rsidR="00F5595B" w:rsidRDefault="00F5595B">
      <w:pPr>
        <w:pStyle w:val="3"/>
      </w:pPr>
      <w:bookmarkStart w:id="20" w:name="_Toc117580036"/>
      <w:bookmarkStart w:id="21" w:name="optional-mkdocs"/>
      <w:bookmarkEnd w:id="17"/>
      <w:r>
        <w:t>(Optional) Mkdocs</w:t>
      </w:r>
      <w:bookmarkEnd w:id="20"/>
    </w:p>
    <w:p w14:paraId="3561AF58" w14:textId="77777777" w:rsidR="00F5595B" w:rsidRDefault="00F5595B" w:rsidP="00F5595B">
      <w:pPr>
        <w:pStyle w:val="a1"/>
      </w:pPr>
      <w:r>
        <w:t>Mkdocs библиотеки:</w:t>
      </w:r>
    </w:p>
    <w:p w14:paraId="7F909802" w14:textId="30F00A71" w:rsidR="00F5595B" w:rsidRDefault="00F5595B" w:rsidP="00F5595B">
      <w:pPr>
        <w:pStyle w:val="Compact"/>
        <w:numPr>
          <w:ilvl w:val="0"/>
          <w:numId w:val="35"/>
        </w:numPr>
      </w:pPr>
      <w:r>
        <w:rPr>
          <w:rFonts w:ascii="Segoe UI Emoji" w:hAnsi="Segoe UI Emoji" w:cs="Segoe UI Emoji"/>
        </w:rPr>
        <w:t>📥</w:t>
      </w:r>
      <w:hyperlink r:id="rId22">
        <w:r>
          <w:rPr>
            <w:rStyle w:val="af2"/>
          </w:rPr>
          <w:t>mkdocs-material</w:t>
        </w:r>
      </w:hyperlink>
    </w:p>
    <w:p w14:paraId="69248B25" w14:textId="03CD55EA" w:rsidR="00F5595B" w:rsidRDefault="00F5595B" w:rsidP="00F5595B">
      <w:pPr>
        <w:pStyle w:val="Compact"/>
        <w:numPr>
          <w:ilvl w:val="0"/>
          <w:numId w:val="35"/>
        </w:numPr>
      </w:pPr>
      <w:r>
        <w:t>📥</w:t>
      </w:r>
      <w:hyperlink r:id="rId23">
        <w:r>
          <w:rPr>
            <w:rStyle w:val="af2"/>
          </w:rPr>
          <w:t>mkdocs-bibtex</w:t>
        </w:r>
      </w:hyperlink>
    </w:p>
    <w:p w14:paraId="39FB058D" w14:textId="77777777" w:rsidR="00F5595B" w:rsidRDefault="00F5595B" w:rsidP="00F5595B">
      <w:pPr>
        <w:pStyle w:val="a1"/>
      </w:pPr>
      <w:r>
        <w:t>В нашей виртуальной среде выполняем команды:</w:t>
      </w:r>
    </w:p>
    <w:p w14:paraId="6E10B668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VerbatimChar"/>
          <w:sz w:val="21"/>
          <w:lang w:val="en-US"/>
        </w:rPr>
        <w:t>pip install mkdocs-material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pip install mkdocs-bibtex</w:t>
      </w:r>
    </w:p>
    <w:p w14:paraId="123298DD" w14:textId="7765A2B5" w:rsidR="00F5595B" w:rsidRDefault="00F5595B" w:rsidP="00F5595B">
      <w:pPr>
        <w:pStyle w:val="a1"/>
      </w:pPr>
      <w:r>
        <w:rPr>
          <w:rFonts w:ascii="Segoe UI Emoji" w:hAnsi="Segoe UI Emoji" w:cs="Segoe UI Emoji"/>
        </w:rPr>
        <w:t>🌐</w:t>
      </w:r>
      <w:hyperlink r:id="rId24" w:anchor="configuration">
        <w:r>
          <w:rPr>
            <w:rStyle w:val="af2"/>
          </w:rPr>
          <w:t>Настройки</w:t>
        </w:r>
      </w:hyperlink>
      <w:r>
        <w:t xml:space="preserve"> проекта хранятся в файле </w:t>
      </w:r>
      <w:r>
        <w:rPr>
          <w:rStyle w:val="VerbatimChar"/>
        </w:rPr>
        <w:t>mkdocs.yml</w:t>
      </w:r>
      <w:r>
        <w:t>.</w:t>
      </w:r>
    </w:p>
    <w:p w14:paraId="3A1F0B1C" w14:textId="77777777" w:rsidR="00F5595B" w:rsidRDefault="00F5595B">
      <w:pPr>
        <w:pStyle w:val="2"/>
      </w:pPr>
      <w:bookmarkStart w:id="22" w:name="_Toc117580037"/>
      <w:bookmarkStart w:id="23" w:name="все-вместе"/>
      <w:bookmarkEnd w:id="11"/>
      <w:bookmarkEnd w:id="21"/>
      <w:r>
        <w:t>Все вместе</w:t>
      </w:r>
      <w:bookmarkEnd w:id="22"/>
    </w:p>
    <w:p w14:paraId="53FA0D2F" w14:textId="77777777" w:rsidR="00F5595B" w:rsidRDefault="00F5595B" w:rsidP="00F5595B">
      <w:pPr>
        <w:pStyle w:val="a1"/>
      </w:pPr>
      <w:r>
        <w:t>Полный воркфлоу на примере тестового репозитория.</w:t>
      </w:r>
    </w:p>
    <w:p w14:paraId="3AD8A003" w14:textId="77777777" w:rsidR="00F5595B" w:rsidRDefault="00F5595B" w:rsidP="00F5595B">
      <w:pPr>
        <w:pStyle w:val="Compact"/>
        <w:numPr>
          <w:ilvl w:val="0"/>
          <w:numId w:val="38"/>
        </w:numPr>
      </w:pPr>
      <w:r>
        <w:t xml:space="preserve">Запустить файл </w:t>
      </w:r>
      <w:r>
        <w:rPr>
          <w:rStyle w:val="VerbatimChar"/>
        </w:rPr>
        <w:t>\docs_gost\build-docs.bat</w:t>
      </w:r>
      <w:r>
        <w:t>. Убедиться, что в .bat файле указаны правильные пути к вашей установленной среде Python. Скрипт автоматически скопирует файлы картинок, чтобы в документе все правильно отобразилось.</w:t>
      </w:r>
    </w:p>
    <w:p w14:paraId="237F6810" w14:textId="77777777" w:rsidR="00F5595B" w:rsidRDefault="00F5595B" w:rsidP="00F5595B">
      <w:pPr>
        <w:pStyle w:val="Compact"/>
        <w:numPr>
          <w:ilvl w:val="0"/>
          <w:numId w:val="38"/>
        </w:numPr>
      </w:pPr>
      <w:r>
        <w:t xml:space="preserve">Убедиться, что в директории </w:t>
      </w:r>
      <w:r>
        <w:rPr>
          <w:rStyle w:val="VerbatimChar"/>
        </w:rPr>
        <w:t>\docs_gost</w:t>
      </w:r>
      <w:r>
        <w:t xml:space="preserve"> появились файлы </w:t>
      </w:r>
      <w:r>
        <w:rPr>
          <w:rStyle w:val="VerbatimChar"/>
        </w:rPr>
        <w:t>report.pdf</w:t>
      </w:r>
      <w:r>
        <w:t xml:space="preserve">, </w:t>
      </w:r>
      <w:r>
        <w:rPr>
          <w:rStyle w:val="VerbatimChar"/>
        </w:rPr>
        <w:t>report.docx</w:t>
      </w:r>
      <w:r>
        <w:t>.</w:t>
      </w:r>
    </w:p>
    <w:p w14:paraId="69C7E089" w14:textId="111FFC82" w:rsidR="00F5595B" w:rsidRDefault="00F5595B" w:rsidP="00F5595B">
      <w:pPr>
        <w:pStyle w:val="Compact"/>
        <w:numPr>
          <w:ilvl w:val="0"/>
          <w:numId w:val="38"/>
        </w:numPr>
      </w:pPr>
      <w:r>
        <w:lastRenderedPageBreak/>
        <w:t xml:space="preserve">Открыть </w:t>
      </w:r>
      <w:r>
        <w:rPr>
          <w:rStyle w:val="VerbatimChar"/>
        </w:rPr>
        <w:t>.docx</w:t>
      </w:r>
      <w:r>
        <w:t xml:space="preserve"> файл и запустить последовательно </w:t>
      </w:r>
      <w:hyperlink r:id="rId25">
        <w:r>
          <w:rPr>
            <w:rStyle w:val="af2"/>
          </w:rPr>
          <w:t>макросы</w:t>
        </w:r>
      </w:hyperlink>
      <w:r>
        <w:t xml:space="preserve">: FigCapAutoNum, FigReferenceAutoInsert, TblCapAutoNum, TblReferenceAutoInsert. Эти макросы должны быть предварительно сохранены в шаблон </w:t>
      </w:r>
      <w:r>
        <w:rPr>
          <w:rStyle w:val="VerbatimChar"/>
        </w:rPr>
        <w:t>Normal.dot</w:t>
      </w:r>
      <w:r>
        <w:t>.</w:t>
      </w:r>
    </w:p>
    <w:p w14:paraId="33FDE6D9" w14:textId="77777777" w:rsidR="00F5595B" w:rsidRDefault="00F5595B" w:rsidP="00F5595B">
      <w:pPr>
        <w:pStyle w:val="Compact"/>
        <w:numPr>
          <w:ilvl w:val="0"/>
          <w:numId w:val="38"/>
        </w:numPr>
      </w:pPr>
      <w:r>
        <w:t>Убедиться, что в документе теперь есть автоматическая нумерация.</w:t>
      </w:r>
    </w:p>
    <w:p w14:paraId="2E8DEF12" w14:textId="77777777" w:rsidR="00F5595B" w:rsidRDefault="00F5595B" w:rsidP="00F5595B">
      <w:pPr>
        <w:pStyle w:val="a1"/>
      </w:pPr>
      <w:r>
        <w:t>Теперь делаем веб-доку:</w:t>
      </w:r>
    </w:p>
    <w:p w14:paraId="16195005" w14:textId="77777777" w:rsidR="00F5595B" w:rsidRDefault="00F5595B" w:rsidP="00F5595B">
      <w:pPr>
        <w:pStyle w:val="Compact"/>
        <w:numPr>
          <w:ilvl w:val="0"/>
          <w:numId w:val="39"/>
        </w:numPr>
      </w:pPr>
      <w:r>
        <w:t xml:space="preserve">Запустить скрипт </w:t>
      </w:r>
      <w:r>
        <w:rPr>
          <w:rStyle w:val="VerbatimChar"/>
        </w:rPr>
        <w:t>stripper.py</w:t>
      </w:r>
      <w:r>
        <w:t xml:space="preserve"> с командного файла </w:t>
      </w:r>
      <w:r>
        <w:rPr>
          <w:rStyle w:val="VerbatimChar"/>
        </w:rPr>
        <w:t>\scripts_and_macros\run_stripper.bat</w:t>
      </w:r>
      <w:r>
        <w:t>. Убедиться, что в .bat файле указаны правильные пути к вашей установленной среде Python.</w:t>
      </w:r>
    </w:p>
    <w:p w14:paraId="641F986C" w14:textId="77777777" w:rsidR="00F5595B" w:rsidRDefault="00F5595B" w:rsidP="00F5595B">
      <w:pPr>
        <w:pStyle w:val="Compact"/>
        <w:numPr>
          <w:ilvl w:val="0"/>
          <w:numId w:val="39"/>
        </w:numPr>
      </w:pPr>
      <w:r>
        <w:t xml:space="preserve">Убедиться, что в корне </w:t>
      </w:r>
      <w:r>
        <w:rPr>
          <w:rStyle w:val="VerbatimChar"/>
        </w:rPr>
        <w:t>demo_gostdown</w:t>
      </w:r>
      <w:r>
        <w:t xml:space="preserve"> создана директория </w:t>
      </w:r>
      <w:r>
        <w:rPr>
          <w:rStyle w:val="VerbatimChar"/>
        </w:rPr>
        <w:t>docs</w:t>
      </w:r>
      <w:r>
        <w:t>.</w:t>
      </w:r>
    </w:p>
    <w:p w14:paraId="2B274173" w14:textId="77777777" w:rsidR="00F5595B" w:rsidRDefault="00F5595B" w:rsidP="00F5595B">
      <w:pPr>
        <w:pStyle w:val="Compact"/>
        <w:numPr>
          <w:ilvl w:val="0"/>
          <w:numId w:val="39"/>
        </w:numPr>
      </w:pPr>
      <w:r>
        <w:t xml:space="preserve">Из корня </w:t>
      </w:r>
      <w:r>
        <w:rPr>
          <w:rStyle w:val="VerbatimChar"/>
        </w:rPr>
        <w:t>demo_gostdown</w:t>
      </w:r>
      <w:r>
        <w:t xml:space="preserve"> запустить </w:t>
      </w:r>
      <w:r>
        <w:rPr>
          <w:rStyle w:val="VerbatimChar"/>
        </w:rPr>
        <w:t>mkdocs_serve.bat</w:t>
      </w:r>
      <w:r>
        <w:t xml:space="preserve">. Предварительно, убедитесь, что в </w:t>
      </w:r>
      <w:r>
        <w:rPr>
          <w:rStyle w:val="VerbatimChar"/>
        </w:rPr>
        <w:t>activate.bat</w:t>
      </w:r>
      <w:r>
        <w:t xml:space="preserve"> в переменной </w:t>
      </w:r>
      <w:r>
        <w:rPr>
          <w:rStyle w:val="VerbatimChar"/>
        </w:rPr>
        <w:t>VIRTUAL_ENV</w:t>
      </w:r>
      <w:r>
        <w:t xml:space="preserve"> указан путь к виртуальной среде с установленным mkdocs и нужными плагинами (например, </w:t>
      </w:r>
      <w:r>
        <w:rPr>
          <w:rStyle w:val="VerbatimChar"/>
        </w:rPr>
        <w:t>set VIRTUAL_ENV=D:\virtualenv\mkdocs\.venv</w:t>
      </w:r>
      <w:r>
        <w:t>).</w:t>
      </w:r>
    </w:p>
    <w:p w14:paraId="1C06A6EE" w14:textId="77777777" w:rsidR="00F5595B" w:rsidRDefault="00F5595B" w:rsidP="00F5595B">
      <w:pPr>
        <w:pStyle w:val="Compact"/>
        <w:numPr>
          <w:ilvl w:val="0"/>
          <w:numId w:val="39"/>
        </w:numPr>
      </w:pPr>
      <w:r>
        <w:t>В консоли отобразится процесс запуска и в конце будет выведен адрес для подключения (</w:t>
      </w:r>
      <w:r>
        <w:rPr>
          <w:rStyle w:val="VerbatimChar"/>
        </w:rPr>
        <w:t>http://127.0.0.1:8000/</w:t>
      </w:r>
      <w:r>
        <w:t>). Открыть адрес в браузере и полюбоваться на документацию.</w:t>
      </w:r>
    </w:p>
    <w:p w14:paraId="463EBD3F" w14:textId="77777777" w:rsidR="00F5595B" w:rsidRDefault="00F5595B" w:rsidP="00F5595B">
      <w:pPr>
        <w:pStyle w:val="Compact"/>
        <w:numPr>
          <w:ilvl w:val="0"/>
          <w:numId w:val="39"/>
        </w:numPr>
      </w:pPr>
      <w:r>
        <w:t>Завершить исполнение командного файла (</w:t>
      </w:r>
      <w:r>
        <w:rPr>
          <w:rStyle w:val="VerbatimChar"/>
        </w:rPr>
        <w:t>Ctrl + C</w:t>
      </w:r>
      <w:r>
        <w:t>).</w:t>
      </w:r>
    </w:p>
    <w:p w14:paraId="6FEEE9FC" w14:textId="77777777" w:rsidR="00F5595B" w:rsidRDefault="00F5595B" w:rsidP="00F5595B">
      <w:pPr>
        <w:pStyle w:val="Compact"/>
        <w:numPr>
          <w:ilvl w:val="0"/>
          <w:numId w:val="39"/>
        </w:numPr>
      </w:pPr>
      <w:r>
        <w:t xml:space="preserve">Запустить </w:t>
      </w:r>
      <w:r>
        <w:rPr>
          <w:rStyle w:val="VerbatimChar"/>
        </w:rPr>
        <w:t>mkdocs_build.bat</w:t>
      </w:r>
      <w:r>
        <w:t xml:space="preserve">. В корневой директории появится собранная веб-документация в папке </w:t>
      </w:r>
      <w:r>
        <w:rPr>
          <w:rStyle w:val="VerbatimChar"/>
        </w:rPr>
        <w:t>/site</w:t>
      </w:r>
      <w:r>
        <w:t>.</w:t>
      </w:r>
    </w:p>
    <w:p w14:paraId="3B93490E" w14:textId="77777777" w:rsidR="00F5595B" w:rsidRDefault="00F5595B">
      <w:pPr>
        <w:pStyle w:val="12"/>
      </w:pPr>
      <w:bookmarkStart w:id="24" w:name="_Toc117580038"/>
      <w:bookmarkStart w:id="25" w:name="сборка-docx-из-markdown"/>
      <w:bookmarkEnd w:id="7"/>
      <w:bookmarkEnd w:id="23"/>
      <w:r>
        <w:lastRenderedPageBreak/>
        <w:t>Сборка docx из markdown</w:t>
      </w:r>
      <w:bookmarkEnd w:id="24"/>
    </w:p>
    <w:p w14:paraId="1C667621" w14:textId="77777777" w:rsidR="00F5595B" w:rsidRDefault="00F5595B" w:rsidP="00F5595B">
      <w:pPr>
        <w:pStyle w:val="a1"/>
      </w:pPr>
      <w:r>
        <w:t>Все подготовлено, теперь можно писать текст и собирать красивую документацию. Сначала рассмотрим возможную структуру папок, потом несколько примеров, как что делать в gostdown и, наконец, как все собрать и обработать.</w:t>
      </w:r>
    </w:p>
    <w:p w14:paraId="21CE93E0" w14:textId="77777777" w:rsidR="00F5595B" w:rsidRDefault="00F5595B">
      <w:pPr>
        <w:pStyle w:val="2"/>
      </w:pPr>
      <w:bookmarkStart w:id="26" w:name="_Toc117580039"/>
      <w:bookmarkStart w:id="27" w:name="структура-файлов-и-папок"/>
      <w:r>
        <w:t>Структура файлов и папок</w:t>
      </w:r>
      <w:bookmarkEnd w:id="26"/>
    </w:p>
    <w:p w14:paraId="0D0BC195" w14:textId="77777777" w:rsidR="00F5595B" w:rsidRDefault="00F5595B" w:rsidP="00F5595B">
      <w:pPr>
        <w:pStyle w:val="a1"/>
      </w:pPr>
      <w:r>
        <w:t>Структура папок по большому счету не имеет большого значения, однако нужно принимать во внимание особенности скрипта gostdown:</w:t>
      </w:r>
    </w:p>
    <w:p w14:paraId="170E365E" w14:textId="77777777" w:rsidR="00F5595B" w:rsidRDefault="00F5595B" w:rsidP="00F5595B">
      <w:pPr>
        <w:pStyle w:val="Compact"/>
        <w:numPr>
          <w:ilvl w:val="0"/>
          <w:numId w:val="35"/>
        </w:numPr>
      </w:pPr>
      <w:r>
        <w:t>пути к файлам в .bat должны быть указаны относительно ps1/bat скрипта;</w:t>
      </w:r>
    </w:p>
    <w:p w14:paraId="17486155" w14:textId="77777777" w:rsidR="00F5595B" w:rsidRDefault="00F5595B" w:rsidP="00F5595B">
      <w:pPr>
        <w:pStyle w:val="Compact"/>
        <w:numPr>
          <w:ilvl w:val="0"/>
          <w:numId w:val="35"/>
        </w:numPr>
      </w:pPr>
      <w:r>
        <w:t>пути к изображениям также должны быть указаны относительно скрипта, пути относительно самого файла .md скрипт не понимает.</w:t>
      </w:r>
    </w:p>
    <w:p w14:paraId="4ECAC1A9" w14:textId="77777777" w:rsidR="00F5595B" w:rsidRDefault="00F5595B" w:rsidP="00F5595B">
      <w:pPr>
        <w:pStyle w:val="a1"/>
      </w:pPr>
      <w:r>
        <w:t xml:space="preserve">Все .md файлы лежат в директории </w:t>
      </w:r>
      <w:r>
        <w:rPr>
          <w:rStyle w:val="VerbatimChar"/>
        </w:rPr>
        <w:t>/docs</w:t>
      </w:r>
      <w:r>
        <w:t xml:space="preserve"> или </w:t>
      </w:r>
      <w:r>
        <w:rPr>
          <w:rStyle w:val="VerbatimChar"/>
        </w:rPr>
        <w:t>/docs_gost</w:t>
      </w:r>
      <w:r>
        <w:t xml:space="preserve">. В </w:t>
      </w:r>
      <w:r>
        <w:rPr>
          <w:rStyle w:val="VerbatimChar"/>
        </w:rPr>
        <w:t>/docs</w:t>
      </w:r>
      <w:r>
        <w:t xml:space="preserve"> на каждый раздел документа. Когда я точно знаю, что веб-документация не нужна, я не создаю папку </w:t>
      </w:r>
      <w:r>
        <w:rPr>
          <w:rStyle w:val="VerbatimChar"/>
        </w:rPr>
        <w:t>docs</w:t>
      </w:r>
      <w:r>
        <w:t>, она нужна только для работы mkdocs.</w:t>
      </w:r>
    </w:p>
    <w:p w14:paraId="53744AAF" w14:textId="77777777" w:rsidR="00F5595B" w:rsidRDefault="00F5595B">
      <w:pPr>
        <w:pStyle w:val="a1"/>
      </w:pPr>
      <w:r>
        <w:t>В корне проекта лежат:</w:t>
      </w:r>
    </w:p>
    <w:p w14:paraId="2F61F0B2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build.ps1</w:t>
      </w:r>
      <w:r>
        <w:t xml:space="preserve">, </w:t>
      </w:r>
      <w:r>
        <w:rPr>
          <w:rStyle w:val="VerbatimChar"/>
        </w:rPr>
        <w:t>linebreaks.lua</w:t>
      </w:r>
      <w:r>
        <w:t xml:space="preserve"> – сам скрипт и вспомогательный файл;</w:t>
      </w:r>
    </w:p>
    <w:p w14:paraId="5B5B9D53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build-docs.bat</w:t>
      </w:r>
      <w:r>
        <w:t xml:space="preserve"> – это командный файл. Если вам нужно добавить еще один файл md в сборку, вам нужно его отредактировать (да, там длинный список, внимательно!);</w:t>
      </w:r>
    </w:p>
    <w:p w14:paraId="64AF6FFD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sources.bib</w:t>
      </w:r>
      <w:r>
        <w:t xml:space="preserve"> – здесь перечислены источники (литература), а файл </w:t>
      </w:r>
      <w:r>
        <w:rPr>
          <w:rStyle w:val="VerbatimChar"/>
        </w:rPr>
        <w:t>gost-r-7-0-5-2008-numeric-iaa.csl</w:t>
      </w:r>
      <w:r>
        <w:t xml:space="preserve"> – отвечает за правильное отображение списка литературы. Он просто должен лежать тут;</w:t>
      </w:r>
    </w:p>
    <w:p w14:paraId="396819E6" w14:textId="77777777" w:rsidR="00F5595B" w:rsidRDefault="00F5595B" w:rsidP="00F5595B">
      <w:pPr>
        <w:pStyle w:val="Compact"/>
        <w:numPr>
          <w:ilvl w:val="0"/>
          <w:numId w:val="35"/>
        </w:numPr>
      </w:pPr>
      <w:r w:rsidRPr="008E7E94">
        <w:rPr>
          <w:rStyle w:val="VerbatimChar"/>
          <w:lang w:val="en-US"/>
        </w:rPr>
        <w:t>template-report.docx</w:t>
      </w:r>
      <w:r w:rsidRPr="008E7E94">
        <w:rPr>
          <w:lang w:val="en-US"/>
        </w:rPr>
        <w:t xml:space="preserve"> – </w:t>
      </w:r>
      <w:r>
        <w:t>это</w:t>
      </w:r>
      <w:r w:rsidRPr="008E7E94">
        <w:rPr>
          <w:lang w:val="en-US"/>
        </w:rPr>
        <w:t xml:space="preserve"> </w:t>
      </w:r>
      <w:r>
        <w:t>шаблон</w:t>
      </w:r>
      <w:r w:rsidRPr="008E7E94">
        <w:rPr>
          <w:lang w:val="en-US"/>
        </w:rPr>
        <w:t xml:space="preserve">. </w:t>
      </w:r>
      <w:r>
        <w:t>Если вам нужно отредактировать титул, надписи (например рамки вставить), добавить список исполнителей – все это делаем здесь;</w:t>
      </w:r>
    </w:p>
    <w:p w14:paraId="69B64FFD" w14:textId="77777777" w:rsidR="00F5595B" w:rsidRDefault="00F5595B" w:rsidP="00F5595B">
      <w:pPr>
        <w:pStyle w:val="Compact"/>
        <w:numPr>
          <w:ilvl w:val="0"/>
          <w:numId w:val="35"/>
        </w:numPr>
      </w:pPr>
      <w:r>
        <w:lastRenderedPageBreak/>
        <w:t xml:space="preserve">папка </w:t>
      </w:r>
      <w:r>
        <w:rPr>
          <w:rStyle w:val="VerbatimChar"/>
        </w:rPr>
        <w:t>_img</w:t>
      </w:r>
      <w:r>
        <w:t xml:space="preserve"> – у gostdown есть недостаток – он плохо обрабатывает относительные пути от файлов. Поэтому, все картинки должны размещаться по пути, расположенному от файла </w:t>
      </w:r>
      <w:r>
        <w:rPr>
          <w:rStyle w:val="VerbatimChar"/>
        </w:rPr>
        <w:t>build-docs.bat</w:t>
      </w:r>
      <w:r>
        <w:t>.</w:t>
      </w:r>
    </w:p>
    <w:p w14:paraId="12278909" w14:textId="77777777" w:rsidR="00F5595B" w:rsidRDefault="00F5595B" w:rsidP="00F5595B">
      <w:pPr>
        <w:pStyle w:val="a1"/>
      </w:pPr>
      <w:r>
        <w:t>Пример структуры папок одного из моих отчетов:</w:t>
      </w:r>
    </w:p>
    <w:p w14:paraId="11C0D5DF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.</w:t>
      </w:r>
      <w:r w:rsidRPr="00F5595B">
        <w:br/>
      </w:r>
      <w:r w:rsidRPr="00F5595B">
        <w:rPr>
          <w:rStyle w:val="VerbatimChar"/>
          <w:sz w:val="21"/>
        </w:rPr>
        <w:t>├── docs</w:t>
      </w:r>
      <w:r w:rsidRPr="00F5595B">
        <w:br/>
      </w:r>
      <w:r w:rsidRPr="00F5595B">
        <w:rPr>
          <w:rStyle w:val="VerbatimChar"/>
          <w:sz w:val="21"/>
        </w:rPr>
        <w:t>├─── docs\01_recognition</w:t>
      </w:r>
      <w:r w:rsidRPr="00F5595B">
        <w:br/>
      </w:r>
      <w:r w:rsidRPr="00F5595B">
        <w:rPr>
          <w:rStyle w:val="VerbatimChar"/>
          <w:sz w:val="21"/>
        </w:rPr>
        <w:t>├─── docs\03_geoposition</w:t>
      </w:r>
      <w:r w:rsidRPr="00F5595B">
        <w:br/>
      </w:r>
      <w:r w:rsidRPr="00F5595B">
        <w:rPr>
          <w:rStyle w:val="VerbatimChar"/>
          <w:sz w:val="21"/>
        </w:rPr>
        <w:t>├─── docs\04_behaviour</w:t>
      </w:r>
      <w:r w:rsidRPr="00F5595B">
        <w:br/>
      </w:r>
      <w:r w:rsidRPr="00F5595B">
        <w:rPr>
          <w:rStyle w:val="VerbatimChar"/>
          <w:sz w:val="21"/>
        </w:rPr>
        <w:t>├─── docs\05_spam</w:t>
      </w:r>
      <w:r w:rsidRPr="00F5595B">
        <w:br/>
      </w:r>
      <w:r w:rsidRPr="00F5595B">
        <w:rPr>
          <w:rStyle w:val="VerbatimChar"/>
          <w:sz w:val="21"/>
        </w:rPr>
        <w:t>├─── docs\06_growth_trends</w:t>
      </w:r>
      <w:r w:rsidRPr="00F5595B">
        <w:br/>
      </w:r>
      <w:r w:rsidRPr="00F5595B">
        <w:rPr>
          <w:rStyle w:val="VerbatimChar"/>
          <w:sz w:val="21"/>
        </w:rPr>
        <w:t>├─── docs\07_hardware</w:t>
      </w:r>
      <w:r w:rsidRPr="00F5595B">
        <w:br/>
      </w:r>
      <w:r w:rsidRPr="00F5595B">
        <w:rPr>
          <w:rStyle w:val="VerbatimChar"/>
          <w:sz w:val="21"/>
        </w:rPr>
        <w:t>├─── docs\08_alg</w:t>
      </w:r>
      <w:r w:rsidRPr="00F5595B">
        <w:br/>
      </w:r>
      <w:r w:rsidRPr="00F5595B">
        <w:rPr>
          <w:rStyle w:val="VerbatimChar"/>
          <w:sz w:val="21"/>
        </w:rPr>
        <w:t>├─── docs\appendix</w:t>
      </w:r>
      <w:r w:rsidRPr="00F5595B">
        <w:br/>
      </w:r>
      <w:r w:rsidRPr="00F5595B">
        <w:rPr>
          <w:rStyle w:val="VerbatimChar"/>
          <w:sz w:val="21"/>
        </w:rPr>
        <w:t>├── docs\report-beginning.md</w:t>
      </w:r>
      <w:r w:rsidRPr="00F5595B">
        <w:br/>
      </w:r>
      <w:r w:rsidRPr="00F5595B">
        <w:rPr>
          <w:rStyle w:val="VerbatimChar"/>
          <w:sz w:val="21"/>
        </w:rPr>
        <w:t>├── docs\report-end.md</w:t>
      </w:r>
      <w:r w:rsidRPr="00F5595B">
        <w:br/>
      </w:r>
      <w:r w:rsidRPr="00F5595B">
        <w:rPr>
          <w:rStyle w:val="VerbatimChar"/>
          <w:sz w:val="21"/>
        </w:rPr>
        <w:t>├── _img</w:t>
      </w:r>
      <w:r w:rsidRPr="00F5595B">
        <w:br/>
      </w:r>
      <w:r w:rsidRPr="00F5595B">
        <w:rPr>
          <w:rStyle w:val="VerbatimChar"/>
          <w:sz w:val="21"/>
        </w:rPr>
        <w:t>├── build-docs.bat</w:t>
      </w:r>
      <w:r w:rsidRPr="00F5595B">
        <w:br/>
      </w:r>
      <w:r w:rsidRPr="00F5595B">
        <w:rPr>
          <w:rStyle w:val="VerbatimChar"/>
          <w:sz w:val="21"/>
        </w:rPr>
        <w:t>├── build.ps1</w:t>
      </w:r>
      <w:r w:rsidRPr="00F5595B">
        <w:br/>
      </w:r>
      <w:r w:rsidRPr="00F5595B">
        <w:rPr>
          <w:rStyle w:val="VerbatimChar"/>
          <w:sz w:val="21"/>
        </w:rPr>
        <w:t>├── gost-r-7-0-5-2008-numeric-iaa.csl</w:t>
      </w:r>
      <w:r w:rsidRPr="00F5595B">
        <w:br/>
      </w:r>
      <w:r w:rsidRPr="00F5595B">
        <w:rPr>
          <w:rStyle w:val="VerbatimChar"/>
          <w:sz w:val="21"/>
        </w:rPr>
        <w:t>├── linebreaks.lua</w:t>
      </w:r>
      <w:r w:rsidRPr="00F5595B">
        <w:br/>
      </w:r>
      <w:r w:rsidRPr="00F5595B">
        <w:rPr>
          <w:rStyle w:val="VerbatimChar"/>
          <w:sz w:val="21"/>
        </w:rPr>
        <w:t>├── photon-docs-nir22.code-workspace</w:t>
      </w:r>
      <w:r w:rsidRPr="00F5595B">
        <w:br/>
      </w:r>
      <w:r w:rsidRPr="00F5595B">
        <w:rPr>
          <w:rStyle w:val="VerbatimChar"/>
          <w:sz w:val="21"/>
        </w:rPr>
        <w:t>├── report.docx</w:t>
      </w:r>
      <w:r w:rsidRPr="00F5595B">
        <w:br/>
      </w:r>
      <w:r w:rsidRPr="00F5595B">
        <w:rPr>
          <w:rStyle w:val="VerbatimChar"/>
          <w:sz w:val="21"/>
        </w:rPr>
        <w:t>├── sources.bib</w:t>
      </w:r>
      <w:r w:rsidRPr="00F5595B">
        <w:br/>
      </w:r>
      <w:r w:rsidRPr="00F5595B">
        <w:rPr>
          <w:rStyle w:val="VerbatimChar"/>
          <w:sz w:val="21"/>
        </w:rPr>
        <w:t>└── template-report.docx</w:t>
      </w:r>
    </w:p>
    <w:p w14:paraId="2DD976F2" w14:textId="77777777" w:rsidR="00F5595B" w:rsidRDefault="00F5595B" w:rsidP="00F5595B">
      <w:pPr>
        <w:pStyle w:val="a1"/>
      </w:pPr>
      <w:r>
        <w:t>Пример структуры с файлами (первые две директории):</w:t>
      </w:r>
    </w:p>
    <w:p w14:paraId="0AB4FED4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.</w:t>
      </w:r>
      <w:r w:rsidRPr="00F5595B">
        <w:br/>
      </w:r>
      <w:r w:rsidRPr="00F5595B">
        <w:rPr>
          <w:rStyle w:val="VerbatimChar"/>
          <w:sz w:val="21"/>
        </w:rPr>
        <w:t>└── docs</w:t>
      </w:r>
      <w:r w:rsidRPr="00F5595B">
        <w:br/>
      </w:r>
      <w:r w:rsidRPr="00F5595B">
        <w:rPr>
          <w:rStyle w:val="VerbatimChar"/>
          <w:sz w:val="21"/>
        </w:rPr>
        <w:t xml:space="preserve">    ├── docs\01_recognition</w:t>
      </w:r>
      <w:r w:rsidRPr="00F5595B">
        <w:br/>
      </w:r>
      <w:r w:rsidRPr="00F5595B">
        <w:rPr>
          <w:rStyle w:val="VerbatimChar"/>
          <w:sz w:val="21"/>
        </w:rPr>
        <w:t xml:space="preserve">    │   ├── docs\01_recognition\img</w:t>
      </w:r>
      <w:r w:rsidRPr="00F5595B">
        <w:br/>
      </w:r>
      <w:r w:rsidRPr="00F5595B">
        <w:rPr>
          <w:rStyle w:val="VerbatimChar"/>
          <w:sz w:val="21"/>
        </w:rPr>
        <w:t xml:space="preserve">    │   ├── docs\01_recognition\01_rcg_intro.md</w:t>
      </w:r>
      <w:r w:rsidRPr="00F5595B">
        <w:br/>
      </w:r>
      <w:r w:rsidRPr="00F5595B">
        <w:rPr>
          <w:rStyle w:val="VerbatimChar"/>
          <w:sz w:val="21"/>
        </w:rPr>
        <w:t xml:space="preserve">    │   ├── docs\01_recognition\02_rcg_objects.md</w:t>
      </w:r>
      <w:r w:rsidRPr="00F5595B">
        <w:br/>
      </w:r>
      <w:r w:rsidRPr="00F5595B">
        <w:rPr>
          <w:rStyle w:val="VerbatimChar"/>
          <w:sz w:val="21"/>
        </w:rPr>
        <w:t xml:space="preserve">    │   ├── docs\01_recognition\03_impl.md</w:t>
      </w:r>
      <w:r w:rsidRPr="00F5595B">
        <w:br/>
      </w:r>
      <w:r w:rsidRPr="00F5595B">
        <w:rPr>
          <w:rStyle w:val="VerbatimChar"/>
          <w:sz w:val="21"/>
        </w:rPr>
        <w:t xml:space="preserve">    │   └── docs\01_recognition\rcg_summary.md</w:t>
      </w:r>
      <w:r w:rsidRPr="00F5595B">
        <w:br/>
      </w:r>
      <w:r w:rsidRPr="00F5595B">
        <w:rPr>
          <w:rStyle w:val="VerbatimChar"/>
          <w:sz w:val="21"/>
        </w:rPr>
        <w:t xml:space="preserve">    └── docs\03_geoposition</w:t>
      </w:r>
      <w:r w:rsidRPr="00F5595B">
        <w:br/>
      </w:r>
      <w:r w:rsidRPr="00F5595B">
        <w:rPr>
          <w:rStyle w:val="VerbatimChar"/>
          <w:sz w:val="21"/>
        </w:rPr>
        <w:t xml:space="preserve">        ├── docs\03_geoposition\img</w:t>
      </w:r>
      <w:r w:rsidRPr="00F5595B">
        <w:br/>
      </w:r>
      <w:r w:rsidRPr="00F5595B">
        <w:rPr>
          <w:rStyle w:val="VerbatimChar"/>
          <w:sz w:val="21"/>
        </w:rPr>
        <w:t xml:space="preserve">        ├── docs\03_geoposition\01_geo_intro.md</w:t>
      </w:r>
      <w:r w:rsidRPr="00F5595B">
        <w:br/>
      </w:r>
      <w:r w:rsidRPr="00F5595B">
        <w:rPr>
          <w:rStyle w:val="VerbatimChar"/>
          <w:sz w:val="21"/>
        </w:rPr>
        <w:t xml:space="preserve">        ├── docs\03_geoposition\02_geo_ner.md</w:t>
      </w:r>
      <w:r w:rsidRPr="00F5595B">
        <w:br/>
      </w:r>
      <w:r w:rsidRPr="00F5595B">
        <w:rPr>
          <w:rStyle w:val="VerbatimChar"/>
          <w:sz w:val="21"/>
        </w:rPr>
        <w:t xml:space="preserve">        ├── docs\03_geoposition\03_geo_image.md</w:t>
      </w:r>
      <w:r w:rsidRPr="00F5595B">
        <w:br/>
      </w:r>
      <w:r w:rsidRPr="00F5595B">
        <w:rPr>
          <w:rStyle w:val="VerbatimChar"/>
          <w:sz w:val="21"/>
        </w:rPr>
        <w:t xml:space="preserve">        ├── docs\03_geoposition\04_geo_impl.md</w:t>
      </w:r>
      <w:r w:rsidRPr="00F5595B">
        <w:br/>
      </w:r>
      <w:r w:rsidRPr="00F5595B">
        <w:rPr>
          <w:rStyle w:val="VerbatimChar"/>
          <w:sz w:val="21"/>
        </w:rPr>
        <w:t xml:space="preserve">        └── docs\03_geoposition\05_geo_osm.md</w:t>
      </w:r>
    </w:p>
    <w:p w14:paraId="5CA0C77B" w14:textId="77777777" w:rsidR="00F5595B" w:rsidRDefault="00F5595B" w:rsidP="00F5595B">
      <w:pPr>
        <w:pStyle w:val="a1"/>
      </w:pPr>
      <w:r>
        <w:t xml:space="preserve">Кстати, так как мне часто приходится создавать типовые документы с типовой структурой, то создание такой структуры директорий также можно автоматизировать. Для примера в репозитории в папке </w:t>
      </w:r>
      <w:r>
        <w:rPr>
          <w:rStyle w:val="VerbatimChar"/>
        </w:rPr>
        <w:t>/scripts_and_macros</w:t>
      </w:r>
      <w:r>
        <w:t xml:space="preserve"> лежит скрипт </w:t>
      </w:r>
      <w:r>
        <w:rPr>
          <w:rStyle w:val="VerbatimChar"/>
        </w:rPr>
        <w:t>md_creator.py</w:t>
      </w:r>
      <w:r>
        <w:t xml:space="preserve"> и конфигурационный файл к нему – </w:t>
      </w:r>
      <w:r>
        <w:rPr>
          <w:rStyle w:val="VerbatimChar"/>
        </w:rPr>
        <w:t>md_creator_config.json</w:t>
      </w:r>
      <w:r>
        <w:t xml:space="preserve">. В конфигурационном файле указывается структура директорий, типовое содержимое разделов и количество повторений для файлов. </w:t>
      </w:r>
      <w:r>
        <w:lastRenderedPageBreak/>
        <w:t>Например, в разделе (</w:t>
      </w:r>
      <w:r>
        <w:rPr>
          <w:rStyle w:val="VerbatimChar"/>
        </w:rPr>
        <w:t>folders</w:t>
      </w:r>
      <w:r>
        <w:t>, часто – раздел ТЗ), есть несколько файлов (</w:t>
      </w:r>
      <w:r>
        <w:rPr>
          <w:rStyle w:val="VerbatimChar"/>
        </w:rPr>
        <w:t>top_files</w:t>
      </w:r>
      <w:r>
        <w:t>, подпункты ТЗ), и каждый файл создается с нужным количеством префиксов. Получается структура вида:</w:t>
      </w:r>
    </w:p>
    <w:p w14:paraId="1F11A9EE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- Раздел (/razdel)</w:t>
      </w:r>
      <w:r w:rsidRPr="00F5595B">
        <w:br/>
      </w:r>
      <w:r w:rsidRPr="00F5595B">
        <w:rPr>
          <w:rStyle w:val="VerbatimChar"/>
          <w:sz w:val="21"/>
        </w:rPr>
        <w:t>-- Подраздел (/podrazdel)</w:t>
      </w:r>
      <w:r w:rsidRPr="00F5595B">
        <w:br/>
      </w:r>
      <w:r w:rsidRPr="00F5595B">
        <w:rPr>
          <w:rStyle w:val="VerbatimChar"/>
          <w:sz w:val="21"/>
        </w:rPr>
        <w:t>----0100_punkt_tz.md</w:t>
      </w:r>
      <w:r w:rsidRPr="00F5595B">
        <w:br/>
      </w:r>
      <w:r w:rsidRPr="00F5595B">
        <w:rPr>
          <w:rStyle w:val="VerbatimChar"/>
          <w:sz w:val="21"/>
        </w:rPr>
        <w:t>----0101_device1.md</w:t>
      </w:r>
      <w:r w:rsidRPr="00F5595B">
        <w:br/>
      </w:r>
      <w:r w:rsidRPr="00F5595B">
        <w:rPr>
          <w:rStyle w:val="VerbatimChar"/>
          <w:sz w:val="21"/>
        </w:rPr>
        <w:t>----0102_device2.md</w:t>
      </w:r>
      <w:r w:rsidRPr="00F5595B">
        <w:br/>
      </w:r>
      <w:r w:rsidRPr="00F5595B">
        <w:rPr>
          <w:rStyle w:val="VerbatimChar"/>
          <w:sz w:val="21"/>
        </w:rPr>
        <w:t>... и т.д.</w:t>
      </w:r>
    </w:p>
    <w:p w14:paraId="03B0C6B0" w14:textId="77777777" w:rsidR="00F5595B" w:rsidRDefault="00F5595B" w:rsidP="00F5595B">
      <w:pPr>
        <w:pStyle w:val="a1"/>
      </w:pPr>
      <w:r>
        <w:t xml:space="preserve">Запустить скрипт можно командой: </w:t>
      </w:r>
      <w:r>
        <w:rPr>
          <w:rStyle w:val="VerbatimChar"/>
        </w:rPr>
        <w:t>python .\md_creator.py</w:t>
      </w:r>
      <w:r>
        <w:t xml:space="preserve">. По умолчанию будет создана директорий из конфига </w:t>
      </w:r>
      <w:r>
        <w:rPr>
          <w:rStyle w:val="VerbatimChar"/>
        </w:rPr>
        <w:t>md_creator_config.json</w:t>
      </w:r>
      <w:r>
        <w:t xml:space="preserve"> с родительской папкой </w:t>
      </w:r>
      <w:r>
        <w:rPr>
          <w:rStyle w:val="VerbatimChar"/>
        </w:rPr>
        <w:t>docs_gost</w:t>
      </w:r>
      <w:r>
        <w:t xml:space="preserve">. Чтобы указать свои параметры, запустить скрипт командой </w:t>
      </w:r>
      <w:r>
        <w:rPr>
          <w:rStyle w:val="VerbatimChar"/>
        </w:rPr>
        <w:t>python .\md_creator.py -cf "md_creator_config.json" -fn "docs"</w:t>
      </w:r>
      <w:r>
        <w:t>.</w:t>
      </w:r>
    </w:p>
    <w:p w14:paraId="2FC2FC65" w14:textId="77777777" w:rsidR="00F5595B" w:rsidRDefault="00F5595B">
      <w:pPr>
        <w:pStyle w:val="2"/>
      </w:pPr>
      <w:bookmarkStart w:id="28" w:name="_Toc117580040"/>
      <w:bookmarkStart w:id="29" w:name="пишем-markdown-с-gostdown"/>
      <w:bookmarkEnd w:id="27"/>
      <w:r>
        <w:t>Пишем markdown с gostdown</w:t>
      </w:r>
      <w:bookmarkEnd w:id="28"/>
    </w:p>
    <w:p w14:paraId="665979D8" w14:textId="4FA19F64" w:rsidR="00F5595B" w:rsidRDefault="00F5595B" w:rsidP="00F5595B">
      <w:pPr>
        <w:pStyle w:val="a1"/>
      </w:pPr>
      <w:r>
        <w:t xml:space="preserve">Все возможные примеры, которые вам могут понадобиться есть в репозитории Gostdown в файле </w:t>
      </w:r>
      <w:hyperlink r:id="rId26">
        <w:r>
          <w:rPr>
            <w:rStyle w:val="af2"/>
          </w:rPr>
          <w:t>демке</w:t>
        </w:r>
      </w:hyperlink>
      <w:r>
        <w:t xml:space="preserve">, и файле </w:t>
      </w:r>
      <w:hyperlink r:id="rId27">
        <w:r>
          <w:rPr>
            <w:rStyle w:val="af2"/>
          </w:rPr>
          <w:t>pdf</w:t>
        </w:r>
      </w:hyperlink>
      <w:r>
        <w:t xml:space="preserve"> (как это все отображается).</w:t>
      </w:r>
    </w:p>
    <w:p w14:paraId="11A4346E" w14:textId="77777777" w:rsidR="00F5595B" w:rsidRDefault="00F5595B">
      <w:pPr>
        <w:pStyle w:val="a1"/>
      </w:pPr>
      <w:r>
        <w:t>Ниже я описала операции, которые мне нужны чаще всего.</w:t>
      </w:r>
    </w:p>
    <w:p w14:paraId="637C1515" w14:textId="77777777" w:rsidR="00F5595B" w:rsidRDefault="00F5595B">
      <w:pPr>
        <w:pStyle w:val="3"/>
      </w:pPr>
      <w:bookmarkStart w:id="30" w:name="_Toc117580041"/>
      <w:bookmarkStart w:id="31" w:name="настройка-обработки"/>
      <w:r>
        <w:t>Настройка обработки</w:t>
      </w:r>
      <w:bookmarkEnd w:id="30"/>
    </w:p>
    <w:p w14:paraId="2A41BE84" w14:textId="77777777" w:rsidR="00F5595B" w:rsidRPr="008E7E94" w:rsidRDefault="00F5595B" w:rsidP="00F5595B">
      <w:pPr>
        <w:pStyle w:val="a1"/>
        <w:rPr>
          <w:lang w:val="en-US"/>
        </w:rPr>
      </w:pPr>
      <w:r>
        <w:t xml:space="preserve">В самом первом обрабатываемом файле .md (в данном случае это </w:t>
      </w:r>
      <w:r>
        <w:rPr>
          <w:rStyle w:val="VerbatimChar"/>
        </w:rPr>
        <w:t>report-beginning.md</w:t>
      </w:r>
      <w:r>
        <w:t>) должен быть блок с настройками обработки файлов. Вот</w:t>
      </w:r>
      <w:r w:rsidRPr="008E7E94">
        <w:rPr>
          <w:lang w:val="en-US"/>
        </w:rPr>
        <w:t xml:space="preserve"> </w:t>
      </w:r>
      <w:r>
        <w:t>как</w:t>
      </w:r>
      <w:r w:rsidRPr="008E7E94">
        <w:rPr>
          <w:lang w:val="en-US"/>
        </w:rPr>
        <w:t xml:space="preserve"> </w:t>
      </w:r>
      <w:r>
        <w:t>он</w:t>
      </w:r>
      <w:r w:rsidRPr="008E7E94">
        <w:rPr>
          <w:lang w:val="en-US"/>
        </w:rPr>
        <w:t xml:space="preserve"> </w:t>
      </w:r>
      <w:r>
        <w:t>выглядит</w:t>
      </w:r>
      <w:r w:rsidRPr="008E7E94">
        <w:rPr>
          <w:lang w:val="en-US"/>
        </w:rPr>
        <w:t>:</w:t>
      </w:r>
    </w:p>
    <w:p w14:paraId="37369968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VerbatimChar"/>
          <w:sz w:val="21"/>
          <w:lang w:val="en-US"/>
        </w:rPr>
        <w:t>---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chapters: false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figureTitle: </w:t>
      </w:r>
      <w:r w:rsidRPr="00F5595B">
        <w:rPr>
          <w:rStyle w:val="VerbatimChar"/>
          <w:sz w:val="21"/>
        </w:rPr>
        <w:t>Рисунок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tableTitle: </w:t>
      </w:r>
      <w:r w:rsidRPr="00F5595B">
        <w:rPr>
          <w:rStyle w:val="VerbatimChar"/>
          <w:sz w:val="21"/>
        </w:rPr>
        <w:t>Таблица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tableEqns: true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titleDelim: "&amp;nbsp;–" 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link-citations: true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linkReferences: true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csl: gost-r-7-0-5-2008-numeric-iaa.csl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bibliography: sources.bib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...</w:t>
      </w:r>
    </w:p>
    <w:p w14:paraId="44A80140" w14:textId="77777777" w:rsidR="00F5595B" w:rsidRDefault="00F5595B" w:rsidP="00F5595B">
      <w:pPr>
        <w:pStyle w:val="a1"/>
      </w:pPr>
      <w:r>
        <w:t>Это стандартный блок для любых отчетов, можете смело его использовать без изменений. Из важных настроек тут:</w:t>
      </w:r>
    </w:p>
    <w:p w14:paraId="7C44BF40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lastRenderedPageBreak/>
        <w:t>csl</w:t>
      </w:r>
      <w:r>
        <w:t xml:space="preserve"> – название файла со стилем списка литературы (должен быть в корне);</w:t>
      </w:r>
    </w:p>
    <w:p w14:paraId="7469F3A2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bibliography</w:t>
      </w:r>
      <w:r>
        <w:t xml:space="preserve"> – название файла со списком литературы.</w:t>
      </w:r>
    </w:p>
    <w:p w14:paraId="1FB47195" w14:textId="77777777" w:rsidR="00F5595B" w:rsidRDefault="00F5595B" w:rsidP="00F5595B">
      <w:pPr>
        <w:pStyle w:val="a1"/>
      </w:pPr>
      <w:r>
        <w:t>Если у нас не отчет, а просто дока (гост 19, 34), то шапка будет вот такой:</w:t>
      </w:r>
    </w:p>
    <w:p w14:paraId="687631F9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VerbatimChar"/>
          <w:sz w:val="21"/>
          <w:lang w:val="en-US"/>
        </w:rPr>
        <w:t>---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chapters: false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figureTitle: </w:t>
      </w:r>
      <w:r w:rsidRPr="00F5595B">
        <w:rPr>
          <w:rStyle w:val="VerbatimChar"/>
          <w:sz w:val="21"/>
        </w:rPr>
        <w:t>Рисунок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tableTitle: </w:t>
      </w:r>
      <w:r w:rsidRPr="00F5595B">
        <w:rPr>
          <w:rStyle w:val="VerbatimChar"/>
          <w:sz w:val="21"/>
        </w:rPr>
        <w:t>Таблица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tableEqns: true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titleDelim: "&amp;nbsp;–" 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link-citations: true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linkReferences: true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...</w:t>
      </w:r>
    </w:p>
    <w:p w14:paraId="19681D4A" w14:textId="77777777" w:rsidR="00F5595B" w:rsidRDefault="00F5595B">
      <w:pPr>
        <w:pStyle w:val="3"/>
      </w:pPr>
      <w:bookmarkStart w:id="32" w:name="_Toc117580042"/>
      <w:bookmarkStart w:id="33" w:name="нумерация-заголовков"/>
      <w:bookmarkEnd w:id="31"/>
      <w:r>
        <w:t>Нумерация заголовков</w:t>
      </w:r>
      <w:bookmarkEnd w:id="32"/>
    </w:p>
    <w:p w14:paraId="4A384EB6" w14:textId="77777777" w:rsidR="00F5595B" w:rsidRDefault="00F5595B" w:rsidP="00F5595B">
      <w:pPr>
        <w:pStyle w:val="a1"/>
      </w:pPr>
      <w:r>
        <w:t>Ничего особенного для этого делать не нужно, заголовки первого уровня (</w:t>
      </w:r>
      <w:r>
        <w:rPr>
          <w:rStyle w:val="VerbatimChar"/>
        </w:rPr>
        <w:t>#</w:t>
      </w:r>
      <w:r>
        <w:t xml:space="preserve">) становятся заголовками </w:t>
      </w:r>
      <w:r>
        <w:rPr>
          <w:rStyle w:val="VerbatimChar"/>
        </w:rPr>
        <w:t>Заголовок 1</w:t>
      </w:r>
      <w:r>
        <w:t>. Это нужно помнить, когда какой-то раздел разбиваете на несколько файлов.</w:t>
      </w:r>
    </w:p>
    <w:p w14:paraId="6D308A1C" w14:textId="77777777" w:rsidR="00F5595B" w:rsidRDefault="00F5595B">
      <w:pPr>
        <w:pStyle w:val="3"/>
      </w:pPr>
      <w:bookmarkStart w:id="34" w:name="_Toc117580043"/>
      <w:bookmarkStart w:id="35" w:name="рисунки"/>
      <w:bookmarkEnd w:id="33"/>
      <w:r>
        <w:t>Рисунки</w:t>
      </w:r>
      <w:bookmarkEnd w:id="34"/>
    </w:p>
    <w:p w14:paraId="7A2F46E2" w14:textId="77777777" w:rsidR="00F5595B" w:rsidRDefault="00F5595B" w:rsidP="00F5595B">
      <w:pPr>
        <w:pStyle w:val="a1"/>
      </w:pPr>
      <w:r>
        <w:t>Вот как выглядит вставка рисунка в обычном markdown:</w:t>
      </w:r>
    </w:p>
    <w:p w14:paraId="02BF4FE8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![Пример полносвязной нейронной сети](_img/rcg_fcnn.png)</w:t>
      </w:r>
    </w:p>
    <w:p w14:paraId="006917E1" w14:textId="77777777" w:rsidR="00F5595B" w:rsidRDefault="00F5595B" w:rsidP="00F5595B">
      <w:pPr>
        <w:pStyle w:val="a1"/>
      </w:pPr>
      <w:r>
        <w:t xml:space="preserve">А вот так нужно сделать, чтобы получился gostdown. Обратите внимание, что пробел перед </w:t>
      </w:r>
      <w:r>
        <w:rPr>
          <w:rStyle w:val="VerbatimChar"/>
        </w:rPr>
        <w:t>{#fig:fully_connected_neural_network}</w:t>
      </w:r>
      <w:r>
        <w:t xml:space="preserve"> отсутствует (если будет пробел – то скрипт будет ругаться, что на нашел куда ссылаться).</w:t>
      </w:r>
    </w:p>
    <w:p w14:paraId="5AC5C6BD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![Пример полносвязной нейронной сети](_img/rcg_fcnn.png){#fig:fully_connected_neural_network}</w:t>
      </w:r>
    </w:p>
    <w:p w14:paraId="706633BE" w14:textId="77777777" w:rsidR="00F5595B" w:rsidRDefault="00F5595B" w:rsidP="00F5595B">
      <w:pPr>
        <w:pStyle w:val="a1"/>
      </w:pPr>
      <w:r>
        <w:t>А вот ссылка на рисунок выше в тексте:</w:t>
      </w:r>
    </w:p>
    <w:p w14:paraId="1BDBEFF8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 xml:space="preserve">Изначально использовались полносвязные нейронные сети (англ. fully connected), </w:t>
      </w:r>
      <w:r w:rsidRPr="00F5595B">
        <w:br/>
      </w:r>
      <w:r w:rsidRPr="00F5595B">
        <w:rPr>
          <w:rStyle w:val="VerbatimChar"/>
          <w:sz w:val="21"/>
        </w:rPr>
        <w:t xml:space="preserve">то есть сети, в который каждый нейрон с одного слоя связан со всеми нейронами </w:t>
      </w:r>
      <w:r w:rsidRPr="00F5595B">
        <w:br/>
      </w:r>
      <w:r w:rsidRPr="00F5595B">
        <w:rPr>
          <w:rStyle w:val="VerbatimChar"/>
          <w:sz w:val="21"/>
        </w:rPr>
        <w:t>следующего слоя (см. рисунок [-@fig:fully_connected_neural_network]).</w:t>
      </w:r>
      <w:r w:rsidRPr="00F5595B">
        <w:br/>
      </w:r>
      <w:r w:rsidRPr="00F5595B">
        <w:br/>
      </w:r>
      <w:r w:rsidRPr="00F5595B">
        <w:rPr>
          <w:rStyle w:val="VerbatimChar"/>
          <w:sz w:val="21"/>
        </w:rPr>
        <w:t>![Пример полносвязной нейронной сети](_img/rcg_fcnn.png){#fig:fully_connected_neural_network}</w:t>
      </w:r>
    </w:p>
    <w:p w14:paraId="5F91BEF4" w14:textId="77777777" w:rsidR="00F5595B" w:rsidRDefault="00F5595B" w:rsidP="00F5595B">
      <w:pPr>
        <w:pStyle w:val="a1"/>
      </w:pPr>
      <w:r>
        <w:lastRenderedPageBreak/>
        <w:t xml:space="preserve">Чтобы Gostdown понимал, как обращаться с рисунками, необходимо чтобы все ссылки на рисунки были указаны относительно </w:t>
      </w:r>
      <w:r>
        <w:rPr>
          <w:rStyle w:val="VerbatimChar"/>
        </w:rPr>
        <w:t>.bat</w:t>
      </w:r>
      <w:r>
        <w:t xml:space="preserve"> и </w:t>
      </w:r>
      <w:r>
        <w:rPr>
          <w:rStyle w:val="VerbatimChar"/>
        </w:rPr>
        <w:t>.ps1</w:t>
      </w:r>
      <w:r>
        <w:t xml:space="preserve"> (командного файла, который собирает доку).</w:t>
      </w:r>
    </w:p>
    <w:p w14:paraId="755789E1" w14:textId="77777777" w:rsidR="00F5595B" w:rsidRDefault="00F5595B">
      <w:pPr>
        <w:pStyle w:val="a1"/>
      </w:pPr>
      <w:r>
        <w:t>Рассмотрим структуру:</w:t>
      </w:r>
    </w:p>
    <w:p w14:paraId="3A516484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/docs</w:t>
      </w:r>
      <w:r w:rsidRPr="00F5595B">
        <w:br/>
      </w:r>
      <w:r w:rsidRPr="00F5595B">
        <w:rPr>
          <w:rStyle w:val="VerbatimChar"/>
          <w:sz w:val="21"/>
        </w:rPr>
        <w:t>-- /_img</w:t>
      </w:r>
      <w:r w:rsidRPr="00F5595B">
        <w:br/>
      </w:r>
      <w:r w:rsidRPr="00F5595B">
        <w:rPr>
          <w:rStyle w:val="VerbatimChar"/>
          <w:sz w:val="21"/>
        </w:rPr>
        <w:t>---- some_image.png</w:t>
      </w:r>
      <w:r w:rsidRPr="00F5595B">
        <w:br/>
      </w:r>
      <w:r w:rsidRPr="00F5595B">
        <w:rPr>
          <w:rStyle w:val="VerbatimChar"/>
          <w:sz w:val="21"/>
        </w:rPr>
        <w:t>-- example.md</w:t>
      </w:r>
      <w:r w:rsidRPr="00F5595B">
        <w:br/>
      </w:r>
      <w:r w:rsidRPr="00F5595B">
        <w:rPr>
          <w:rStyle w:val="VerbatimChar"/>
          <w:sz w:val="21"/>
        </w:rPr>
        <w:t>build.bat</w:t>
      </w:r>
      <w:r w:rsidRPr="00F5595B">
        <w:br/>
      </w:r>
      <w:r w:rsidRPr="00F5595B">
        <w:rPr>
          <w:rStyle w:val="VerbatimChar"/>
          <w:sz w:val="21"/>
        </w:rPr>
        <w:t>build.ps1</w:t>
      </w:r>
    </w:p>
    <w:p w14:paraId="5F89E575" w14:textId="77777777" w:rsidR="00F5595B" w:rsidRDefault="00F5595B" w:rsidP="00F5595B">
      <w:pPr>
        <w:pStyle w:val="a1"/>
      </w:pPr>
      <w:r>
        <w:t xml:space="preserve">В </w:t>
      </w:r>
      <w:r>
        <w:rPr>
          <w:rStyle w:val="VerbatimChar"/>
        </w:rPr>
        <w:t>example.md</w:t>
      </w:r>
      <w:r>
        <w:t xml:space="preserve"> присутствует ссылка на рисунок:</w:t>
      </w:r>
    </w:p>
    <w:p w14:paraId="48349A9C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Вот какой-то красивый рисунок [-@fig:some_image_id]`.</w:t>
      </w:r>
      <w:r w:rsidRPr="00F5595B">
        <w:br/>
      </w:r>
      <w:r w:rsidRPr="00F5595B">
        <w:br/>
      </w:r>
      <w:r w:rsidRPr="00F5595B">
        <w:rPr>
          <w:rStyle w:val="VerbatimChar"/>
          <w:sz w:val="21"/>
        </w:rPr>
        <w:t>![Красивый рисунок](_img/some_image.png){@fig:some_image_id}</w:t>
      </w:r>
    </w:p>
    <w:p w14:paraId="251C3C19" w14:textId="77777777" w:rsidR="00F5595B" w:rsidRDefault="00F5595B" w:rsidP="00F5595B">
      <w:pPr>
        <w:pStyle w:val="a1"/>
      </w:pPr>
      <w:r>
        <w:t xml:space="preserve">В этом случае </w:t>
      </w:r>
      <w:r>
        <w:rPr>
          <w:rStyle w:val="VerbatimChar"/>
        </w:rPr>
        <w:t>build.ps1</w:t>
      </w:r>
      <w:r>
        <w:t xml:space="preserve"> не найдет картинку, так как будет искать папку </w:t>
      </w:r>
      <w:r>
        <w:rPr>
          <w:rStyle w:val="VerbatimChar"/>
        </w:rPr>
        <w:t>_img</w:t>
      </w:r>
      <w:r>
        <w:t xml:space="preserve"> относительно себя любимого, а не относительно файла </w:t>
      </w:r>
      <w:r>
        <w:rPr>
          <w:rStyle w:val="VerbatimChar"/>
        </w:rPr>
        <w:t>example.md</w:t>
      </w:r>
      <w:r>
        <w:t>. Чтобы картинка отобразилась, нужно сделать вот так:</w:t>
      </w:r>
    </w:p>
    <w:p w14:paraId="473A545D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VerbatimChar"/>
          <w:sz w:val="21"/>
          <w:lang w:val="en-US"/>
        </w:rPr>
        <w:t>/docs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-- example.md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/_img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--some_image.png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build.bat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build.ps1</w:t>
      </w:r>
    </w:p>
    <w:p w14:paraId="23C33FFD" w14:textId="77777777" w:rsidR="00F5595B" w:rsidRDefault="00F5595B" w:rsidP="00F5595B">
      <w:pPr>
        <w:pStyle w:val="a1"/>
      </w:pPr>
      <w:r>
        <w:t>Вот, теперь скрипт сможет найти картинку. Если хочется, чтобы картинке отображались и в редакторе, то можно папки с картинками дублировать вот так:</w:t>
      </w:r>
    </w:p>
    <w:p w14:paraId="147A9C56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VerbatimChar"/>
          <w:sz w:val="21"/>
          <w:lang w:val="en-US"/>
        </w:rPr>
        <w:t>/docs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-- /_img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---- some_image.png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-- example.md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/_img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---some_image.png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build.bat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build.ps1</w:t>
      </w:r>
    </w:p>
    <w:p w14:paraId="3ECC5766" w14:textId="77777777" w:rsidR="00F5595B" w:rsidRDefault="00F5595B" w:rsidP="00F5595B">
      <w:pPr>
        <w:pStyle w:val="a1"/>
      </w:pPr>
      <w:r>
        <w:t>Теперь скрипт сможет все собрать, и картинки отобразятся в редакторе.</w:t>
      </w:r>
    </w:p>
    <w:p w14:paraId="4041BAD2" w14:textId="77777777" w:rsidR="00F5595B" w:rsidRDefault="00F5595B">
      <w:pPr>
        <w:pStyle w:val="3"/>
      </w:pPr>
      <w:bookmarkStart w:id="36" w:name="_Toc117580044"/>
      <w:bookmarkStart w:id="37" w:name="таблицы"/>
      <w:bookmarkEnd w:id="35"/>
      <w:r>
        <w:t>Таблицы</w:t>
      </w:r>
      <w:bookmarkEnd w:id="36"/>
    </w:p>
    <w:p w14:paraId="34A8F12B" w14:textId="77777777" w:rsidR="00F5595B" w:rsidRDefault="00F5595B" w:rsidP="00F5595B">
      <w:pPr>
        <w:pStyle w:val="a1"/>
      </w:pPr>
      <w:r>
        <w:t>Название таблицы пишем через строку после нее вот так вот:</w:t>
      </w:r>
    </w:p>
    <w:p w14:paraId="5038C128" w14:textId="77777777" w:rsidR="00F5595B" w:rsidRPr="00F5595B" w:rsidRDefault="00F5595B">
      <w:pPr>
        <w:pStyle w:val="SourceCode"/>
      </w:pPr>
      <w:r w:rsidRPr="00F5595B">
        <w:rPr>
          <w:rStyle w:val="NormalTok"/>
          <w:sz w:val="21"/>
        </w:rPr>
        <w:t>| Заголовок | Заголовок | Заголовок |</w:t>
      </w:r>
      <w:r w:rsidRPr="00F5595B">
        <w:br/>
      </w:r>
      <w:r w:rsidRPr="00F5595B">
        <w:rPr>
          <w:rStyle w:val="NormalTok"/>
          <w:sz w:val="21"/>
        </w:rPr>
        <w:t>|--------------|--------------|--------------|</w:t>
      </w:r>
      <w:r w:rsidRPr="00F5595B">
        <w:br/>
      </w:r>
      <w:r w:rsidRPr="00F5595B">
        <w:rPr>
          <w:rStyle w:val="NormalTok"/>
          <w:sz w:val="21"/>
        </w:rPr>
        <w:t>|Ячейка 1|Ячейка 2|Ячейка3|</w:t>
      </w:r>
      <w:r w:rsidRPr="00F5595B">
        <w:br/>
      </w:r>
      <w:r w:rsidRPr="00F5595B">
        <w:lastRenderedPageBreak/>
        <w:br/>
      </w:r>
      <w:r w:rsidRPr="00F5595B">
        <w:rPr>
          <w:rStyle w:val="NormalTok"/>
          <w:sz w:val="21"/>
        </w:rPr>
        <w:t>Table: Название таблицы {#tbl:table_id}</w:t>
      </w:r>
    </w:p>
    <w:p w14:paraId="2C5700C3" w14:textId="77777777" w:rsidR="00F5595B" w:rsidRDefault="00F5595B" w:rsidP="00F5595B">
      <w:pPr>
        <w:pStyle w:val="a1"/>
      </w:pPr>
      <w:r>
        <w:t>Обратите внимание на пробел после названия. Ссылаемся также, как и для рисунков.</w:t>
      </w:r>
    </w:p>
    <w:p w14:paraId="20C4FB87" w14:textId="77777777" w:rsidR="00F5595B" w:rsidRPr="00F5595B" w:rsidRDefault="00F5595B">
      <w:pPr>
        <w:pStyle w:val="SourceCode"/>
      </w:pPr>
      <w:r w:rsidRPr="00F5595B">
        <w:rPr>
          <w:rStyle w:val="NormalTok"/>
          <w:sz w:val="21"/>
        </w:rPr>
        <w:t xml:space="preserve">Информация в таблице </w:t>
      </w:r>
      <w:r w:rsidRPr="00F5595B">
        <w:rPr>
          <w:rStyle w:val="CommentTok"/>
          <w:sz w:val="21"/>
        </w:rPr>
        <w:t>[</w:t>
      </w:r>
      <w:r w:rsidRPr="00F5595B">
        <w:rPr>
          <w:rStyle w:val="OtherTok"/>
          <w:sz w:val="21"/>
        </w:rPr>
        <w:t>-@tbl:table_id</w:t>
      </w:r>
      <w:r w:rsidRPr="00F5595B">
        <w:rPr>
          <w:rStyle w:val="CommentTok"/>
          <w:sz w:val="21"/>
        </w:rPr>
        <w:t>]</w:t>
      </w:r>
      <w:r w:rsidRPr="00F5595B">
        <w:rPr>
          <w:rStyle w:val="NormalTok"/>
          <w:sz w:val="21"/>
        </w:rPr>
        <w:t>.</w:t>
      </w:r>
      <w:r w:rsidRPr="00F5595B">
        <w:br/>
      </w:r>
      <w:r w:rsidRPr="00F5595B">
        <w:br/>
      </w:r>
      <w:r w:rsidRPr="00F5595B">
        <w:rPr>
          <w:rStyle w:val="NormalTok"/>
          <w:sz w:val="21"/>
        </w:rPr>
        <w:t>| Заголовок | Заголовок | Заголовок |</w:t>
      </w:r>
      <w:r w:rsidRPr="00F5595B">
        <w:br/>
      </w:r>
      <w:r w:rsidRPr="00F5595B">
        <w:rPr>
          <w:rStyle w:val="NormalTok"/>
          <w:sz w:val="21"/>
        </w:rPr>
        <w:t>|--------------|--------------|--------------|</w:t>
      </w:r>
      <w:r w:rsidRPr="00F5595B">
        <w:br/>
      </w:r>
      <w:r w:rsidRPr="00F5595B">
        <w:rPr>
          <w:rStyle w:val="NormalTok"/>
          <w:sz w:val="21"/>
        </w:rPr>
        <w:t>|Ячейка 1|Ячейка 2|Ячейка3|</w:t>
      </w:r>
      <w:r w:rsidRPr="00F5595B">
        <w:br/>
      </w:r>
      <w:r w:rsidRPr="00F5595B">
        <w:br/>
      </w:r>
      <w:r w:rsidRPr="00F5595B">
        <w:rPr>
          <w:rStyle w:val="NormalTok"/>
          <w:sz w:val="21"/>
        </w:rPr>
        <w:t>Table: Название таблицы {#tbl:table_id}</w:t>
      </w:r>
    </w:p>
    <w:p w14:paraId="3FF236D8" w14:textId="77777777" w:rsidR="00F5595B" w:rsidRDefault="00F5595B">
      <w:pPr>
        <w:pStyle w:val="3"/>
      </w:pPr>
      <w:bookmarkStart w:id="38" w:name="_Toc117580045"/>
      <w:bookmarkStart w:id="39" w:name="источники"/>
      <w:bookmarkEnd w:id="37"/>
      <w:r>
        <w:t>Источники</w:t>
      </w:r>
      <w:bookmarkEnd w:id="38"/>
    </w:p>
    <w:p w14:paraId="4A2EDD47" w14:textId="77777777" w:rsidR="00F5595B" w:rsidRDefault="00F5595B" w:rsidP="00F5595B">
      <w:pPr>
        <w:pStyle w:val="a1"/>
      </w:pPr>
      <w:r>
        <w:t xml:space="preserve">Все источники записываются в файл </w:t>
      </w:r>
      <w:r>
        <w:rPr>
          <w:rStyle w:val="VerbatimChar"/>
        </w:rPr>
        <w:t>.bib</w:t>
      </w:r>
      <w:r>
        <w:t xml:space="preserve"> в корне проекта. Я чаще всего использую два типа BibTex: article и online. Пример файла bibtex приложен репозитории.</w:t>
      </w:r>
    </w:p>
    <w:p w14:paraId="02EBBA59" w14:textId="77777777" w:rsidR="00F5595B" w:rsidRPr="008E7E94" w:rsidRDefault="00F5595B">
      <w:pPr>
        <w:pStyle w:val="SourceCode"/>
        <w:rPr>
          <w:lang w:val="en-US"/>
        </w:rPr>
      </w:pPr>
      <w:r w:rsidRPr="00F5595B">
        <w:rPr>
          <w:rStyle w:val="VerbatimChar"/>
          <w:sz w:val="21"/>
        </w:rPr>
        <w:t># онлайн источник. Обратите внимание на "note = russian", обязательно добавляйте его в онлайн источники.</w:t>
      </w:r>
      <w:r w:rsidRPr="00F5595B">
        <w:br/>
      </w:r>
      <w:r w:rsidRPr="00F5595B">
        <w:rPr>
          <w:rStyle w:val="VerbatimChar"/>
          <w:sz w:val="21"/>
        </w:rPr>
        <w:t>@online{rcg_ntw_intel,</w:t>
      </w:r>
      <w:r w:rsidRPr="00F5595B">
        <w:br/>
      </w:r>
      <w:r w:rsidRPr="00F5595B">
        <w:rPr>
          <w:rStyle w:val="VerbatimChar"/>
          <w:sz w:val="21"/>
        </w:rPr>
        <w:t xml:space="preserve">  author  = {{Корпорация Intel}},</w:t>
      </w:r>
      <w:r w:rsidRPr="00F5595B">
        <w:br/>
      </w:r>
      <w:r w:rsidRPr="00F5595B">
        <w:rPr>
          <w:rStyle w:val="VerbatimChar"/>
          <w:sz w:val="21"/>
        </w:rPr>
        <w:t xml:space="preserve">  title   = {{Что такое машинное зрение?}},</w:t>
      </w:r>
      <w:r w:rsidRPr="00F5595B">
        <w:br/>
      </w:r>
      <w:r w:rsidRPr="00F5595B">
        <w:rPr>
          <w:rStyle w:val="VerbatimChar"/>
          <w:sz w:val="21"/>
        </w:rPr>
        <w:t xml:space="preserve">  url     = {https://www.intel.ru/content/www/ru/ru/manufacturing/what-is-machine-vision.html},</w:t>
      </w:r>
      <w:r w:rsidRPr="00F5595B">
        <w:br/>
      </w:r>
      <w:r w:rsidRPr="00F5595B">
        <w:rPr>
          <w:rStyle w:val="VerbatimChar"/>
          <w:sz w:val="21"/>
        </w:rPr>
        <w:t xml:space="preserve">  note    = {russian},</w:t>
      </w:r>
      <w:r w:rsidRPr="00F5595B">
        <w:br/>
      </w:r>
      <w:r w:rsidRPr="00F5595B">
        <w:rPr>
          <w:rStyle w:val="VerbatimChar"/>
          <w:sz w:val="21"/>
        </w:rPr>
        <w:t xml:space="preserve">  urldate = {2022-02-18}</w:t>
      </w:r>
      <w:r w:rsidRPr="00F5595B">
        <w:br/>
      </w:r>
      <w:r w:rsidRPr="00F5595B">
        <w:rPr>
          <w:rStyle w:val="VerbatimChar"/>
          <w:sz w:val="21"/>
        </w:rPr>
        <w:t>}</w:t>
      </w:r>
      <w:r w:rsidRPr="00F5595B">
        <w:br/>
      </w:r>
      <w:r w:rsidRPr="00F5595B">
        <w:br/>
      </w:r>
      <w:r w:rsidRPr="00F5595B">
        <w:rPr>
          <w:rStyle w:val="VerbatimChar"/>
          <w:sz w:val="21"/>
        </w:rPr>
        <w:t># Статья. Если "note = russian" не добавить, то все названия для этого источника в списке литературы будут на английском (например, Том = Volume, С. - Pages и т.ж.)</w:t>
      </w:r>
      <w:r w:rsidRPr="00F5595B">
        <w:br/>
      </w:r>
      <w:r w:rsidRPr="00F5595B">
        <w:rPr>
          <w:rStyle w:val="VerbatimChar"/>
          <w:sz w:val="21"/>
        </w:rPr>
        <w:t># По ГОСТ по хорошему английские источники должны быть на английском (то есть "note = russian" добавлять не нужно), но иногда заказчики ругаются, так что можно и добавить.</w:t>
      </w:r>
      <w:r w:rsidRPr="00F5595B">
        <w:br/>
      </w:r>
      <w:r w:rsidRPr="00F5595B">
        <w:br/>
      </w:r>
      <w:r w:rsidRPr="008E7E94">
        <w:rPr>
          <w:rStyle w:val="VerbatimChar"/>
          <w:sz w:val="21"/>
          <w:lang w:val="en-US"/>
        </w:rPr>
        <w:t>@article{beh_survey2,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  author = {Zamini, Mohamad and Hasheminejad, Seyed Mohammad Hossein},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  year = {2019},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  month = {04},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  title = {A comprehensive survey of anomaly detection in banking, wireless sensor networks, social networks, and healthcare},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  note    = {russian},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 xml:space="preserve">  journal = {Intelligent Decision Technologies}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}</w:t>
      </w:r>
    </w:p>
    <w:p w14:paraId="28589BBC" w14:textId="77777777" w:rsidR="00F5595B" w:rsidRDefault="00F5595B" w:rsidP="00F5595B">
      <w:pPr>
        <w:pStyle w:val="a1"/>
      </w:pPr>
      <w:r>
        <w:t xml:space="preserve">Чтобы сослаться на любой источник в тексте, нужно указать его вот так: </w:t>
      </w:r>
      <w:r>
        <w:rPr>
          <w:rStyle w:val="VerbatimChar"/>
        </w:rPr>
        <w:t>[@beh_survey2;@rcg_ntw_intel]</w:t>
      </w:r>
      <w:r>
        <w:t>.</w:t>
      </w:r>
    </w:p>
    <w:p w14:paraId="6A5B4600" w14:textId="77777777" w:rsidR="00F5595B" w:rsidRDefault="00F5595B">
      <w:pPr>
        <w:pStyle w:val="2"/>
      </w:pPr>
      <w:bookmarkStart w:id="40" w:name="_Toc117580046"/>
      <w:bookmarkStart w:id="41" w:name="сборка-документа"/>
      <w:bookmarkEnd w:id="29"/>
      <w:bookmarkEnd w:id="39"/>
      <w:r>
        <w:lastRenderedPageBreak/>
        <w:t>Сборка документа</w:t>
      </w:r>
      <w:bookmarkEnd w:id="40"/>
    </w:p>
    <w:p w14:paraId="4A996283" w14:textId="77777777" w:rsidR="00F5595B" w:rsidRDefault="00F5595B" w:rsidP="00F5595B">
      <w:pPr>
        <w:pStyle w:val="a1"/>
      </w:pPr>
      <w:r>
        <w:t>Время магии!</w:t>
      </w:r>
    </w:p>
    <w:p w14:paraId="796526BC" w14:textId="77777777" w:rsidR="00F5595B" w:rsidRDefault="00F5595B">
      <w:pPr>
        <w:pStyle w:val="3"/>
      </w:pPr>
      <w:bookmarkStart w:id="42" w:name="_Toc117580047"/>
      <w:bookmarkStart w:id="43" w:name="запуск-скрипта"/>
      <w:r>
        <w:t>Запуск скрипта</w:t>
      </w:r>
      <w:bookmarkEnd w:id="42"/>
    </w:p>
    <w:p w14:paraId="388BF0C2" w14:textId="77777777" w:rsidR="00F5595B" w:rsidRDefault="00F5595B" w:rsidP="00F5595B">
      <w:pPr>
        <w:pStyle w:val="a1"/>
      </w:pPr>
      <w:r>
        <w:t>Документ собирается командным файлом .bat. Вот так он примерно выглядит внутри:</w:t>
      </w:r>
    </w:p>
    <w:p w14:paraId="6BA0230F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powershell.exe -command .\build.ps1 ^</w:t>
      </w:r>
      <w:r w:rsidRPr="00F5595B">
        <w:br/>
      </w:r>
      <w:r w:rsidRPr="00F5595B">
        <w:rPr>
          <w:rStyle w:val="VerbatimChar"/>
          <w:sz w:val="21"/>
        </w:rPr>
        <w:t>-md demo-report-beginning.md,demo-main.md,demo-report-end.md ^</w:t>
      </w:r>
      <w:r w:rsidRPr="00F5595B">
        <w:br/>
      </w:r>
      <w:r w:rsidRPr="00F5595B">
        <w:rPr>
          <w:rStyle w:val="VerbatimChar"/>
          <w:sz w:val="21"/>
        </w:rPr>
        <w:t>-template template-report.docx ^</w:t>
      </w:r>
      <w:r w:rsidRPr="00F5595B">
        <w:br/>
      </w:r>
      <w:r w:rsidRPr="00F5595B">
        <w:rPr>
          <w:rStyle w:val="VerbatimChar"/>
          <w:sz w:val="21"/>
        </w:rPr>
        <w:t>-pdf report.pdf ^</w:t>
      </w:r>
      <w:r w:rsidRPr="00F5595B">
        <w:br/>
      </w:r>
      <w:r w:rsidRPr="00F5595B">
        <w:rPr>
          <w:rStyle w:val="VerbatimChar"/>
          <w:sz w:val="21"/>
        </w:rPr>
        <w:t>-docx report.docx ^</w:t>
      </w:r>
      <w:r w:rsidRPr="00F5595B">
        <w:br/>
      </w:r>
      <w:r w:rsidRPr="00F5595B">
        <w:rPr>
          <w:rStyle w:val="VerbatimChar"/>
          <w:sz w:val="21"/>
        </w:rPr>
        <w:t>-embedfonts ^</w:t>
      </w:r>
      <w:r w:rsidRPr="00F5595B">
        <w:br/>
      </w:r>
      <w:r w:rsidRPr="00F5595B">
        <w:rPr>
          <w:rStyle w:val="VerbatimChar"/>
          <w:sz w:val="21"/>
        </w:rPr>
        <w:t>-counters</w:t>
      </w:r>
      <w:r w:rsidRPr="00F5595B">
        <w:br/>
      </w:r>
      <w:r w:rsidRPr="00F5595B">
        <w:rPr>
          <w:rStyle w:val="VerbatimChar"/>
          <w:sz w:val="21"/>
        </w:rPr>
        <w:t>pause</w:t>
      </w:r>
    </w:p>
    <w:p w14:paraId="796DD575" w14:textId="77777777" w:rsidR="00F5595B" w:rsidRDefault="00F5595B" w:rsidP="00F5595B">
      <w:pPr>
        <w:pStyle w:val="a1"/>
      </w:pPr>
      <w:r>
        <w:t>Параметры:</w:t>
      </w:r>
    </w:p>
    <w:p w14:paraId="05A2CFA3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-md</w:t>
      </w:r>
      <w:r>
        <w:t xml:space="preserve"> – список файлов через запятую, содержимое которых будет записано в результирующий файл. Они будут обрабатываться именно в том порядке, в котором здесь указаны. Можно указывать относительный путь, например вот так: </w:t>
      </w:r>
      <w:r>
        <w:rPr>
          <w:rStyle w:val="VerbatimChar"/>
        </w:rPr>
        <w:t>.\subfolder\examples.md</w:t>
      </w:r>
      <w:r>
        <w:t>;</w:t>
      </w:r>
    </w:p>
    <w:p w14:paraId="52044381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-template</w:t>
      </w:r>
      <w:r>
        <w:t xml:space="preserve"> – файл docx, который будет использован в качестве шаблона</w:t>
      </w:r>
    </w:p>
    <w:p w14:paraId="089E9AE9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-pdf</w:t>
      </w:r>
      <w:r>
        <w:t xml:space="preserve"> – название результирующего pdf файла. Если pdf не нужен (он долго выводится достаточно), то просто уберите эту строчку</w:t>
      </w:r>
    </w:p>
    <w:p w14:paraId="47A99777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-docx</w:t>
      </w:r>
      <w:r>
        <w:t xml:space="preserve"> – название результирующего docx файла. Будет перезаписан, если существует</w:t>
      </w:r>
    </w:p>
    <w:p w14:paraId="50247A42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-embedfonts</w:t>
      </w:r>
      <w:r>
        <w:t xml:space="preserve"> – включать ли шрифты в файл. Если включать, то файл получиться большим (от 4 МБ), если включать не нужно - то удалите эту строчку</w:t>
      </w:r>
    </w:p>
    <w:p w14:paraId="22732180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-counters</w:t>
      </w:r>
      <w:r>
        <w:t xml:space="preserve"> – счетчики - эта опция считает количество рисунков, таблиц, секций и нумерует все соответственно</w:t>
      </w:r>
    </w:p>
    <w:p w14:paraId="35D8F814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pause</w:t>
      </w:r>
      <w:r>
        <w:t xml:space="preserve"> – это просто чтобы окошко не исчезало сразу, и можно было ошибки посмотреть. Опция </w:t>
      </w:r>
      <w:r>
        <w:rPr>
          <w:rStyle w:val="VerbatimChar"/>
        </w:rPr>
        <w:t>-md</w:t>
      </w:r>
      <w:r>
        <w:t xml:space="preserve"> может получиться очень длинной, так что внимательно.</w:t>
      </w:r>
    </w:p>
    <w:p w14:paraId="5FB1E32B" w14:textId="77777777" w:rsidR="00F5595B" w:rsidRDefault="00F5595B" w:rsidP="00F5595B">
      <w:pPr>
        <w:pStyle w:val="a1"/>
      </w:pPr>
      <w:r>
        <w:lastRenderedPageBreak/>
        <w:t>Для сборки документов запустите отредактированный .bat файл, и рядом с .bat появятся (или перезапишутся) собранные готовые файлы.</w:t>
      </w:r>
    </w:p>
    <w:p w14:paraId="4664C289" w14:textId="77777777" w:rsidR="00F5595B" w:rsidRDefault="00F5595B">
      <w:pPr>
        <w:pStyle w:val="3"/>
      </w:pPr>
      <w:bookmarkStart w:id="44" w:name="_Toc117580048"/>
      <w:bookmarkStart w:id="45" w:name="предобработка"/>
      <w:bookmarkEnd w:id="43"/>
      <w:r>
        <w:t>Предобработка</w:t>
      </w:r>
      <w:bookmarkEnd w:id="44"/>
    </w:p>
    <w:p w14:paraId="2287DA69" w14:textId="77777777" w:rsidR="00F5595B" w:rsidRDefault="00F5595B" w:rsidP="00F5595B">
      <w:pPr>
        <w:pStyle w:val="a1"/>
      </w:pPr>
      <w:r>
        <w:t xml:space="preserve">Как вы помните, в нашей структуре файлов в каждой папке с .md есть папка </w:t>
      </w:r>
      <w:r>
        <w:rPr>
          <w:rStyle w:val="VerbatimChar"/>
        </w:rPr>
        <w:t>_img</w:t>
      </w:r>
      <w:r>
        <w:t xml:space="preserve">, в которой хранятся картинки. В тексте .md ссылки на картинки - относительные, вида </w:t>
      </w:r>
      <w:r>
        <w:rPr>
          <w:rStyle w:val="VerbatimChar"/>
        </w:rPr>
        <w:t>(_img/file.png)</w:t>
      </w:r>
      <w:r>
        <w:t xml:space="preserve">. Скрипту build.ps1 нужно, чтобы все картинки размещались относительно его самого, а не относительно файла .md. Простейший способ решить эту проблему – скопировать все картинки из дочерних </w:t>
      </w:r>
      <w:r>
        <w:rPr>
          <w:rStyle w:val="VerbatimChar"/>
        </w:rPr>
        <w:t>_img</w:t>
      </w:r>
      <w:r>
        <w:t xml:space="preserve"> в корневую относительно </w:t>
      </w:r>
      <w:r>
        <w:rPr>
          <w:rStyle w:val="VerbatimChar"/>
        </w:rPr>
        <w:t>build.ps1</w:t>
      </w:r>
      <w:r>
        <w:t>. Для этого написан простенький скрипт на python, который:</w:t>
      </w:r>
    </w:p>
    <w:p w14:paraId="50D2C36A" w14:textId="77777777" w:rsidR="00F5595B" w:rsidRDefault="00F5595B" w:rsidP="00F5595B">
      <w:pPr>
        <w:pStyle w:val="Compact"/>
        <w:numPr>
          <w:ilvl w:val="0"/>
          <w:numId w:val="40"/>
        </w:numPr>
      </w:pPr>
      <w:r>
        <w:t xml:space="preserve">Получает все картинки </w:t>
      </w:r>
      <w:r>
        <w:rPr>
          <w:rStyle w:val="VerbatimChar"/>
        </w:rPr>
        <w:t>.jpg</w:t>
      </w:r>
      <w:r>
        <w:t xml:space="preserve">, </w:t>
      </w:r>
      <w:r>
        <w:rPr>
          <w:rStyle w:val="VerbatimChar"/>
        </w:rPr>
        <w:t>.png</w:t>
      </w:r>
      <w:r>
        <w:t xml:space="preserve">, </w:t>
      </w:r>
      <w:r>
        <w:rPr>
          <w:rStyle w:val="VerbatimChar"/>
        </w:rPr>
        <w:t>.bmp</w:t>
      </w:r>
      <w:r>
        <w:t xml:space="preserve"> (можете добавить в скрипт свои форматы и расширения).</w:t>
      </w:r>
    </w:p>
    <w:p w14:paraId="409F881C" w14:textId="77777777" w:rsidR="00F5595B" w:rsidRDefault="00F5595B" w:rsidP="00F5595B">
      <w:pPr>
        <w:pStyle w:val="Compact"/>
        <w:numPr>
          <w:ilvl w:val="0"/>
          <w:numId w:val="40"/>
        </w:numPr>
      </w:pPr>
      <w:r>
        <w:t xml:space="preserve">Сохраняет список картинок в </w:t>
      </w:r>
      <w:r>
        <w:rPr>
          <w:rStyle w:val="VerbatimChar"/>
        </w:rPr>
        <w:t>copied_files.json</w:t>
      </w:r>
      <w:r>
        <w:t>. Если встретились картинки с одинаковыми названиями, перезаписывать не будет, так что все картинки должны быть с разными названиями.</w:t>
      </w:r>
    </w:p>
    <w:p w14:paraId="43356267" w14:textId="77777777" w:rsidR="00F5595B" w:rsidRDefault="00F5595B" w:rsidP="00F5595B">
      <w:pPr>
        <w:pStyle w:val="Compact"/>
        <w:numPr>
          <w:ilvl w:val="0"/>
          <w:numId w:val="40"/>
        </w:numPr>
      </w:pPr>
      <w:r>
        <w:t>Копирует картинки в корневую папку.</w:t>
      </w:r>
    </w:p>
    <w:p w14:paraId="720CE727" w14:textId="77777777" w:rsidR="00F5595B" w:rsidRDefault="00F5595B" w:rsidP="00F5595B">
      <w:pPr>
        <w:pStyle w:val="Compact"/>
        <w:numPr>
          <w:ilvl w:val="0"/>
          <w:numId w:val="40"/>
        </w:numPr>
      </w:pPr>
      <w:r>
        <w:t xml:space="preserve">(Опционально) после сборки можно вызвать скрипт с флагом </w:t>
      </w:r>
      <w:r>
        <w:rPr>
          <w:rStyle w:val="VerbatimChar"/>
        </w:rPr>
        <w:t>-r</w:t>
      </w:r>
      <w:r>
        <w:t xml:space="preserve">, чтобы удалить копии картинок из корневой </w:t>
      </w:r>
      <w:r>
        <w:rPr>
          <w:rStyle w:val="VerbatimChar"/>
        </w:rPr>
        <w:t>_img</w:t>
      </w:r>
      <w:r>
        <w:t xml:space="preserve"> (чтобы не было дублирования).</w:t>
      </w:r>
    </w:p>
    <w:p w14:paraId="740CA5EC" w14:textId="77777777" w:rsidR="00F5595B" w:rsidRDefault="00F5595B" w:rsidP="00F5595B">
      <w:pPr>
        <w:pStyle w:val="a1"/>
      </w:pPr>
      <w:r>
        <w:t xml:space="preserve">Вызов скрипта можно добавить прямо в </w:t>
      </w:r>
      <w:r>
        <w:rPr>
          <w:rStyle w:val="VerbatimChar"/>
        </w:rPr>
        <w:t>build-docs.bat</w:t>
      </w:r>
      <w:r>
        <w:t>:</w:t>
      </w:r>
    </w:p>
    <w:p w14:paraId="24463829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@echo off</w:t>
      </w:r>
      <w:r w:rsidRPr="00F5595B">
        <w:br/>
      </w:r>
      <w:r w:rsidRPr="00F5595B">
        <w:rPr>
          <w:rStyle w:val="VerbatimChar"/>
          <w:sz w:val="21"/>
        </w:rPr>
        <w:t>"C:\Python\Python310\python.exe" %~dp0\..\scripts_and_macros\copy_img.py -s "..\docs_gost" -d "..\docs_gost\_img" -c</w:t>
      </w:r>
      <w:r w:rsidRPr="00F5595B">
        <w:br/>
      </w:r>
      <w:r w:rsidRPr="00F5595B">
        <w:rPr>
          <w:rStyle w:val="VerbatimChar"/>
          <w:sz w:val="21"/>
        </w:rPr>
        <w:t>@echo on</w:t>
      </w:r>
      <w:r w:rsidRPr="00F5595B">
        <w:br/>
      </w:r>
      <w:r w:rsidRPr="00F5595B">
        <w:br/>
      </w:r>
      <w:r w:rsidRPr="00F5595B">
        <w:rPr>
          <w:rStyle w:val="VerbatimChar"/>
          <w:sz w:val="21"/>
        </w:rPr>
        <w:t>powershell.exe -command .\build.ps1 ^</w:t>
      </w:r>
      <w:r w:rsidRPr="00F5595B">
        <w:br/>
      </w:r>
      <w:r w:rsidRPr="00F5595B">
        <w:rPr>
          <w:rStyle w:val="VerbatimChar"/>
          <w:sz w:val="21"/>
        </w:rPr>
        <w:t>-md .\report-beginning.md,.\01_setup\01_what_is_happening.md,.\01_setup\02_install.md,.\02_md_to_docx\01_folder_structure.md,.\02_md_to_docx\02_gd_examples.md,.\02_md_to_docx\03_build_doc_macro_final.md,.\03_md_to_web\01_build_web.md,.\03_md_to_web\02_remove_gd_tags.md,.\03_md_to_web\03_all_together.md,.\03_md_to_web\04_useful_plugins.md,.\03_md_to_web\05_pdf_thoughts.md,.\04_vscode_settings\01_setup_workspace.md,.\04_vscode_settings\02_tasks_snippets.md,.\report-end.md ^</w:t>
      </w:r>
      <w:r w:rsidRPr="00F5595B">
        <w:br/>
      </w:r>
      <w:r w:rsidRPr="00F5595B">
        <w:rPr>
          <w:rStyle w:val="VerbatimChar"/>
          <w:sz w:val="21"/>
        </w:rPr>
        <w:t>-template template-report.docx ^</w:t>
      </w:r>
      <w:r w:rsidRPr="00F5595B">
        <w:br/>
      </w:r>
      <w:r w:rsidRPr="00F5595B">
        <w:rPr>
          <w:rStyle w:val="VerbatimChar"/>
          <w:sz w:val="21"/>
        </w:rPr>
        <w:t>-pdf report.pdf ^</w:t>
      </w:r>
      <w:r w:rsidRPr="00F5595B">
        <w:br/>
      </w:r>
      <w:r w:rsidRPr="00F5595B">
        <w:rPr>
          <w:rStyle w:val="VerbatimChar"/>
          <w:sz w:val="21"/>
        </w:rPr>
        <w:t>-docx report.docx ^</w:t>
      </w:r>
      <w:r w:rsidRPr="00F5595B">
        <w:br/>
      </w:r>
      <w:r w:rsidRPr="00F5595B">
        <w:rPr>
          <w:rStyle w:val="VerbatimChar"/>
          <w:sz w:val="21"/>
        </w:rPr>
        <w:t>-embedfonts ^</w:t>
      </w:r>
      <w:r w:rsidRPr="00F5595B">
        <w:br/>
      </w:r>
      <w:r w:rsidRPr="00F5595B">
        <w:rPr>
          <w:rStyle w:val="VerbatimChar"/>
          <w:sz w:val="21"/>
        </w:rPr>
        <w:t>-counters</w:t>
      </w:r>
      <w:r w:rsidRPr="00F5595B">
        <w:br/>
      </w:r>
      <w:r w:rsidRPr="00F5595B">
        <w:br/>
      </w:r>
      <w:r w:rsidRPr="00F5595B">
        <w:rPr>
          <w:rStyle w:val="VerbatimChar"/>
          <w:sz w:val="21"/>
        </w:rPr>
        <w:lastRenderedPageBreak/>
        <w:t>@echo off</w:t>
      </w:r>
      <w:r w:rsidRPr="00F5595B">
        <w:br/>
      </w:r>
      <w:r w:rsidRPr="00F5595B">
        <w:rPr>
          <w:rStyle w:val="VerbatimChar"/>
          <w:sz w:val="21"/>
        </w:rPr>
        <w:t>"C:\Python\Python310\python.exe" %~dp0\..\scripts_and_macros\copy_img.py -r</w:t>
      </w:r>
      <w:r w:rsidRPr="00F5595B">
        <w:br/>
      </w:r>
      <w:r w:rsidRPr="00F5595B">
        <w:rPr>
          <w:rStyle w:val="VerbatimChar"/>
          <w:sz w:val="21"/>
        </w:rPr>
        <w:t>@echo on</w:t>
      </w:r>
    </w:p>
    <w:p w14:paraId="34E54640" w14:textId="77777777" w:rsidR="00F5595B" w:rsidRDefault="00F5595B">
      <w:pPr>
        <w:pStyle w:val="3"/>
      </w:pPr>
      <w:bookmarkStart w:id="46" w:name="_Toc117580049"/>
      <w:bookmarkStart w:id="47" w:name="постобработка"/>
      <w:bookmarkEnd w:id="45"/>
      <w:r>
        <w:t>Постобработка</w:t>
      </w:r>
      <w:bookmarkEnd w:id="46"/>
    </w:p>
    <w:p w14:paraId="5AC4D86B" w14:textId="77777777" w:rsidR="00F5595B" w:rsidRDefault="00F5595B" w:rsidP="00F5595B">
      <w:pPr>
        <w:pStyle w:val="a1"/>
      </w:pPr>
      <w:r>
        <w:t>Хотя собранный документ по замыслу можно использовать прям как есть, все же требуется еще пара штрихов:</w:t>
      </w:r>
    </w:p>
    <w:p w14:paraId="4CAF7289" w14:textId="77777777" w:rsidR="00F5595B" w:rsidRDefault="00F5595B" w:rsidP="00F5595B">
      <w:pPr>
        <w:pStyle w:val="Compact"/>
        <w:numPr>
          <w:ilvl w:val="0"/>
          <w:numId w:val="41"/>
        </w:numPr>
      </w:pPr>
      <w:r>
        <w:t>Автонумерация для рисунков и таблиц.</w:t>
      </w:r>
    </w:p>
    <w:p w14:paraId="01C9E0AB" w14:textId="77777777" w:rsidR="00F5595B" w:rsidRDefault="00F5595B" w:rsidP="00F5595B">
      <w:pPr>
        <w:pStyle w:val="Compact"/>
        <w:numPr>
          <w:ilvl w:val="0"/>
          <w:numId w:val="41"/>
        </w:numPr>
      </w:pPr>
      <w:r>
        <w:t>Перекрестные ссылки на нумерованные таблицы и рисунки.</w:t>
      </w:r>
    </w:p>
    <w:p w14:paraId="38BCAD01" w14:textId="77777777" w:rsidR="00F5595B" w:rsidRDefault="00F5595B" w:rsidP="00F5595B">
      <w:pPr>
        <w:pStyle w:val="a1"/>
      </w:pPr>
      <w:r>
        <w:t>Gostdown не использует в финальном файле автоматическую нумерацию, а вместо этого делает закладки и гиперссылки. Проблема тут в том, что если нужно отредактировать финальный файл или отдать его Заказчику для вставки в другой документ, то нумерация таблиц и рисунков поломается.</w:t>
      </w:r>
    </w:p>
    <w:p w14:paraId="3945D1A3" w14:textId="77777777" w:rsidR="00F5595B" w:rsidRDefault="00F5595B">
      <w:pPr>
        <w:pStyle w:val="a1"/>
      </w:pPr>
      <w:r>
        <w:t>Для автоматической нумерации разработаны макросы, которые нужно добавить в шаблон Normal.dot.</w:t>
      </w:r>
    </w:p>
    <w:p w14:paraId="468835A1" w14:textId="77777777" w:rsidR="00F5595B" w:rsidRDefault="00F5595B">
      <w:pPr>
        <w:pStyle w:val="a1"/>
      </w:pPr>
      <w:r>
        <w:t>Алгоритм макроса на автоматическую нумерацию:</w:t>
      </w:r>
    </w:p>
    <w:p w14:paraId="727E2C0A" w14:textId="77777777" w:rsidR="00F5595B" w:rsidRDefault="00F5595B" w:rsidP="00F5595B">
      <w:pPr>
        <w:pStyle w:val="Compact"/>
        <w:numPr>
          <w:ilvl w:val="0"/>
          <w:numId w:val="42"/>
        </w:numPr>
      </w:pPr>
      <w:r>
        <w:t xml:space="preserve">Ищем в документе все </w:t>
      </w:r>
      <w:r>
        <w:rPr>
          <w:rStyle w:val="VerbatimChar"/>
        </w:rPr>
        <w:t>Рисунок [0-9]{1;}</w:t>
      </w:r>
      <w:r>
        <w:t xml:space="preserve"> и </w:t>
      </w:r>
      <w:r>
        <w:rPr>
          <w:rStyle w:val="VerbatimChar"/>
        </w:rPr>
        <w:t>Таблица [0-9]{1;}</w:t>
      </w:r>
      <w:r>
        <w:t xml:space="preserve"> (учитывается регистр), выделяем.</w:t>
      </w:r>
    </w:p>
    <w:p w14:paraId="6D6C7191" w14:textId="77777777" w:rsidR="00F5595B" w:rsidRDefault="00F5595B" w:rsidP="00F5595B">
      <w:pPr>
        <w:pStyle w:val="Compact"/>
        <w:numPr>
          <w:ilvl w:val="0"/>
          <w:numId w:val="42"/>
        </w:numPr>
      </w:pPr>
      <w:r>
        <w:t>Заменяем на автоматическую нумерацию.</w:t>
      </w:r>
    </w:p>
    <w:p w14:paraId="744DC447" w14:textId="77777777" w:rsidR="00F5595B" w:rsidRDefault="00F5595B" w:rsidP="00F5595B">
      <w:pPr>
        <w:pStyle w:val="a1"/>
      </w:pPr>
      <w:r>
        <w:t>Аналогичного эффекта также можно добиться Поиском и заменой, если не хочется использовать макрос:</w:t>
      </w:r>
    </w:p>
    <w:p w14:paraId="666FDAB1" w14:textId="77777777" w:rsidR="00F5595B" w:rsidRDefault="00F5595B" w:rsidP="00F5595B">
      <w:pPr>
        <w:pStyle w:val="Compact"/>
        <w:numPr>
          <w:ilvl w:val="0"/>
          <w:numId w:val="43"/>
        </w:numPr>
      </w:pPr>
      <w:r>
        <w:t>Вставить название рисунка или таблицы (с автонумерацией).</w:t>
      </w:r>
    </w:p>
    <w:p w14:paraId="6C259EBA" w14:textId="77777777" w:rsidR="00F5595B" w:rsidRDefault="00F5595B" w:rsidP="00F5595B">
      <w:pPr>
        <w:pStyle w:val="Compact"/>
        <w:numPr>
          <w:ilvl w:val="0"/>
          <w:numId w:val="43"/>
        </w:numPr>
      </w:pPr>
      <w:r>
        <w:t>Правый клик по полю &gt; Коды/значения полей (чтобы включить полное отображение поля).</w:t>
      </w:r>
    </w:p>
    <w:p w14:paraId="7A472B05" w14:textId="77777777" w:rsidR="00F5595B" w:rsidRDefault="00F5595B" w:rsidP="00F5595B">
      <w:pPr>
        <w:pStyle w:val="Compact"/>
        <w:numPr>
          <w:ilvl w:val="0"/>
          <w:numId w:val="43"/>
        </w:numPr>
      </w:pPr>
      <w:r>
        <w:t>Выделить «Название» с полем и Ctrl + C.</w:t>
      </w:r>
    </w:p>
    <w:p w14:paraId="174A5CEC" w14:textId="77777777" w:rsidR="00F5595B" w:rsidRDefault="00F5595B" w:rsidP="00F5595B">
      <w:pPr>
        <w:pStyle w:val="Compact"/>
        <w:numPr>
          <w:ilvl w:val="0"/>
          <w:numId w:val="43"/>
        </w:numPr>
      </w:pPr>
      <w:r>
        <w:t>Вызывать диалог Find/Replace.</w:t>
      </w:r>
    </w:p>
    <w:p w14:paraId="1ADB9830" w14:textId="77777777" w:rsidR="00F5595B" w:rsidRDefault="00F5595B" w:rsidP="00F5595B">
      <w:pPr>
        <w:pStyle w:val="Compact"/>
        <w:numPr>
          <w:ilvl w:val="0"/>
          <w:numId w:val="43"/>
        </w:numPr>
      </w:pPr>
      <w:r>
        <w:t>Отметить галку «Подстановочные знаки».</w:t>
      </w:r>
    </w:p>
    <w:p w14:paraId="756A23BB" w14:textId="77777777" w:rsidR="00F5595B" w:rsidRDefault="00F5595B" w:rsidP="00F5595B">
      <w:pPr>
        <w:pStyle w:val="Compact"/>
        <w:numPr>
          <w:ilvl w:val="0"/>
          <w:numId w:val="43"/>
        </w:numPr>
      </w:pPr>
      <w:r>
        <w:t xml:space="preserve">В поле «Найти» вставить: </w:t>
      </w:r>
      <w:r>
        <w:rPr>
          <w:rStyle w:val="VerbatimChar"/>
        </w:rPr>
        <w:t>Рисунок [0-9]{1;}</w:t>
      </w:r>
      <w:r>
        <w:t xml:space="preserve"> или (</w:t>
      </w:r>
      <w:r>
        <w:rPr>
          <w:rStyle w:val="VerbatimChar"/>
        </w:rPr>
        <w:t>Рисунок ([0-9]{1;})</w:t>
      </w:r>
      <w:r>
        <w:t xml:space="preserve"> для группы), ну и Таблица для таблиц.</w:t>
      </w:r>
    </w:p>
    <w:p w14:paraId="03E9A2EA" w14:textId="77777777" w:rsidR="00F5595B" w:rsidRDefault="00F5595B" w:rsidP="00F5595B">
      <w:pPr>
        <w:pStyle w:val="Compact"/>
        <w:numPr>
          <w:ilvl w:val="0"/>
          <w:numId w:val="43"/>
        </w:numPr>
      </w:pPr>
      <w:r>
        <w:t>В поле «Заменить» Специальный &gt; содержимое буфера обмена (или ^c).</w:t>
      </w:r>
    </w:p>
    <w:p w14:paraId="351BA6BA" w14:textId="77777777" w:rsidR="00F5595B" w:rsidRDefault="00F5595B" w:rsidP="00F5595B">
      <w:pPr>
        <w:pStyle w:val="Compact"/>
        <w:numPr>
          <w:ilvl w:val="0"/>
          <w:numId w:val="43"/>
        </w:numPr>
      </w:pPr>
      <w:r>
        <w:lastRenderedPageBreak/>
        <w:t>Заменить все.</w:t>
      </w:r>
    </w:p>
    <w:p w14:paraId="00D7FE7F" w14:textId="77777777" w:rsidR="00F5595B" w:rsidRDefault="00F5595B" w:rsidP="00F5595B">
      <w:pPr>
        <w:pStyle w:val="Compact"/>
        <w:numPr>
          <w:ilvl w:val="0"/>
          <w:numId w:val="43"/>
        </w:numPr>
      </w:pPr>
      <w:r>
        <w:t>Обновить поля.</w:t>
      </w:r>
    </w:p>
    <w:p w14:paraId="794B0834" w14:textId="77777777" w:rsidR="00F5595B" w:rsidRDefault="00F5595B" w:rsidP="00F5595B">
      <w:pPr>
        <w:pStyle w:val="a1"/>
      </w:pPr>
      <w:r>
        <w:t>Код макроса:</w:t>
      </w:r>
    </w:p>
    <w:p w14:paraId="4E86AA54" w14:textId="77777777" w:rsidR="00F5595B" w:rsidRPr="00F5595B" w:rsidRDefault="00F5595B">
      <w:pPr>
        <w:pStyle w:val="SourceCode"/>
      </w:pPr>
      <w:r w:rsidRPr="00F5595B">
        <w:rPr>
          <w:rStyle w:val="KeywordTok"/>
          <w:sz w:val="21"/>
        </w:rPr>
        <w:t xml:space="preserve">Sub </w:t>
      </w:r>
      <w:r w:rsidRPr="00F5595B">
        <w:rPr>
          <w:rStyle w:val="NormalTok"/>
          <w:sz w:val="21"/>
        </w:rPr>
        <w:t>FigCapAutoNum()</w:t>
      </w:r>
      <w:r w:rsidRPr="00F5595B">
        <w:br/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Dim</w:t>
      </w:r>
      <w:r w:rsidRPr="00F5595B">
        <w:rPr>
          <w:rStyle w:val="NormalTok"/>
          <w:sz w:val="21"/>
        </w:rPr>
        <w:t xml:space="preserve"> Rng </w:t>
      </w:r>
      <w:r w:rsidRPr="00F5595B">
        <w:rPr>
          <w:rStyle w:val="KeywordTok"/>
          <w:sz w:val="21"/>
        </w:rPr>
        <w:t>As</w:t>
      </w:r>
      <w:r w:rsidRPr="00F5595B">
        <w:rPr>
          <w:rStyle w:val="NormalTok"/>
          <w:sz w:val="21"/>
        </w:rPr>
        <w:t xml:space="preserve"> Range</w:t>
      </w:r>
      <w:r w:rsidRPr="00F5595B">
        <w:br/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Set </w:t>
      </w:r>
      <w:r w:rsidRPr="00F5595B">
        <w:rPr>
          <w:rStyle w:val="NormalTok"/>
          <w:sz w:val="21"/>
        </w:rPr>
        <w:t>Rng = ActiveDocument.Range</w:t>
      </w:r>
      <w:r w:rsidRPr="00F5595B">
        <w:br/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Do While </w:t>
      </w:r>
      <w:r w:rsidRPr="00F5595B">
        <w:rPr>
          <w:rStyle w:val="NormalTok"/>
          <w:sz w:val="21"/>
        </w:rPr>
        <w:t>Rng.Find.Execute(FindText:=</w:t>
      </w:r>
      <w:r w:rsidRPr="00F5595B">
        <w:rPr>
          <w:rStyle w:val="StringTok"/>
          <w:sz w:val="21"/>
        </w:rPr>
        <w:t>"Рисунок [0-9]{1;}"</w:t>
      </w:r>
      <w:r w:rsidRPr="00F5595B">
        <w:rPr>
          <w:rStyle w:val="NormalTok"/>
          <w:sz w:val="21"/>
        </w:rPr>
        <w:t>, Forward:=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>, Format:=</w:t>
      </w:r>
      <w:r w:rsidRPr="00F5595B">
        <w:rPr>
          <w:rStyle w:val="KeywordTok"/>
          <w:sz w:val="21"/>
        </w:rPr>
        <w:t>False</w:t>
      </w:r>
      <w:r w:rsidRPr="00F5595B">
        <w:rPr>
          <w:rStyle w:val="NormalTok"/>
          <w:sz w:val="21"/>
        </w:rPr>
        <w:t>, Wrap:=wdFindStop, MatchWildcards:=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>, MatchCase:=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 xml:space="preserve">) = </w:t>
      </w:r>
      <w:r w:rsidRPr="00F5595B">
        <w:rPr>
          <w:rStyle w:val="KeywordTok"/>
          <w:sz w:val="21"/>
        </w:rPr>
        <w:t>True</w:t>
      </w:r>
      <w:r w:rsidRPr="00F5595B">
        <w:br/>
      </w:r>
      <w:r w:rsidRPr="00F5595B">
        <w:rPr>
          <w:rStyle w:val="NormalTok"/>
          <w:sz w:val="21"/>
        </w:rPr>
        <w:t xml:space="preserve">        Rng.MoveStart Unit:=wdCharacter, Count:=8</w:t>
      </w:r>
      <w:r w:rsidRPr="00F5595B">
        <w:br/>
      </w:r>
      <w:r w:rsidRPr="00F5595B">
        <w:rPr>
          <w:rStyle w:val="NormalTok"/>
          <w:sz w:val="21"/>
        </w:rPr>
        <w:t xml:space="preserve">        Rng.Fields.Add Range:=Rng, Type:=wdFieldEmpty, Text:=</w:t>
      </w:r>
      <w:r w:rsidRPr="00F5595B">
        <w:rPr>
          <w:rStyle w:val="StringTok"/>
          <w:sz w:val="21"/>
        </w:rPr>
        <w:t>"SEQ Рисунок \* ARABIC"</w:t>
      </w:r>
      <w:r w:rsidRPr="00F5595B">
        <w:rPr>
          <w:rStyle w:val="NormalTok"/>
          <w:sz w:val="21"/>
        </w:rPr>
        <w:t>, PreserveFormatting:=</w:t>
      </w:r>
      <w:r w:rsidRPr="00F5595B">
        <w:rPr>
          <w:rStyle w:val="KeywordTok"/>
          <w:sz w:val="21"/>
        </w:rPr>
        <w:t>True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Loop</w:t>
      </w:r>
      <w:r w:rsidRPr="00F5595B">
        <w:br/>
      </w:r>
      <w:r w:rsidRPr="00F5595B">
        <w:br/>
      </w:r>
      <w:r w:rsidRPr="00F5595B">
        <w:rPr>
          <w:rStyle w:val="NormalTok"/>
          <w:sz w:val="21"/>
        </w:rPr>
        <w:t xml:space="preserve">   ActiveDocument.Fields.Update</w:t>
      </w:r>
      <w:r w:rsidRPr="00F5595B">
        <w:br/>
      </w:r>
      <w:r w:rsidRPr="00F5595B">
        <w:rPr>
          <w:rStyle w:val="KeywordTok"/>
          <w:sz w:val="21"/>
        </w:rPr>
        <w:t>End Sub</w:t>
      </w:r>
      <w:r w:rsidRPr="00F5595B">
        <w:br/>
      </w:r>
      <w:r w:rsidRPr="00F5595B">
        <w:br/>
      </w:r>
      <w:r w:rsidRPr="00F5595B">
        <w:rPr>
          <w:rStyle w:val="KeywordTok"/>
          <w:sz w:val="21"/>
        </w:rPr>
        <w:t xml:space="preserve">Sub </w:t>
      </w:r>
      <w:r w:rsidRPr="00F5595B">
        <w:rPr>
          <w:rStyle w:val="NormalTok"/>
          <w:sz w:val="21"/>
        </w:rPr>
        <w:t>TblCapAutoNum()</w:t>
      </w:r>
      <w:r w:rsidRPr="00F5595B">
        <w:br/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Dim</w:t>
      </w:r>
      <w:r w:rsidRPr="00F5595B">
        <w:rPr>
          <w:rStyle w:val="NormalTok"/>
          <w:sz w:val="21"/>
        </w:rPr>
        <w:t xml:space="preserve"> Rng </w:t>
      </w:r>
      <w:r w:rsidRPr="00F5595B">
        <w:rPr>
          <w:rStyle w:val="KeywordTok"/>
          <w:sz w:val="21"/>
        </w:rPr>
        <w:t>As</w:t>
      </w:r>
      <w:r w:rsidRPr="00F5595B">
        <w:rPr>
          <w:rStyle w:val="NormalTok"/>
          <w:sz w:val="21"/>
        </w:rPr>
        <w:t xml:space="preserve"> Range</w:t>
      </w:r>
      <w:r w:rsidRPr="00F5595B">
        <w:br/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Set </w:t>
      </w:r>
      <w:r w:rsidRPr="00F5595B">
        <w:rPr>
          <w:rStyle w:val="NormalTok"/>
          <w:sz w:val="21"/>
        </w:rPr>
        <w:t>Rng = ActiveDocument.Range</w:t>
      </w:r>
      <w:r w:rsidRPr="00F5595B">
        <w:br/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Do While </w:t>
      </w:r>
      <w:r w:rsidRPr="00F5595B">
        <w:rPr>
          <w:rStyle w:val="NormalTok"/>
          <w:sz w:val="21"/>
        </w:rPr>
        <w:t>Rng.Find.Execute(FindText:=</w:t>
      </w:r>
      <w:r w:rsidRPr="00F5595B">
        <w:rPr>
          <w:rStyle w:val="StringTok"/>
          <w:sz w:val="21"/>
        </w:rPr>
        <w:t>"Таблица [0-9]{1;}"</w:t>
      </w:r>
      <w:r w:rsidRPr="00F5595B">
        <w:rPr>
          <w:rStyle w:val="NormalTok"/>
          <w:sz w:val="21"/>
        </w:rPr>
        <w:t>, Forward:=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>, Format:=</w:t>
      </w:r>
      <w:r w:rsidRPr="00F5595B">
        <w:rPr>
          <w:rStyle w:val="KeywordTok"/>
          <w:sz w:val="21"/>
        </w:rPr>
        <w:t>False</w:t>
      </w:r>
      <w:r w:rsidRPr="00F5595B">
        <w:rPr>
          <w:rStyle w:val="NormalTok"/>
          <w:sz w:val="21"/>
        </w:rPr>
        <w:t>, Wrap:=wdFindStop, MatchWildcards:=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>, MatchCase:=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 xml:space="preserve">) = </w:t>
      </w:r>
      <w:r w:rsidRPr="00F5595B">
        <w:rPr>
          <w:rStyle w:val="KeywordTok"/>
          <w:sz w:val="21"/>
        </w:rPr>
        <w:t>True</w:t>
      </w:r>
      <w:r w:rsidRPr="00F5595B">
        <w:br/>
      </w:r>
      <w:r w:rsidRPr="00F5595B">
        <w:rPr>
          <w:rStyle w:val="NormalTok"/>
          <w:sz w:val="21"/>
        </w:rPr>
        <w:t xml:space="preserve">        Rng.MoveStart Unit:=wdCharacter, Count:=8</w:t>
      </w:r>
      <w:r w:rsidRPr="00F5595B">
        <w:br/>
      </w:r>
      <w:r w:rsidRPr="00F5595B">
        <w:rPr>
          <w:rStyle w:val="NormalTok"/>
          <w:sz w:val="21"/>
        </w:rPr>
        <w:t xml:space="preserve">        Rng.Fields.Add Range:=Rng, Type:=wdFieldEmpty, Text:=</w:t>
      </w:r>
      <w:r w:rsidRPr="00F5595B">
        <w:rPr>
          <w:rStyle w:val="StringTok"/>
          <w:sz w:val="21"/>
        </w:rPr>
        <w:t>"SEQ Таблица \* ARABIC"</w:t>
      </w:r>
      <w:r w:rsidRPr="00F5595B">
        <w:rPr>
          <w:rStyle w:val="NormalTok"/>
          <w:sz w:val="21"/>
        </w:rPr>
        <w:t>, PreserveFormatting:=</w:t>
      </w:r>
      <w:r w:rsidRPr="00F5595B">
        <w:rPr>
          <w:rStyle w:val="KeywordTok"/>
          <w:sz w:val="21"/>
        </w:rPr>
        <w:t>True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Loop</w:t>
      </w:r>
      <w:r w:rsidRPr="00F5595B">
        <w:br/>
      </w:r>
      <w:r w:rsidRPr="00F5595B">
        <w:br/>
      </w:r>
      <w:r w:rsidRPr="00F5595B">
        <w:rPr>
          <w:rStyle w:val="NormalTok"/>
          <w:sz w:val="21"/>
        </w:rPr>
        <w:t xml:space="preserve">   ActiveDocument.Fields.Update</w:t>
      </w:r>
      <w:r w:rsidRPr="00F5595B">
        <w:br/>
      </w:r>
      <w:r w:rsidRPr="00F5595B">
        <w:rPr>
          <w:rStyle w:val="KeywordTok"/>
          <w:sz w:val="21"/>
        </w:rPr>
        <w:t>End Sub</w:t>
      </w:r>
    </w:p>
    <w:p w14:paraId="1F412C10" w14:textId="77777777" w:rsidR="00F5595B" w:rsidRDefault="00F5595B" w:rsidP="00F5595B">
      <w:pPr>
        <w:pStyle w:val="a1"/>
      </w:pPr>
      <w:r>
        <w:t xml:space="preserve">А вот с перекрестными ссылками так просто поиском и заменой уже не получится, поэтому только макрос. В макросе захардкожены ссылки на рисунки вида </w:t>
      </w:r>
      <w:r>
        <w:rPr>
          <w:rStyle w:val="VerbatimChar"/>
        </w:rPr>
        <w:t>(рисунок N)</w:t>
      </w:r>
      <w:r>
        <w:t xml:space="preserve"> с учетом регистра, т.е. в тексте это выглядит как </w:t>
      </w:r>
      <w:r>
        <w:rPr>
          <w:rStyle w:val="VerbatimChar"/>
        </w:rPr>
        <w:t>на рисунке ниже (рисунок N)</w:t>
      </w:r>
      <w:r>
        <w:t>. Алгоритм макроса:</w:t>
      </w:r>
    </w:p>
    <w:p w14:paraId="22442999" w14:textId="77777777" w:rsidR="00F5595B" w:rsidRDefault="00F5595B" w:rsidP="00F5595B">
      <w:pPr>
        <w:pStyle w:val="Compact"/>
        <w:numPr>
          <w:ilvl w:val="0"/>
          <w:numId w:val="44"/>
        </w:numPr>
      </w:pPr>
      <w:r>
        <w:t xml:space="preserve">Удаляем гиперссылки с текстом, содержащим </w:t>
      </w:r>
      <w:r>
        <w:rPr>
          <w:rStyle w:val="VerbatimChar"/>
        </w:rPr>
        <w:t>fig:</w:t>
      </w:r>
      <w:r>
        <w:t xml:space="preserve"> и </w:t>
      </w:r>
      <w:r>
        <w:rPr>
          <w:rStyle w:val="VerbatimChar"/>
        </w:rPr>
        <w:t>tbl:</w:t>
      </w:r>
      <w:r>
        <w:t>.</w:t>
      </w:r>
    </w:p>
    <w:p w14:paraId="2BFC8682" w14:textId="77777777" w:rsidR="00F5595B" w:rsidRDefault="00F5595B" w:rsidP="00F5595B">
      <w:pPr>
        <w:pStyle w:val="Compact"/>
        <w:numPr>
          <w:ilvl w:val="0"/>
          <w:numId w:val="44"/>
        </w:numPr>
      </w:pPr>
      <w:r>
        <w:t xml:space="preserve">Находим все </w:t>
      </w:r>
      <w:r>
        <w:rPr>
          <w:rStyle w:val="VerbatimChar"/>
        </w:rPr>
        <w:t>(рисунок N)</w:t>
      </w:r>
      <w:r>
        <w:t>/</w:t>
      </w:r>
      <w:r>
        <w:rPr>
          <w:rStyle w:val="VerbatimChar"/>
        </w:rPr>
        <w:t>(таблица N</w:t>
      </w:r>
      <w:r>
        <w:t>).</w:t>
      </w:r>
    </w:p>
    <w:p w14:paraId="11C0FE59" w14:textId="77777777" w:rsidR="00F5595B" w:rsidRDefault="00F5595B" w:rsidP="00F5595B">
      <w:pPr>
        <w:pStyle w:val="Compact"/>
        <w:numPr>
          <w:ilvl w:val="0"/>
          <w:numId w:val="44"/>
        </w:numPr>
      </w:pPr>
      <w:r>
        <w:t>Обрезаем скобки.</w:t>
      </w:r>
    </w:p>
    <w:p w14:paraId="33EA5CFF" w14:textId="77777777" w:rsidR="00F5595B" w:rsidRDefault="00F5595B" w:rsidP="00F5595B">
      <w:pPr>
        <w:pStyle w:val="Compact"/>
        <w:numPr>
          <w:ilvl w:val="0"/>
          <w:numId w:val="44"/>
        </w:numPr>
      </w:pPr>
      <w:r>
        <w:t>Обрезаем номер рисунка/таблицы.</w:t>
      </w:r>
    </w:p>
    <w:p w14:paraId="40FE731C" w14:textId="77777777" w:rsidR="00F5595B" w:rsidRDefault="00F5595B" w:rsidP="00F5595B">
      <w:pPr>
        <w:pStyle w:val="Compact"/>
        <w:numPr>
          <w:ilvl w:val="0"/>
          <w:numId w:val="44"/>
        </w:numPr>
      </w:pPr>
      <w:r>
        <w:t>Заменяем текст на перекрестную ссылку функцией InsertCrossReference с номером, который выдрали на шаге 4.</w:t>
      </w:r>
    </w:p>
    <w:p w14:paraId="7C92D628" w14:textId="77777777" w:rsidR="00F5595B" w:rsidRDefault="00F5595B" w:rsidP="00F5595B">
      <w:pPr>
        <w:pStyle w:val="a1"/>
      </w:pPr>
      <w:r>
        <w:lastRenderedPageBreak/>
        <w:t>Код макроса (убедитесь, что при вставке в Word VBA не побилась кодировка):</w:t>
      </w:r>
    </w:p>
    <w:p w14:paraId="282EA655" w14:textId="77777777" w:rsidR="00F5595B" w:rsidRPr="00F5595B" w:rsidRDefault="00F5595B">
      <w:pPr>
        <w:pStyle w:val="SourceCode"/>
      </w:pPr>
      <w:r w:rsidRPr="00F5595B">
        <w:rPr>
          <w:rStyle w:val="KeywordTok"/>
          <w:sz w:val="21"/>
        </w:rPr>
        <w:t xml:space="preserve">Sub </w:t>
      </w:r>
      <w:r w:rsidRPr="00F5595B">
        <w:rPr>
          <w:rStyle w:val="NormalTok"/>
          <w:sz w:val="21"/>
        </w:rPr>
        <w:t>FigReferenceAutoInsert()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Dim</w:t>
      </w:r>
      <w:r w:rsidRPr="00F5595B">
        <w:rPr>
          <w:rStyle w:val="NormalTok"/>
          <w:sz w:val="21"/>
        </w:rPr>
        <w:t xml:space="preserve"> figReference </w:t>
      </w:r>
      <w:r w:rsidRPr="00F5595B">
        <w:rPr>
          <w:rStyle w:val="KeywordTok"/>
          <w:sz w:val="21"/>
        </w:rPr>
        <w:t>As</w:t>
      </w:r>
      <w:r w:rsidRPr="00F5595B">
        <w:rPr>
          <w:rStyle w:val="NormalTok"/>
          <w:sz w:val="21"/>
        </w:rPr>
        <w:t xml:space="preserve"> </w:t>
      </w:r>
      <w:r w:rsidRPr="00F5595B">
        <w:rPr>
          <w:rStyle w:val="DataTypeTok"/>
          <w:sz w:val="21"/>
        </w:rPr>
        <w:t>String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Dim</w:t>
      </w:r>
      <w:r w:rsidRPr="00F5595B">
        <w:rPr>
          <w:rStyle w:val="NormalTok"/>
          <w:sz w:val="21"/>
        </w:rPr>
        <w:t xml:space="preserve"> oField </w:t>
      </w:r>
      <w:r w:rsidRPr="00F5595B">
        <w:rPr>
          <w:rStyle w:val="KeywordTok"/>
          <w:sz w:val="21"/>
        </w:rPr>
        <w:t>As</w:t>
      </w:r>
      <w:r w:rsidRPr="00F5595B">
        <w:rPr>
          <w:rStyle w:val="NormalTok"/>
          <w:sz w:val="21"/>
        </w:rPr>
        <w:t xml:space="preserve"> Field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For </w:t>
      </w:r>
      <w:r w:rsidRPr="00F5595B">
        <w:rPr>
          <w:rStyle w:val="NormalTok"/>
          <w:sz w:val="21"/>
        </w:rPr>
        <w:t>Each oField In ActiveDocument.Fields</w:t>
      </w:r>
      <w:r w:rsidRPr="00F5595B">
        <w:br/>
      </w:r>
      <w:r w:rsidRPr="00F5595B">
        <w:rPr>
          <w:rStyle w:val="NormalTok"/>
          <w:sz w:val="21"/>
        </w:rPr>
        <w:t xml:space="preserve">    </w:t>
      </w:r>
      <w:r w:rsidRPr="00F5595B">
        <w:rPr>
          <w:rStyle w:val="KeywordTok"/>
          <w:sz w:val="21"/>
        </w:rPr>
        <w:t xml:space="preserve">If </w:t>
      </w:r>
      <w:r w:rsidRPr="00F5595B">
        <w:rPr>
          <w:rStyle w:val="NormalTok"/>
          <w:sz w:val="21"/>
        </w:rPr>
        <w:t xml:space="preserve">oField.Type = wdFieldHyperlink </w:t>
      </w:r>
      <w:r w:rsidRPr="00F5595B">
        <w:rPr>
          <w:rStyle w:val="KeywordTok"/>
          <w:sz w:val="21"/>
        </w:rPr>
        <w:t>Then</w:t>
      </w:r>
      <w:r w:rsidRPr="00F5595B">
        <w:br/>
      </w:r>
      <w:r w:rsidRPr="00F5595B">
        <w:rPr>
          <w:rStyle w:val="NormalTok"/>
          <w:sz w:val="21"/>
        </w:rPr>
        <w:t xml:space="preserve">      </w:t>
      </w:r>
      <w:r w:rsidRPr="00F5595B">
        <w:rPr>
          <w:rStyle w:val="KeywordTok"/>
          <w:sz w:val="21"/>
        </w:rPr>
        <w:t xml:space="preserve">If </w:t>
      </w:r>
      <w:r w:rsidRPr="00F5595B">
        <w:rPr>
          <w:rStyle w:val="NormalTok"/>
          <w:sz w:val="21"/>
        </w:rPr>
        <w:t xml:space="preserve">Mid(oField.Code, 16, 4) = </w:t>
      </w:r>
      <w:r w:rsidRPr="00F5595B">
        <w:rPr>
          <w:rStyle w:val="StringTok"/>
          <w:sz w:val="21"/>
        </w:rPr>
        <w:t>"fig:"</w:t>
      </w:r>
      <w:r w:rsidRPr="00F5595B">
        <w:rPr>
          <w:rStyle w:val="NormalTok"/>
          <w:sz w:val="21"/>
        </w:rPr>
        <w:t xml:space="preserve"> </w:t>
      </w:r>
      <w:r w:rsidRPr="00F5595B">
        <w:rPr>
          <w:rStyle w:val="KeywordTok"/>
          <w:sz w:val="21"/>
        </w:rPr>
        <w:t>Then</w:t>
      </w:r>
      <w:r w:rsidRPr="00F5595B">
        <w:br/>
      </w:r>
      <w:r w:rsidRPr="00F5595B">
        <w:rPr>
          <w:rStyle w:val="NormalTok"/>
          <w:sz w:val="21"/>
        </w:rPr>
        <w:t xml:space="preserve">        oField.Unlink</w:t>
      </w:r>
      <w:r w:rsidRPr="00F5595B">
        <w:br/>
      </w:r>
      <w:r w:rsidRPr="00F5595B">
        <w:rPr>
          <w:rStyle w:val="NormalTok"/>
          <w:sz w:val="21"/>
        </w:rPr>
        <w:t xml:space="preserve">      </w:t>
      </w:r>
      <w:r w:rsidRPr="00F5595B">
        <w:rPr>
          <w:rStyle w:val="KeywordTok"/>
          <w:sz w:val="21"/>
        </w:rPr>
        <w:t>End If</w:t>
      </w:r>
      <w:r w:rsidRPr="00F5595B">
        <w:br/>
      </w:r>
      <w:r w:rsidRPr="00F5595B">
        <w:rPr>
          <w:rStyle w:val="NormalTok"/>
          <w:sz w:val="21"/>
        </w:rPr>
        <w:t xml:space="preserve">    </w:t>
      </w:r>
      <w:r w:rsidRPr="00F5595B">
        <w:rPr>
          <w:rStyle w:val="KeywordTok"/>
          <w:sz w:val="21"/>
        </w:rPr>
        <w:t>End If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Next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Set </w:t>
      </w:r>
      <w:r w:rsidRPr="00F5595B">
        <w:rPr>
          <w:rStyle w:val="NormalTok"/>
          <w:sz w:val="21"/>
        </w:rPr>
        <w:t xml:space="preserve">oField = </w:t>
      </w:r>
      <w:r w:rsidRPr="00F5595B">
        <w:rPr>
          <w:rStyle w:val="KeywordTok"/>
          <w:sz w:val="21"/>
        </w:rPr>
        <w:t>Nothing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Dim</w:t>
      </w:r>
      <w:r w:rsidRPr="00F5595B">
        <w:rPr>
          <w:rStyle w:val="NormalTok"/>
          <w:sz w:val="21"/>
        </w:rPr>
        <w:t xml:space="preserve"> Rng </w:t>
      </w:r>
      <w:r w:rsidRPr="00F5595B">
        <w:rPr>
          <w:rStyle w:val="KeywordTok"/>
          <w:sz w:val="21"/>
        </w:rPr>
        <w:t>As</w:t>
      </w:r>
      <w:r w:rsidRPr="00F5595B">
        <w:rPr>
          <w:rStyle w:val="NormalTok"/>
          <w:sz w:val="21"/>
        </w:rPr>
        <w:t xml:space="preserve"> Range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Set </w:t>
      </w:r>
      <w:r w:rsidRPr="00F5595B">
        <w:rPr>
          <w:rStyle w:val="NormalTok"/>
          <w:sz w:val="21"/>
        </w:rPr>
        <w:t>Rng = ActiveDocument.Range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Do While </w:t>
      </w:r>
      <w:r w:rsidRPr="00F5595B">
        <w:rPr>
          <w:rStyle w:val="NormalTok"/>
          <w:sz w:val="21"/>
        </w:rPr>
        <w:t>Rng.Find.Execute(FindText:=</w:t>
      </w:r>
      <w:r w:rsidRPr="00F5595B">
        <w:rPr>
          <w:rStyle w:val="StringTok"/>
          <w:sz w:val="21"/>
        </w:rPr>
        <w:t>"\(рисунок [0-9]{1;}\)"</w:t>
      </w:r>
      <w:r w:rsidRPr="00F5595B">
        <w:rPr>
          <w:rStyle w:val="NormalTok"/>
          <w:sz w:val="21"/>
        </w:rPr>
        <w:t>, Forward:=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>, Format:=</w:t>
      </w:r>
      <w:r w:rsidRPr="00F5595B">
        <w:rPr>
          <w:rStyle w:val="KeywordTok"/>
          <w:sz w:val="21"/>
        </w:rPr>
        <w:t>False</w:t>
      </w:r>
      <w:r w:rsidRPr="00F5595B">
        <w:rPr>
          <w:rStyle w:val="NormalTok"/>
          <w:sz w:val="21"/>
        </w:rPr>
        <w:t>, Wrap:=wdFindStop, MatchWildcards:=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>, MatchCase:=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 xml:space="preserve">) = </w:t>
      </w:r>
      <w:r w:rsidRPr="00F5595B">
        <w:rPr>
          <w:rStyle w:val="KeywordTok"/>
          <w:sz w:val="21"/>
        </w:rPr>
        <w:t>True</w:t>
      </w:r>
      <w:r w:rsidRPr="00F5595B">
        <w:br/>
      </w:r>
      <w:r w:rsidRPr="00F5595B">
        <w:rPr>
          <w:rStyle w:val="NormalTok"/>
          <w:sz w:val="21"/>
        </w:rPr>
        <w:t xml:space="preserve">        figReference = Rng.Text</w:t>
      </w:r>
      <w:r w:rsidRPr="00F5595B">
        <w:br/>
      </w:r>
      <w:r w:rsidRPr="00F5595B">
        <w:rPr>
          <w:rStyle w:val="NormalTok"/>
          <w:sz w:val="21"/>
        </w:rPr>
        <w:t xml:space="preserve">        figReference = Mid(figReference, 10)</w:t>
      </w:r>
      <w:r w:rsidRPr="00F5595B">
        <w:br/>
      </w:r>
      <w:r w:rsidRPr="00F5595B">
        <w:rPr>
          <w:rStyle w:val="NormalTok"/>
          <w:sz w:val="21"/>
        </w:rPr>
        <w:t xml:space="preserve">        figReference = Replace(figReference, </w:t>
      </w:r>
      <w:r w:rsidRPr="00F5595B">
        <w:rPr>
          <w:rStyle w:val="StringTok"/>
          <w:sz w:val="21"/>
        </w:rPr>
        <w:t>")"</w:t>
      </w:r>
      <w:r w:rsidRPr="00F5595B">
        <w:rPr>
          <w:rStyle w:val="NormalTok"/>
          <w:sz w:val="21"/>
        </w:rPr>
        <w:t xml:space="preserve">, </w:t>
      </w:r>
      <w:r w:rsidRPr="00F5595B">
        <w:rPr>
          <w:rStyle w:val="StringTok"/>
          <w:sz w:val="21"/>
        </w:rPr>
        <w:t>""</w:t>
      </w:r>
      <w:r w:rsidRPr="00F5595B">
        <w:rPr>
          <w:rStyle w:val="NormalTok"/>
          <w:sz w:val="21"/>
        </w:rPr>
        <w:t>)</w:t>
      </w:r>
      <w:r w:rsidRPr="00F5595B">
        <w:br/>
      </w:r>
      <w:r w:rsidRPr="00F5595B">
        <w:rPr>
          <w:rStyle w:val="NormalTok"/>
          <w:sz w:val="21"/>
        </w:rPr>
        <w:t xml:space="preserve">        figInt = CInt(figReference)</w:t>
      </w:r>
      <w:r w:rsidRPr="00F5595B">
        <w:br/>
      </w:r>
      <w:r w:rsidRPr="00F5595B">
        <w:rPr>
          <w:rStyle w:val="NormalTok"/>
          <w:sz w:val="21"/>
        </w:rPr>
        <w:t xml:space="preserve">        figVar = CVar(figInt)</w:t>
      </w:r>
      <w:r w:rsidRPr="00F5595B">
        <w:br/>
      </w:r>
      <w:r w:rsidRPr="00F5595B">
        <w:rPr>
          <w:rStyle w:val="NormalTok"/>
          <w:sz w:val="21"/>
        </w:rPr>
        <w:t xml:space="preserve">        Rng.MoveStart Unit:=wdCharacter, Count:=1</w:t>
      </w:r>
      <w:r w:rsidRPr="00F5595B">
        <w:br/>
      </w:r>
      <w:r w:rsidRPr="00F5595B">
        <w:rPr>
          <w:rStyle w:val="NormalTok"/>
          <w:sz w:val="21"/>
        </w:rPr>
        <w:t xml:space="preserve">        Rng.MoveEnd Unit:=wdCharacter, Count:=-1</w:t>
      </w:r>
      <w:r w:rsidRPr="00F5595B">
        <w:br/>
      </w:r>
      <w:r w:rsidRPr="00F5595B">
        <w:rPr>
          <w:rStyle w:val="NormalTok"/>
          <w:sz w:val="21"/>
        </w:rPr>
        <w:t xml:space="preserve">        Rng.InsertCrossReference ReferenceType:=</w:t>
      </w:r>
      <w:r w:rsidRPr="00F5595B">
        <w:rPr>
          <w:rStyle w:val="StringTok"/>
          <w:sz w:val="21"/>
        </w:rPr>
        <w:t>"Рисунок"</w:t>
      </w:r>
      <w:r w:rsidRPr="00F5595B">
        <w:rPr>
          <w:rStyle w:val="NormalTok"/>
          <w:sz w:val="21"/>
        </w:rPr>
        <w:t>, ReferenceKind:= _</w:t>
      </w:r>
      <w:r w:rsidRPr="00F5595B">
        <w:br/>
      </w:r>
      <w:r w:rsidRPr="00F5595B">
        <w:rPr>
          <w:rStyle w:val="NormalTok"/>
          <w:sz w:val="21"/>
        </w:rPr>
        <w:t xml:space="preserve">        wdOnlyLabelAndNumber, ReferenceItem:=figVar, InsertAsHyperlink:=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>, _</w:t>
      </w:r>
      <w:r w:rsidRPr="00F5595B">
        <w:br/>
      </w:r>
      <w:r w:rsidRPr="00F5595B">
        <w:rPr>
          <w:rStyle w:val="NormalTok"/>
          <w:sz w:val="21"/>
        </w:rPr>
        <w:t xml:space="preserve">        IncludePosition:=</w:t>
      </w:r>
      <w:r w:rsidRPr="00F5595B">
        <w:rPr>
          <w:rStyle w:val="KeywordTok"/>
          <w:sz w:val="21"/>
        </w:rPr>
        <w:t>False</w:t>
      </w:r>
      <w:r w:rsidRPr="00F5595B">
        <w:rPr>
          <w:rStyle w:val="NormalTok"/>
          <w:sz w:val="21"/>
        </w:rPr>
        <w:t>, SeparateNumbers:=</w:t>
      </w:r>
      <w:r w:rsidRPr="00F5595B">
        <w:rPr>
          <w:rStyle w:val="KeywordTok"/>
          <w:sz w:val="21"/>
        </w:rPr>
        <w:t>False</w:t>
      </w:r>
      <w:r w:rsidRPr="00F5595B">
        <w:rPr>
          <w:rStyle w:val="NormalTok"/>
          <w:sz w:val="21"/>
        </w:rPr>
        <w:t>, SeparatorString:=</w:t>
      </w:r>
      <w:r w:rsidRPr="00F5595B">
        <w:rPr>
          <w:rStyle w:val="StringTok"/>
          <w:sz w:val="21"/>
        </w:rPr>
        <w:t>" "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Loop</w:t>
      </w:r>
      <w:r w:rsidRPr="00F5595B">
        <w:br/>
      </w:r>
      <w:r w:rsidRPr="00F5595B">
        <w:rPr>
          <w:rStyle w:val="NormalTok"/>
          <w:sz w:val="21"/>
        </w:rPr>
        <w:t xml:space="preserve">   ActiveDocument.Fields.Update</w:t>
      </w:r>
      <w:r w:rsidRPr="00F5595B">
        <w:br/>
      </w:r>
      <w:r w:rsidRPr="00F5595B">
        <w:rPr>
          <w:rStyle w:val="KeywordTok"/>
          <w:sz w:val="21"/>
        </w:rPr>
        <w:t>End Sub</w:t>
      </w:r>
      <w:r w:rsidRPr="00F5595B">
        <w:br/>
      </w:r>
      <w:r w:rsidRPr="00F5595B">
        <w:br/>
      </w:r>
      <w:r w:rsidRPr="00F5595B">
        <w:rPr>
          <w:rStyle w:val="KeywordTok"/>
          <w:sz w:val="21"/>
        </w:rPr>
        <w:t xml:space="preserve">Sub </w:t>
      </w:r>
      <w:r w:rsidRPr="00F5595B">
        <w:rPr>
          <w:rStyle w:val="NormalTok"/>
          <w:sz w:val="21"/>
        </w:rPr>
        <w:t>TblReferenceAutoInsert()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Dim</w:t>
      </w:r>
      <w:r w:rsidRPr="00F5595B">
        <w:rPr>
          <w:rStyle w:val="NormalTok"/>
          <w:sz w:val="21"/>
        </w:rPr>
        <w:t xml:space="preserve"> tblReference </w:t>
      </w:r>
      <w:r w:rsidRPr="00F5595B">
        <w:rPr>
          <w:rStyle w:val="KeywordTok"/>
          <w:sz w:val="21"/>
        </w:rPr>
        <w:t>As</w:t>
      </w:r>
      <w:r w:rsidRPr="00F5595B">
        <w:rPr>
          <w:rStyle w:val="NormalTok"/>
          <w:sz w:val="21"/>
        </w:rPr>
        <w:t xml:space="preserve"> </w:t>
      </w:r>
      <w:r w:rsidRPr="00F5595B">
        <w:rPr>
          <w:rStyle w:val="DataTypeTok"/>
          <w:sz w:val="21"/>
        </w:rPr>
        <w:t>String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Dim</w:t>
      </w:r>
      <w:r w:rsidRPr="00F5595B">
        <w:rPr>
          <w:rStyle w:val="NormalTok"/>
          <w:sz w:val="21"/>
        </w:rPr>
        <w:t xml:space="preserve"> oField </w:t>
      </w:r>
      <w:r w:rsidRPr="00F5595B">
        <w:rPr>
          <w:rStyle w:val="KeywordTok"/>
          <w:sz w:val="21"/>
        </w:rPr>
        <w:t>As</w:t>
      </w:r>
      <w:r w:rsidRPr="00F5595B">
        <w:rPr>
          <w:rStyle w:val="NormalTok"/>
          <w:sz w:val="21"/>
        </w:rPr>
        <w:t xml:space="preserve"> Field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For </w:t>
      </w:r>
      <w:r w:rsidRPr="00F5595B">
        <w:rPr>
          <w:rStyle w:val="NormalTok"/>
          <w:sz w:val="21"/>
        </w:rPr>
        <w:t>Each oField In ActiveDocument.Fields</w:t>
      </w:r>
      <w:r w:rsidRPr="00F5595B">
        <w:br/>
      </w:r>
      <w:r w:rsidRPr="00F5595B">
        <w:rPr>
          <w:rStyle w:val="NormalTok"/>
          <w:sz w:val="21"/>
        </w:rPr>
        <w:t xml:space="preserve">    </w:t>
      </w:r>
      <w:r w:rsidRPr="00F5595B">
        <w:rPr>
          <w:rStyle w:val="KeywordTok"/>
          <w:sz w:val="21"/>
        </w:rPr>
        <w:t xml:space="preserve">If </w:t>
      </w:r>
      <w:r w:rsidRPr="00F5595B">
        <w:rPr>
          <w:rStyle w:val="NormalTok"/>
          <w:sz w:val="21"/>
        </w:rPr>
        <w:t xml:space="preserve">oField.Type = wdFieldHyperlink </w:t>
      </w:r>
      <w:r w:rsidRPr="00F5595B">
        <w:rPr>
          <w:rStyle w:val="KeywordTok"/>
          <w:sz w:val="21"/>
        </w:rPr>
        <w:t>Then</w:t>
      </w:r>
      <w:r w:rsidRPr="00F5595B">
        <w:br/>
      </w:r>
      <w:r w:rsidRPr="00F5595B">
        <w:rPr>
          <w:rStyle w:val="NormalTok"/>
          <w:sz w:val="21"/>
        </w:rPr>
        <w:t xml:space="preserve">      </w:t>
      </w:r>
      <w:r w:rsidRPr="00F5595B">
        <w:rPr>
          <w:rStyle w:val="KeywordTok"/>
          <w:sz w:val="21"/>
        </w:rPr>
        <w:t xml:space="preserve">If </w:t>
      </w:r>
      <w:r w:rsidRPr="00F5595B">
        <w:rPr>
          <w:rStyle w:val="NormalTok"/>
          <w:sz w:val="21"/>
        </w:rPr>
        <w:t xml:space="preserve">Mid(oField.Code, 16, 4) = </w:t>
      </w:r>
      <w:r w:rsidRPr="00F5595B">
        <w:rPr>
          <w:rStyle w:val="StringTok"/>
          <w:sz w:val="21"/>
        </w:rPr>
        <w:t>"tbl:"</w:t>
      </w:r>
      <w:r w:rsidRPr="00F5595B">
        <w:rPr>
          <w:rStyle w:val="NormalTok"/>
          <w:sz w:val="21"/>
        </w:rPr>
        <w:t xml:space="preserve"> </w:t>
      </w:r>
      <w:r w:rsidRPr="00F5595B">
        <w:rPr>
          <w:rStyle w:val="KeywordTok"/>
          <w:sz w:val="21"/>
        </w:rPr>
        <w:t>Then</w:t>
      </w:r>
      <w:r w:rsidRPr="00F5595B">
        <w:br/>
      </w:r>
      <w:r w:rsidRPr="00F5595B">
        <w:rPr>
          <w:rStyle w:val="NormalTok"/>
          <w:sz w:val="21"/>
        </w:rPr>
        <w:t xml:space="preserve">        oField.Unlink</w:t>
      </w:r>
      <w:r w:rsidRPr="00F5595B">
        <w:br/>
      </w:r>
      <w:r w:rsidRPr="00F5595B">
        <w:rPr>
          <w:rStyle w:val="NormalTok"/>
          <w:sz w:val="21"/>
        </w:rPr>
        <w:t xml:space="preserve">      </w:t>
      </w:r>
      <w:r w:rsidRPr="00F5595B">
        <w:rPr>
          <w:rStyle w:val="KeywordTok"/>
          <w:sz w:val="21"/>
        </w:rPr>
        <w:t>End If</w:t>
      </w:r>
      <w:r w:rsidRPr="00F5595B">
        <w:br/>
      </w:r>
      <w:r w:rsidRPr="00F5595B">
        <w:rPr>
          <w:rStyle w:val="NormalTok"/>
          <w:sz w:val="21"/>
        </w:rPr>
        <w:t xml:space="preserve">    </w:t>
      </w:r>
      <w:r w:rsidRPr="00F5595B">
        <w:rPr>
          <w:rStyle w:val="KeywordTok"/>
          <w:sz w:val="21"/>
        </w:rPr>
        <w:t>End If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Next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Set </w:t>
      </w:r>
      <w:r w:rsidRPr="00F5595B">
        <w:rPr>
          <w:rStyle w:val="NormalTok"/>
          <w:sz w:val="21"/>
        </w:rPr>
        <w:t xml:space="preserve">oField = </w:t>
      </w:r>
      <w:r w:rsidRPr="00F5595B">
        <w:rPr>
          <w:rStyle w:val="KeywordTok"/>
          <w:sz w:val="21"/>
        </w:rPr>
        <w:t>Nothing</w:t>
      </w:r>
      <w:r w:rsidRPr="00F5595B">
        <w:br/>
      </w:r>
      <w:r w:rsidRPr="00F5595B">
        <w:rPr>
          <w:rStyle w:val="NormalTok"/>
          <w:sz w:val="21"/>
        </w:rPr>
        <w:t xml:space="preserve">  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Dim</w:t>
      </w:r>
      <w:r w:rsidRPr="00F5595B">
        <w:rPr>
          <w:rStyle w:val="NormalTok"/>
          <w:sz w:val="21"/>
        </w:rPr>
        <w:t xml:space="preserve"> Rng </w:t>
      </w:r>
      <w:r w:rsidRPr="00F5595B">
        <w:rPr>
          <w:rStyle w:val="KeywordTok"/>
          <w:sz w:val="21"/>
        </w:rPr>
        <w:t>As</w:t>
      </w:r>
      <w:r w:rsidRPr="00F5595B">
        <w:rPr>
          <w:rStyle w:val="NormalTok"/>
          <w:sz w:val="21"/>
        </w:rPr>
        <w:t xml:space="preserve"> Range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Set </w:t>
      </w:r>
      <w:r w:rsidRPr="00F5595B">
        <w:rPr>
          <w:rStyle w:val="NormalTok"/>
          <w:sz w:val="21"/>
        </w:rPr>
        <w:t>Rng = ActiveDocument.Range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 xml:space="preserve">Do While </w:t>
      </w:r>
      <w:r w:rsidRPr="00F5595B">
        <w:rPr>
          <w:rStyle w:val="NormalTok"/>
          <w:sz w:val="21"/>
        </w:rPr>
        <w:t>Rng.Find.Execute(FindText:=</w:t>
      </w:r>
      <w:r w:rsidRPr="00F5595B">
        <w:rPr>
          <w:rStyle w:val="StringTok"/>
          <w:sz w:val="21"/>
        </w:rPr>
        <w:t>"\(таблица [0-9]{1;}\)"</w:t>
      </w:r>
      <w:r w:rsidRPr="00F5595B">
        <w:rPr>
          <w:rStyle w:val="NormalTok"/>
          <w:sz w:val="21"/>
        </w:rPr>
        <w:t>, Forward:=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>, Format:=</w:t>
      </w:r>
      <w:r w:rsidRPr="00F5595B">
        <w:rPr>
          <w:rStyle w:val="KeywordTok"/>
          <w:sz w:val="21"/>
        </w:rPr>
        <w:t>False</w:t>
      </w:r>
      <w:r w:rsidRPr="00F5595B">
        <w:rPr>
          <w:rStyle w:val="NormalTok"/>
          <w:sz w:val="21"/>
        </w:rPr>
        <w:t>, Wrap:=wdFindStop, MatchWildcards:=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>, MatchCase:=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 xml:space="preserve">) = </w:t>
      </w:r>
      <w:r w:rsidRPr="00F5595B">
        <w:rPr>
          <w:rStyle w:val="KeywordTok"/>
          <w:sz w:val="21"/>
        </w:rPr>
        <w:t>True</w:t>
      </w:r>
      <w:r w:rsidRPr="00F5595B">
        <w:br/>
      </w:r>
      <w:r w:rsidRPr="00F5595B">
        <w:rPr>
          <w:rStyle w:val="NormalTok"/>
          <w:sz w:val="21"/>
        </w:rPr>
        <w:t xml:space="preserve">        tblReference = Rng.Text</w:t>
      </w:r>
      <w:r w:rsidRPr="00F5595B">
        <w:br/>
      </w:r>
      <w:r w:rsidRPr="00F5595B">
        <w:rPr>
          <w:rStyle w:val="NormalTok"/>
          <w:sz w:val="21"/>
        </w:rPr>
        <w:t xml:space="preserve">        tblReference = Mid(tblReference, 10)</w:t>
      </w:r>
      <w:r w:rsidRPr="00F5595B">
        <w:br/>
      </w:r>
      <w:r w:rsidRPr="00F5595B">
        <w:rPr>
          <w:rStyle w:val="NormalTok"/>
          <w:sz w:val="21"/>
        </w:rPr>
        <w:t xml:space="preserve">        tblReference = Replace(tblReference, </w:t>
      </w:r>
      <w:r w:rsidRPr="00F5595B">
        <w:rPr>
          <w:rStyle w:val="StringTok"/>
          <w:sz w:val="21"/>
        </w:rPr>
        <w:t>")"</w:t>
      </w:r>
      <w:r w:rsidRPr="00F5595B">
        <w:rPr>
          <w:rStyle w:val="NormalTok"/>
          <w:sz w:val="21"/>
        </w:rPr>
        <w:t xml:space="preserve">, </w:t>
      </w:r>
      <w:r w:rsidRPr="00F5595B">
        <w:rPr>
          <w:rStyle w:val="StringTok"/>
          <w:sz w:val="21"/>
        </w:rPr>
        <w:t>""</w:t>
      </w:r>
      <w:r w:rsidRPr="00F5595B">
        <w:rPr>
          <w:rStyle w:val="NormalTok"/>
          <w:sz w:val="21"/>
        </w:rPr>
        <w:t>)</w:t>
      </w:r>
      <w:r w:rsidRPr="00F5595B">
        <w:br/>
      </w:r>
      <w:r w:rsidRPr="00F5595B">
        <w:rPr>
          <w:rStyle w:val="NormalTok"/>
          <w:sz w:val="21"/>
        </w:rPr>
        <w:t xml:space="preserve">        tblInt = CInt(tblReference)</w:t>
      </w:r>
      <w:r w:rsidRPr="00F5595B">
        <w:br/>
      </w:r>
      <w:r w:rsidRPr="00F5595B">
        <w:rPr>
          <w:rStyle w:val="NormalTok"/>
          <w:sz w:val="21"/>
        </w:rPr>
        <w:lastRenderedPageBreak/>
        <w:t xml:space="preserve">        tblVar = CVar(tblInt)</w:t>
      </w:r>
      <w:r w:rsidRPr="00F5595B">
        <w:br/>
      </w:r>
      <w:r w:rsidRPr="00F5595B">
        <w:rPr>
          <w:rStyle w:val="NormalTok"/>
          <w:sz w:val="21"/>
        </w:rPr>
        <w:t xml:space="preserve">        Rng.MoveStart Unit:=wdCharacter, Count:=1</w:t>
      </w:r>
      <w:r w:rsidRPr="00F5595B">
        <w:br/>
      </w:r>
      <w:r w:rsidRPr="00F5595B">
        <w:rPr>
          <w:rStyle w:val="NormalTok"/>
          <w:sz w:val="21"/>
        </w:rPr>
        <w:t xml:space="preserve">        Rng.MoveEnd Unit:=wdCharacter, Count:=-1</w:t>
      </w:r>
      <w:r w:rsidRPr="00F5595B">
        <w:br/>
      </w:r>
      <w:r w:rsidRPr="00F5595B">
        <w:rPr>
          <w:rStyle w:val="NormalTok"/>
          <w:sz w:val="21"/>
        </w:rPr>
        <w:t xml:space="preserve">        Rng.InsertCrossReference ReferenceType:=</w:t>
      </w:r>
      <w:r w:rsidRPr="00F5595B">
        <w:rPr>
          <w:rStyle w:val="StringTok"/>
          <w:sz w:val="21"/>
        </w:rPr>
        <w:t>"Таблица"</w:t>
      </w:r>
      <w:r w:rsidRPr="00F5595B">
        <w:rPr>
          <w:rStyle w:val="NormalTok"/>
          <w:sz w:val="21"/>
        </w:rPr>
        <w:t>, ReferenceKind:= _</w:t>
      </w:r>
      <w:r w:rsidRPr="00F5595B">
        <w:br/>
      </w:r>
      <w:r w:rsidRPr="00F5595B">
        <w:rPr>
          <w:rStyle w:val="NormalTok"/>
          <w:sz w:val="21"/>
        </w:rPr>
        <w:t xml:space="preserve">        wdOnlyLabelAndNumber, ReferenceItem:=tblVar, InsertAsHyperlink:=</w:t>
      </w:r>
      <w:r w:rsidRPr="00F5595B">
        <w:rPr>
          <w:rStyle w:val="KeywordTok"/>
          <w:sz w:val="21"/>
        </w:rPr>
        <w:t>True</w:t>
      </w:r>
      <w:r w:rsidRPr="00F5595B">
        <w:rPr>
          <w:rStyle w:val="NormalTok"/>
          <w:sz w:val="21"/>
        </w:rPr>
        <w:t>, _</w:t>
      </w:r>
      <w:r w:rsidRPr="00F5595B">
        <w:br/>
      </w:r>
      <w:r w:rsidRPr="00F5595B">
        <w:rPr>
          <w:rStyle w:val="NormalTok"/>
          <w:sz w:val="21"/>
        </w:rPr>
        <w:t xml:space="preserve">        IncludePosition:=</w:t>
      </w:r>
      <w:r w:rsidRPr="00F5595B">
        <w:rPr>
          <w:rStyle w:val="KeywordTok"/>
          <w:sz w:val="21"/>
        </w:rPr>
        <w:t>False</w:t>
      </w:r>
      <w:r w:rsidRPr="00F5595B">
        <w:rPr>
          <w:rStyle w:val="NormalTok"/>
          <w:sz w:val="21"/>
        </w:rPr>
        <w:t>, SeparateNumbers:=</w:t>
      </w:r>
      <w:r w:rsidRPr="00F5595B">
        <w:rPr>
          <w:rStyle w:val="KeywordTok"/>
          <w:sz w:val="21"/>
        </w:rPr>
        <w:t>False</w:t>
      </w:r>
      <w:r w:rsidRPr="00F5595B">
        <w:rPr>
          <w:rStyle w:val="NormalTok"/>
          <w:sz w:val="21"/>
        </w:rPr>
        <w:t>, SeparatorString:=</w:t>
      </w:r>
      <w:r w:rsidRPr="00F5595B">
        <w:rPr>
          <w:rStyle w:val="StringTok"/>
          <w:sz w:val="21"/>
        </w:rPr>
        <w:t>" "</w:t>
      </w:r>
      <w:r w:rsidRPr="00F5595B">
        <w:br/>
      </w:r>
      <w:r w:rsidRPr="00F5595B">
        <w:rPr>
          <w:rStyle w:val="NormalTok"/>
          <w:sz w:val="21"/>
        </w:rPr>
        <w:t xml:space="preserve">   </w:t>
      </w:r>
      <w:r w:rsidRPr="00F5595B">
        <w:rPr>
          <w:rStyle w:val="KeywordTok"/>
          <w:sz w:val="21"/>
        </w:rPr>
        <w:t>Loop</w:t>
      </w:r>
      <w:r w:rsidRPr="00F5595B">
        <w:br/>
      </w:r>
      <w:r w:rsidRPr="00F5595B">
        <w:rPr>
          <w:rStyle w:val="NormalTok"/>
          <w:sz w:val="21"/>
        </w:rPr>
        <w:t xml:space="preserve">   ActiveDocument.Fields.Update</w:t>
      </w:r>
      <w:r w:rsidRPr="00F5595B">
        <w:br/>
      </w:r>
      <w:r w:rsidRPr="00F5595B">
        <w:rPr>
          <w:rStyle w:val="KeywordTok"/>
          <w:sz w:val="21"/>
        </w:rPr>
        <w:t>End Sub</w:t>
      </w:r>
    </w:p>
    <w:p w14:paraId="20AFD0A4" w14:textId="599C6F05" w:rsidR="00F5595B" w:rsidRDefault="00F5595B" w:rsidP="00F5595B">
      <w:pPr>
        <w:pStyle w:val="a1"/>
      </w:pPr>
      <w:r>
        <w:t>Чтобы использовать этот код, необходимо в Microsoft Word активировать панель разработчика (</w:t>
      </w:r>
      <w:r w:rsidR="008E7E94">
        <w:fldChar w:fldCharType="begin"/>
      </w:r>
      <w:r w:rsidR="008E7E94">
        <w:instrText xml:space="preserve"> REF _Ref117579996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1</w:t>
      </w:r>
      <w:r w:rsidR="008E7E94">
        <w:fldChar w:fldCharType="end"/>
      </w:r>
      <w:r>
        <w:t>), вызвать лист VBA (</w:t>
      </w:r>
      <w:r w:rsidR="008E7E94">
        <w:fldChar w:fldCharType="begin"/>
      </w:r>
      <w:r w:rsidR="008E7E94">
        <w:instrText xml:space="preserve"> REF _Ref117579997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2</w:t>
      </w:r>
      <w:r w:rsidR="008E7E94">
        <w:fldChar w:fldCharType="end"/>
      </w:r>
      <w:r>
        <w:t>) и вставить код (</w:t>
      </w:r>
      <w:r w:rsidR="008E7E94">
        <w:fldChar w:fldCharType="begin"/>
      </w:r>
      <w:r w:rsidR="008E7E94">
        <w:instrText xml:space="preserve"> REF _Ref117579998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3</w:t>
      </w:r>
      <w:r w:rsidR="008E7E94">
        <w:fldChar w:fldCharType="end"/>
      </w:r>
      <w:r>
        <w:t>).</w:t>
      </w:r>
    </w:p>
    <w:p w14:paraId="13E3DB2E" w14:textId="77777777" w:rsidR="00F5595B" w:rsidRDefault="00F5595B">
      <w:pPr>
        <w:pStyle w:val="CaptionedFigure"/>
      </w:pPr>
      <w:bookmarkStart w:id="48" w:name="fig:md_docx_devpanel"/>
      <w:r>
        <w:rPr>
          <w:noProof/>
        </w:rPr>
        <w:drawing>
          <wp:inline distT="0" distB="0" distL="0" distR="0" wp14:anchorId="5E251600" wp14:editId="4FC9EEB1">
            <wp:extent cx="5930900" cy="4268498"/>
            <wp:effectExtent l="0" t="0" r="0" b="0"/>
            <wp:docPr id="61" name="Picture" descr="Рисунок 1 – Активация панели разработчи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_img/md_docx_devpanel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268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 w14:paraId="275C1EA6" w14:textId="34EF7A67" w:rsidR="00F5595B" w:rsidRDefault="00F5595B">
      <w:pPr>
        <w:pStyle w:val="ImageCaption"/>
      </w:pPr>
      <w:bookmarkStart w:id="49" w:name="_Ref117579996"/>
      <w:r>
        <w:t xml:space="preserve">Рисунок </w:t>
      </w:r>
      <w:fldSimple w:instr=" SEQ Рисунок \* ARABIC \* MERGEFORMAT ">
        <w:r w:rsidR="008E7E94">
          <w:rPr>
            <w:noProof/>
          </w:rPr>
          <w:t>1</w:t>
        </w:r>
      </w:fldSimple>
      <w:bookmarkEnd w:id="49"/>
      <w:r>
        <w:t> – Активация панели разработчика</w:t>
      </w:r>
    </w:p>
    <w:p w14:paraId="14107CDB" w14:textId="77777777" w:rsidR="00F5595B" w:rsidRDefault="00F5595B">
      <w:pPr>
        <w:pStyle w:val="CaptionedFigure"/>
      </w:pPr>
      <w:bookmarkStart w:id="50" w:name="fig:md_docx_vbsheet"/>
      <w:r>
        <w:rPr>
          <w:noProof/>
        </w:rPr>
        <w:drawing>
          <wp:inline distT="0" distB="0" distL="0" distR="0" wp14:anchorId="10D6DD56" wp14:editId="1DF5E856">
            <wp:extent cx="5930900" cy="1285224"/>
            <wp:effectExtent l="0" t="0" r="0" b="0"/>
            <wp:docPr id="65" name="Picture" descr="Рисунок 2 – Вызов листа с макрос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_img/md_docx_vbsheet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285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 w14:paraId="57929A06" w14:textId="3F920578" w:rsidR="00F5595B" w:rsidRDefault="00F5595B">
      <w:pPr>
        <w:pStyle w:val="ImageCaption"/>
      </w:pPr>
      <w:bookmarkStart w:id="51" w:name="_Ref117579997"/>
      <w:r>
        <w:t xml:space="preserve">Рисунок </w:t>
      </w:r>
      <w:fldSimple w:instr=" SEQ Рисунок \* ARABIC \* MERGEFORMAT ">
        <w:r w:rsidR="008E7E94">
          <w:rPr>
            <w:noProof/>
          </w:rPr>
          <w:t>2</w:t>
        </w:r>
      </w:fldSimple>
      <w:bookmarkEnd w:id="51"/>
      <w:r>
        <w:t> – Вызов листа с макросами</w:t>
      </w:r>
    </w:p>
    <w:p w14:paraId="2E2BC86C" w14:textId="77777777" w:rsidR="00F5595B" w:rsidRDefault="00F5595B">
      <w:pPr>
        <w:pStyle w:val="CaptionedFigure"/>
      </w:pPr>
      <w:bookmarkStart w:id="52" w:name="fig:md_docx_vbsheet_macro"/>
      <w:r>
        <w:rPr>
          <w:noProof/>
        </w:rPr>
        <w:lastRenderedPageBreak/>
        <w:drawing>
          <wp:inline distT="0" distB="0" distL="0" distR="0" wp14:anchorId="7DDEF8A4" wp14:editId="6DF59DC4">
            <wp:extent cx="5930900" cy="4353432"/>
            <wp:effectExtent l="0" t="0" r="0" b="0"/>
            <wp:docPr id="69" name="Picture" descr="Рисунок 3 – Вставить код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_img/md_docx_vbsheet_macro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53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 w14:paraId="60B4B4D1" w14:textId="051393AC" w:rsidR="00F5595B" w:rsidRDefault="00F5595B">
      <w:pPr>
        <w:pStyle w:val="ImageCaption"/>
      </w:pPr>
      <w:bookmarkStart w:id="53" w:name="_Ref117579998"/>
      <w:r>
        <w:t xml:space="preserve">Рисунок </w:t>
      </w:r>
      <w:fldSimple w:instr=" SEQ Рисунок \* ARABIC \* MERGEFORMAT ">
        <w:r w:rsidR="008E7E94">
          <w:rPr>
            <w:noProof/>
          </w:rPr>
          <w:t>3</w:t>
        </w:r>
      </w:fldSimple>
      <w:bookmarkEnd w:id="53"/>
      <w:r>
        <w:t> – Вставить код</w:t>
      </w:r>
    </w:p>
    <w:p w14:paraId="0F89B11C" w14:textId="59ED4F18" w:rsidR="00F5595B" w:rsidRDefault="00F5595B">
      <w:pPr>
        <w:pStyle w:val="a1"/>
      </w:pPr>
      <w:r>
        <w:t>А затем запустить макрос (</w:t>
      </w:r>
      <w:r w:rsidR="008E7E94">
        <w:fldChar w:fldCharType="begin"/>
      </w:r>
      <w:r w:rsidR="008E7E94">
        <w:instrText xml:space="preserve"> REF _Ref117579999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4</w:t>
      </w:r>
      <w:r w:rsidR="008E7E94">
        <w:fldChar w:fldCharType="end"/>
      </w:r>
      <w:r>
        <w:t>).</w:t>
      </w:r>
    </w:p>
    <w:p w14:paraId="305C4A54" w14:textId="77777777" w:rsidR="00F5595B" w:rsidRDefault="00F5595B">
      <w:pPr>
        <w:pStyle w:val="CaptionedFigure"/>
      </w:pPr>
      <w:bookmarkStart w:id="54" w:name="fig:md_docx_macros"/>
      <w:r>
        <w:rPr>
          <w:noProof/>
        </w:rPr>
        <w:lastRenderedPageBreak/>
        <w:drawing>
          <wp:inline distT="0" distB="0" distL="0" distR="0" wp14:anchorId="02B26184" wp14:editId="1053BB6E">
            <wp:extent cx="5930900" cy="5302730"/>
            <wp:effectExtent l="0" t="0" r="0" b="0"/>
            <wp:docPr id="73" name="Picture" descr="Рисунок 4 – Запуск макрос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_img/md_docx_macros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302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 w14:paraId="5F9C331C" w14:textId="08B9EB20" w:rsidR="00F5595B" w:rsidRDefault="00F5595B">
      <w:pPr>
        <w:pStyle w:val="ImageCaption"/>
      </w:pPr>
      <w:bookmarkStart w:id="55" w:name="_Ref117579999"/>
      <w:r>
        <w:t xml:space="preserve">Рисунок </w:t>
      </w:r>
      <w:fldSimple w:instr=" SEQ Рисунок \* ARABIC \* MERGEFORMAT ">
        <w:r w:rsidR="008E7E94">
          <w:rPr>
            <w:noProof/>
          </w:rPr>
          <w:t>4</w:t>
        </w:r>
      </w:fldSimple>
      <w:bookmarkEnd w:id="55"/>
      <w:r>
        <w:t> – Запуск макроса</w:t>
      </w:r>
    </w:p>
    <w:p w14:paraId="066194AA" w14:textId="77777777" w:rsidR="00F5595B" w:rsidRDefault="00F5595B">
      <w:pPr>
        <w:pStyle w:val="a1"/>
      </w:pPr>
      <w:r>
        <w:t>Вот теперь у нас действительно классный docx.</w:t>
      </w:r>
    </w:p>
    <w:p w14:paraId="6890E8EA" w14:textId="77777777" w:rsidR="00F5595B" w:rsidRDefault="00F5595B">
      <w:pPr>
        <w:pStyle w:val="12"/>
      </w:pPr>
      <w:bookmarkStart w:id="56" w:name="_Toc117580050"/>
      <w:bookmarkStart w:id="57" w:name="собираем-веб-доку"/>
      <w:bookmarkEnd w:id="25"/>
      <w:bookmarkEnd w:id="41"/>
      <w:bookmarkEnd w:id="47"/>
      <w:r>
        <w:lastRenderedPageBreak/>
        <w:t>Собираем веб-доку</w:t>
      </w:r>
      <w:bookmarkEnd w:id="56"/>
    </w:p>
    <w:p w14:paraId="1A444AD4" w14:textId="77777777" w:rsidR="00F5595B" w:rsidRDefault="00F5595B">
      <w:pPr>
        <w:pStyle w:val="2"/>
      </w:pPr>
      <w:bookmarkStart w:id="58" w:name="_Toc117580051"/>
      <w:bookmarkStart w:id="59" w:name="превью-и-html"/>
      <w:r>
        <w:t>Превью и html</w:t>
      </w:r>
      <w:bookmarkEnd w:id="58"/>
    </w:p>
    <w:p w14:paraId="48F7571F" w14:textId="4623B1FC" w:rsidR="00F5595B" w:rsidRDefault="00F5595B" w:rsidP="00F5595B">
      <w:pPr>
        <w:pStyle w:val="a1"/>
      </w:pPr>
      <w:r>
        <w:t xml:space="preserve">Сборка выполняется </w:t>
      </w:r>
      <w:r>
        <w:rPr>
          <w:rFonts w:ascii="Segoe UI Emoji" w:hAnsi="Segoe UI Emoji" w:cs="Segoe UI Emoji"/>
        </w:rPr>
        <w:t>🌐</w:t>
      </w:r>
      <w:hyperlink r:id="rId32">
        <w:r>
          <w:rPr>
            <w:rStyle w:val="af2"/>
          </w:rPr>
          <w:t>mkdocs-material</w:t>
        </w:r>
      </w:hyperlink>
      <w:r>
        <w:t>, и по ссылке можно найти очень подробную документацию как сделать что угодно. Кроме того, mkdocs поддерживает огромное количество всяких плагинов, так что если что-то надо сделать необычное – скорее всего на это уже есть плагин. Кроме того, из mkdocs можно собирать PDF, хотя пока что мне это не пригодилось, поэтому инструкции не будет).</w:t>
      </w:r>
    </w:p>
    <w:p w14:paraId="53D60B44" w14:textId="1CA44385" w:rsidR="00F5595B" w:rsidRDefault="00F5595B">
      <w:pPr>
        <w:pStyle w:val="a1"/>
      </w:pPr>
      <w:r>
        <w:t>У Mkdocs есть требования к структуре (</w:t>
      </w:r>
      <w:r w:rsidR="008E7E94">
        <w:fldChar w:fldCharType="begin"/>
      </w:r>
      <w:r w:rsidR="008E7E94">
        <w:instrText xml:space="preserve"> REF _Ref117580000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5</w:t>
      </w:r>
      <w:r w:rsidR="008E7E94">
        <w:fldChar w:fldCharType="end"/>
      </w:r>
      <w:r>
        <w:t>):</w:t>
      </w:r>
    </w:p>
    <w:p w14:paraId="557B02B9" w14:textId="77777777" w:rsidR="00F5595B" w:rsidRDefault="00F5595B" w:rsidP="00F5595B">
      <w:pPr>
        <w:pStyle w:val="Compact"/>
        <w:numPr>
          <w:ilvl w:val="0"/>
          <w:numId w:val="35"/>
        </w:numPr>
      </w:pPr>
      <w:r>
        <w:t xml:space="preserve">должна быть папка </w:t>
      </w:r>
      <w:r>
        <w:rPr>
          <w:rStyle w:val="VerbatimChar"/>
        </w:rPr>
        <w:t>/docs</w:t>
      </w:r>
      <w:r>
        <w:t>, в которой все лежит;</w:t>
      </w:r>
    </w:p>
    <w:p w14:paraId="6B2456EF" w14:textId="77777777" w:rsidR="00F5595B" w:rsidRDefault="00F5595B" w:rsidP="00F5595B">
      <w:pPr>
        <w:pStyle w:val="Compact"/>
        <w:numPr>
          <w:ilvl w:val="0"/>
          <w:numId w:val="35"/>
        </w:numPr>
      </w:pPr>
      <w:r>
        <w:t xml:space="preserve">в папке </w:t>
      </w:r>
      <w:r>
        <w:rPr>
          <w:rStyle w:val="VerbatimChar"/>
        </w:rPr>
        <w:t>/docs</w:t>
      </w:r>
      <w:r>
        <w:t xml:space="preserve"> должен быть </w:t>
      </w:r>
      <w:r>
        <w:rPr>
          <w:rStyle w:val="VerbatimChar"/>
        </w:rPr>
        <w:t>index.md</w:t>
      </w:r>
      <w:r>
        <w:t xml:space="preserve"> файл;</w:t>
      </w:r>
    </w:p>
    <w:p w14:paraId="6C2805F5" w14:textId="77777777" w:rsidR="00F5595B" w:rsidRDefault="00F5595B" w:rsidP="00F5595B">
      <w:pPr>
        <w:pStyle w:val="Compact"/>
        <w:numPr>
          <w:ilvl w:val="0"/>
          <w:numId w:val="35"/>
        </w:numPr>
      </w:pPr>
      <w:r>
        <w:t>файлы .bib и .csl для источников также должны быть расположены относительно mkdocs.yml.</w:t>
      </w:r>
    </w:p>
    <w:p w14:paraId="56798103" w14:textId="77777777" w:rsidR="00F5595B" w:rsidRDefault="00F5595B">
      <w:pPr>
        <w:pStyle w:val="CaptionedFigure"/>
      </w:pPr>
      <w:bookmarkStart w:id="60" w:name="fig:mkdocs_structure"/>
      <w:r>
        <w:rPr>
          <w:noProof/>
        </w:rPr>
        <w:lastRenderedPageBreak/>
        <w:drawing>
          <wp:inline distT="0" distB="0" distL="0" distR="0" wp14:anchorId="774A2076" wp14:editId="71CC33DE">
            <wp:extent cx="5447898" cy="8576109"/>
            <wp:effectExtent l="0" t="0" r="0" b="0"/>
            <wp:docPr id="80" name="Picture" descr="Рисунок 5 – Пример структуры в VSCod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_img/mkdocs_structure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98" cy="8576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 w14:paraId="0E57376B" w14:textId="3E9E4F06" w:rsidR="00F5595B" w:rsidRDefault="00F5595B">
      <w:pPr>
        <w:pStyle w:val="ImageCaption"/>
      </w:pPr>
      <w:bookmarkStart w:id="61" w:name="_Ref117580000"/>
      <w:r>
        <w:t xml:space="preserve">Рисунок </w:t>
      </w:r>
      <w:fldSimple w:instr=" SEQ Рисунок \* ARABIC \* MERGEFORMAT ">
        <w:r w:rsidR="008E7E94">
          <w:rPr>
            <w:noProof/>
          </w:rPr>
          <w:t>5</w:t>
        </w:r>
      </w:fldSimple>
      <w:bookmarkEnd w:id="61"/>
      <w:r>
        <w:t> – Пример структуры в VSCode</w:t>
      </w:r>
    </w:p>
    <w:p w14:paraId="42F5C9DB" w14:textId="77777777" w:rsidR="00F5595B" w:rsidRDefault="00F5595B">
      <w:pPr>
        <w:pStyle w:val="a1"/>
      </w:pPr>
      <w:r>
        <w:lastRenderedPageBreak/>
        <w:t xml:space="preserve">В конфигурационном файле </w:t>
      </w:r>
      <w:r>
        <w:rPr>
          <w:rStyle w:val="VerbatimChar"/>
        </w:rPr>
        <w:t>mkdocs.yml</w:t>
      </w:r>
      <w:r>
        <w:t xml:space="preserve"> описана структура и плагины. В основном нужно редактировать четыре верхние строки (для нового проекта) и раздел </w:t>
      </w:r>
      <w:r>
        <w:rPr>
          <w:rStyle w:val="VerbatimChar"/>
        </w:rPr>
        <w:t>nav</w:t>
      </w:r>
      <w:r>
        <w:t xml:space="preserve">. В разделе </w:t>
      </w:r>
      <w:r>
        <w:rPr>
          <w:rStyle w:val="VerbatimChar"/>
        </w:rPr>
        <w:t>nav</w:t>
      </w:r>
      <w:r>
        <w:t xml:space="preserve"> указаны пункты левого меню и файлы md, которые будут рендерится, когда перейдешь в это меню. Включите в своем редакторе отображение пробелов, так как </w:t>
      </w:r>
      <w:r>
        <w:rPr>
          <w:rStyle w:val="VerbatimChar"/>
        </w:rPr>
        <w:t>yml</w:t>
      </w:r>
      <w:r>
        <w:t xml:space="preserve"> очень капризен к отступам.</w:t>
      </w:r>
    </w:p>
    <w:p w14:paraId="6A4DA30F" w14:textId="77777777" w:rsidR="00F5595B" w:rsidRDefault="00F5595B">
      <w:pPr>
        <w:pStyle w:val="a1"/>
      </w:pPr>
      <w:r>
        <w:t xml:space="preserve">Собираем документ. В директории, где лежит mkdocs yml выполнить команду: </w:t>
      </w:r>
      <w:r>
        <w:rPr>
          <w:rStyle w:val="VerbatimChar"/>
        </w:rPr>
        <w:t>mkdocs serve</w:t>
      </w:r>
      <w:r>
        <w:t xml:space="preserve">. Эта команда запустит маленький веб-сервер на 127.0.0.1:8000 и будет показывать наш сайт с докой. Если нужно собрать html из доки, нужно выполнить команду: </w:t>
      </w:r>
      <w:r>
        <w:rPr>
          <w:rStyle w:val="VerbatimChar"/>
        </w:rPr>
        <w:t>mkdoc build</w:t>
      </w:r>
      <w:r>
        <w:t>.</w:t>
      </w:r>
    </w:p>
    <w:p w14:paraId="3F7561BF" w14:textId="77777777" w:rsidR="00F5595B" w:rsidRDefault="00F5595B">
      <w:pPr>
        <w:pStyle w:val="2"/>
      </w:pPr>
      <w:bookmarkStart w:id="62" w:name="_Toc117580052"/>
      <w:bookmarkStart w:id="63" w:name="удаляем-теги-gostdown"/>
      <w:bookmarkEnd w:id="59"/>
      <w:r>
        <w:t>Удаляем теги gostdown</w:t>
      </w:r>
      <w:bookmarkEnd w:id="62"/>
    </w:p>
    <w:p w14:paraId="1533BA6D" w14:textId="77777777" w:rsidR="00F5595B" w:rsidRDefault="00F5595B" w:rsidP="00F5595B">
      <w:pPr>
        <w:pStyle w:val="a1"/>
      </w:pPr>
      <w:r>
        <w:t>Чтобы использовать текст в формате Gostdown для веб-докуметации, нужно удалить некрасивые и ненужные теги для рисунков, таблиц, приложения и т.д. Один из моих коллег, эксперт в JavaScript предложил, что теги можно спрятать с помощью JavaScript. Однако я JavaScript знаю не так хорошо, как Python, а коллега свалил в Канаду, такие дела.</w:t>
      </w:r>
    </w:p>
    <w:p w14:paraId="7C83997F" w14:textId="77777777" w:rsidR="00F5595B" w:rsidRDefault="00F5595B">
      <w:pPr>
        <w:pStyle w:val="a1"/>
      </w:pPr>
      <w:r>
        <w:t xml:space="preserve">Поэтому вот вам скрипт на python, который берет все файлы </w:t>
      </w:r>
      <w:r>
        <w:rPr>
          <w:rStyle w:val="VerbatimChar"/>
        </w:rPr>
        <w:t>.md</w:t>
      </w:r>
      <w:r>
        <w:t xml:space="preserve"> из директории, за исключением проигнорированных, и удаляет из них паттерны Gostdown (названия и ссылки на рисунки (</w:t>
      </w:r>
      <w:r>
        <w:rPr>
          <w:rStyle w:val="VerbatimChar"/>
        </w:rPr>
        <w:t>{#fig}</w:t>
      </w:r>
      <w:r>
        <w:t>,</w:t>
      </w:r>
      <w:r>
        <w:rPr>
          <w:rStyle w:val="VerbatimChar"/>
        </w:rPr>
        <w:t>[-@fig:]</w:t>
      </w:r>
      <w:r>
        <w:t>), таблицы (</w:t>
      </w:r>
      <w:r>
        <w:rPr>
          <w:rStyle w:val="VerbatimChar"/>
        </w:rPr>
        <w:t>#tab}</w:t>
      </w:r>
      <w:r>
        <w:t>,</w:t>
      </w:r>
      <w:r>
        <w:rPr>
          <w:rStyle w:val="VerbatimChar"/>
        </w:rPr>
        <w:t>[-@tab:]</w:t>
      </w:r>
      <w:r>
        <w:t xml:space="preserve">), стили из заголовков </w:t>
      </w:r>
      <w:r>
        <w:rPr>
          <w:rStyle w:val="VerbatimChar"/>
        </w:rPr>
        <w:t>custom-style}</w:t>
      </w:r>
      <w:r>
        <w:t xml:space="preserve">, </w:t>
      </w:r>
      <w:r>
        <w:rPr>
          <w:rStyle w:val="VerbatimChar"/>
        </w:rPr>
        <w:t>{.unordered}</w:t>
      </w:r>
      <w:r>
        <w:t xml:space="preserve">, также удаляется брекеты </w:t>
      </w:r>
      <w:r>
        <w:rPr>
          <w:rStyle w:val="VerbatimChar"/>
        </w:rPr>
        <w:t>[]</w:t>
      </w:r>
      <w:r>
        <w:t xml:space="preserve"> из названий разделов. Не трогает: теги в названии Приложения (её руками нужно будет удалить), и ссылки на литературу (</w:t>
      </w:r>
      <w:r>
        <w:rPr>
          <w:rStyle w:val="VerbatimChar"/>
        </w:rPr>
        <w:t>[\@litbib]</w:t>
      </w:r>
      <w:r>
        <w:t>), так как это универсальный формат, обрабатывается нормально mkdocs.</w:t>
      </w:r>
    </w:p>
    <w:p w14:paraId="5FA49C4A" w14:textId="77777777" w:rsidR="00F5595B" w:rsidRDefault="00F5595B">
      <w:pPr>
        <w:pStyle w:val="a1"/>
      </w:pPr>
      <w:r>
        <w:t>Аналогичные действия можно выполнить вручную через редактор (например Notepad++), инструмент Поиск и Замена по регулярным выражениям.</w:t>
      </w:r>
    </w:p>
    <w:p w14:paraId="490CA62A" w14:textId="77777777" w:rsidR="00F5595B" w:rsidRDefault="00F5595B">
      <w:pPr>
        <w:pStyle w:val="a1"/>
      </w:pPr>
      <w:r>
        <w:t>Сценарий использования: при разработке документов одновременно для docx (ЕСПД или ЕСКД) и веб-справки (mkdocs). Из файлов для gostdown делаем stripped версию скриптом – получаем веб-справку без лишних некрасивых тегов.</w:t>
      </w:r>
    </w:p>
    <w:p w14:paraId="054F6696" w14:textId="77777777" w:rsidR="00F5595B" w:rsidRDefault="00F5595B">
      <w:pPr>
        <w:pStyle w:val="a1"/>
      </w:pPr>
      <w:r>
        <w:t xml:space="preserve">Список регулярных выражений и на что их заменять указан в коде, в переменной PATTERNS в виде списка. Если необходимо убирать какие-то еще </w:t>
      </w:r>
      <w:r>
        <w:lastRenderedPageBreak/>
        <w:t>паттерны, нужно просто добавить из в список по шаблону (pattern - регулярное выражение, replace - чем заменять). Пример списка:</w:t>
      </w:r>
    </w:p>
    <w:p w14:paraId="521F4D5A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PATTERNS = [</w:t>
      </w:r>
      <w:r w:rsidRPr="00F5595B">
        <w:br/>
      </w:r>
      <w:r w:rsidRPr="00F5595B">
        <w:rPr>
          <w:rStyle w:val="VerbatimChar"/>
          <w:sz w:val="21"/>
        </w:rPr>
        <w:t xml:space="preserve">    {"pattern": "{#(fig|tbl|sec):.+?(?=})}", "replace": "", "desc": "caption"},</w:t>
      </w:r>
      <w:r w:rsidRPr="00F5595B">
        <w:br/>
      </w:r>
      <w:r w:rsidRPr="00F5595B">
        <w:rPr>
          <w:rStyle w:val="VerbatimChar"/>
          <w:sz w:val="21"/>
        </w:rPr>
        <w:t xml:space="preserve">    {"pattern": "\[-@(fig|tbl|sec):.+?(?=])]",</w:t>
      </w:r>
      <w:r w:rsidRPr="00F5595B">
        <w:br/>
      </w:r>
      <w:r w:rsidRPr="00F5595B">
        <w:rPr>
          <w:rStyle w:val="VerbatimChar"/>
          <w:sz w:val="21"/>
        </w:rPr>
        <w:t xml:space="preserve">     "replace": "", "desc": "reference"},</w:t>
      </w:r>
      <w:r w:rsidRPr="00F5595B">
        <w:br/>
      </w:r>
      <w:r w:rsidRPr="00F5595B">
        <w:rPr>
          <w:rStyle w:val="VerbatimChar"/>
          <w:sz w:val="21"/>
        </w:rPr>
        <w:t xml:space="preserve">    {"pattern": "{custom-style.+?(?=})}", "replace": "",</w:t>
      </w:r>
      <w:r w:rsidRPr="00F5595B">
        <w:br/>
      </w:r>
      <w:r w:rsidRPr="00F5595B">
        <w:rPr>
          <w:rStyle w:val="VerbatimChar"/>
          <w:sz w:val="21"/>
        </w:rPr>
        <w:t xml:space="preserve">     "desc": "custom style named"},</w:t>
      </w:r>
      <w:r w:rsidRPr="00F5595B">
        <w:br/>
      </w:r>
      <w:r w:rsidRPr="00F5595B">
        <w:rPr>
          <w:rStyle w:val="VerbatimChar"/>
          <w:sz w:val="21"/>
        </w:rPr>
        <w:t xml:space="preserve">    {"pattern": "{\..+?(?=})}", "replace": "",</w:t>
      </w:r>
      <w:r w:rsidRPr="00F5595B">
        <w:br/>
      </w:r>
      <w:r w:rsidRPr="00F5595B">
        <w:rPr>
          <w:rStyle w:val="VerbatimChar"/>
          <w:sz w:val="21"/>
        </w:rPr>
        <w:t xml:space="preserve">     "desc": "custom style unnamed"},</w:t>
      </w:r>
      <w:r w:rsidRPr="00F5595B">
        <w:br/>
      </w:r>
      <w:r w:rsidRPr="00F5595B">
        <w:rPr>
          <w:rStyle w:val="VerbatimChar"/>
          <w:sz w:val="21"/>
        </w:rPr>
        <w:t xml:space="preserve">    {"pattern": "# \[([А-я].+?(?=\]))\]", "replace": r"# \1",</w:t>
      </w:r>
      <w:r w:rsidRPr="00F5595B">
        <w:br/>
      </w:r>
      <w:r w:rsidRPr="00F5595B">
        <w:rPr>
          <w:rStyle w:val="VerbatimChar"/>
          <w:sz w:val="21"/>
        </w:rPr>
        <w:t xml:space="preserve">     "desc": "headings brackets"}</w:t>
      </w:r>
      <w:r w:rsidRPr="00F5595B">
        <w:br/>
      </w:r>
      <w:r w:rsidRPr="00F5595B">
        <w:rPr>
          <w:rStyle w:val="VerbatimChar"/>
          <w:sz w:val="21"/>
        </w:rPr>
        <w:t>]</w:t>
      </w:r>
    </w:p>
    <w:p w14:paraId="15E74CC4" w14:textId="77777777" w:rsidR="00F5595B" w:rsidRDefault="00F5595B" w:rsidP="00F5595B">
      <w:pPr>
        <w:pStyle w:val="a1"/>
      </w:pPr>
      <w:r>
        <w:t>Запуск: из директории, в которой находится директория с файлами. Например:</w:t>
      </w:r>
    </w:p>
    <w:p w14:paraId="6578B139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img</w:t>
      </w:r>
      <w:r w:rsidRPr="00F5595B">
        <w:br/>
      </w:r>
      <w:r w:rsidRPr="00F5595B">
        <w:rPr>
          <w:rStyle w:val="VerbatimChar"/>
          <w:sz w:val="21"/>
        </w:rPr>
        <w:t>docs &lt;- md файлы тут</w:t>
      </w:r>
      <w:r w:rsidRPr="00F5595B">
        <w:br/>
      </w:r>
      <w:r w:rsidRPr="00F5595B">
        <w:rPr>
          <w:rStyle w:val="VerbatimChar"/>
          <w:sz w:val="21"/>
        </w:rPr>
        <w:t>stripper.py</w:t>
      </w:r>
      <w:r w:rsidRPr="00F5595B">
        <w:br/>
      </w:r>
      <w:r w:rsidRPr="00F5595B">
        <w:rPr>
          <w:rStyle w:val="VerbatimChar"/>
          <w:sz w:val="21"/>
        </w:rPr>
        <w:t>build.bat</w:t>
      </w:r>
      <w:r w:rsidRPr="00F5595B">
        <w:br/>
      </w:r>
      <w:r w:rsidRPr="00F5595B">
        <w:rPr>
          <w:rStyle w:val="VerbatimChar"/>
          <w:sz w:val="21"/>
        </w:rPr>
        <w:t>..... any other files</w:t>
      </w:r>
    </w:p>
    <w:p w14:paraId="6233D67C" w14:textId="77777777" w:rsidR="00F5595B" w:rsidRDefault="00F5595B" w:rsidP="00F5595B">
      <w:pPr>
        <w:pStyle w:val="a1"/>
      </w:pPr>
      <w:r>
        <w:t>Команда запуска для вывода хэлпа:</w:t>
      </w:r>
    </w:p>
    <w:p w14:paraId="79B839C5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python .\stripper.py --help</w:t>
      </w:r>
    </w:p>
    <w:p w14:paraId="2B8D3BE5" w14:textId="77777777" w:rsidR="00F5595B" w:rsidRDefault="00F5595B" w:rsidP="00F5595B">
      <w:pPr>
        <w:pStyle w:val="a1"/>
      </w:pPr>
      <w:r>
        <w:t>Полная команда запуска в общем случае:</w:t>
      </w:r>
    </w:p>
    <w:p w14:paraId="643F8772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python .\stripper.py -s docs_gost -d docs -i *.png *.bat *.ps1 *.lua end.md begin.md</w:t>
      </w:r>
    </w:p>
    <w:p w14:paraId="743C16A6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-s</w:t>
      </w:r>
      <w:r>
        <w:t xml:space="preserve">, </w:t>
      </w:r>
      <w:r>
        <w:rPr>
          <w:rStyle w:val="VerbatimChar"/>
        </w:rPr>
        <w:t>--source</w:t>
      </w:r>
      <w:r>
        <w:t xml:space="preserve"> – директория, которую копируем;</w:t>
      </w:r>
    </w:p>
    <w:p w14:paraId="403DD045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-d</w:t>
      </w:r>
      <w:r>
        <w:t xml:space="preserve">, </w:t>
      </w:r>
      <w:r>
        <w:rPr>
          <w:rStyle w:val="VerbatimChar"/>
        </w:rPr>
        <w:t>--destination</w:t>
      </w:r>
      <w:r>
        <w:t xml:space="preserve"> – название директории, куда копируем;</w:t>
      </w:r>
    </w:p>
    <w:p w14:paraId="1E6BCB8C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-i</w:t>
      </w:r>
      <w:r>
        <w:t xml:space="preserve">, </w:t>
      </w:r>
      <w:r>
        <w:rPr>
          <w:rStyle w:val="VerbatimChar"/>
        </w:rPr>
        <w:t>--ignored</w:t>
      </w:r>
      <w:r>
        <w:t xml:space="preserve"> – список игнорируемых файлов и расширения, передаются списком через пробел;</w:t>
      </w:r>
    </w:p>
    <w:p w14:paraId="286C8397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-a</w:t>
      </w:r>
      <w:r>
        <w:t xml:space="preserve">, </w:t>
      </w:r>
      <w:r>
        <w:rPr>
          <w:rStyle w:val="VerbatimChar"/>
        </w:rPr>
        <w:t>-abbreviations</w:t>
      </w:r>
      <w:r>
        <w:t xml:space="preserve"> – если этот флаг указан, то дополнительно добавляет в каждый файл .md ссылку на файл с аббревиатурами.</w:t>
      </w:r>
    </w:p>
    <w:p w14:paraId="66010781" w14:textId="77777777" w:rsidR="00F5595B" w:rsidRDefault="00F5595B">
      <w:pPr>
        <w:pStyle w:val="2"/>
      </w:pPr>
      <w:bookmarkStart w:id="64" w:name="_Toc117580053"/>
      <w:bookmarkStart w:id="65" w:name="полезные-плагины-и-расширения"/>
      <w:bookmarkEnd w:id="63"/>
      <w:r>
        <w:t>Полезные плагины и расширения</w:t>
      </w:r>
      <w:bookmarkEnd w:id="64"/>
    </w:p>
    <w:p w14:paraId="5089BCEC" w14:textId="77777777" w:rsidR="00F5595B" w:rsidRDefault="00F5595B" w:rsidP="00F5595B">
      <w:pPr>
        <w:pStyle w:val="a1"/>
      </w:pPr>
      <w:r>
        <w:t>Все примеры ниже будут красиво отображаться при просмотре документации в mkdocs.</w:t>
      </w:r>
    </w:p>
    <w:p w14:paraId="4F219A80" w14:textId="77777777" w:rsidR="00F5595B" w:rsidRDefault="00F5595B">
      <w:pPr>
        <w:pStyle w:val="3"/>
      </w:pPr>
      <w:bookmarkStart w:id="66" w:name="_Toc117580054"/>
      <w:bookmarkStart w:id="67" w:name="аббревиатуры"/>
      <w:r>
        <w:lastRenderedPageBreak/>
        <w:t>Аббревиатуры</w:t>
      </w:r>
      <w:bookmarkEnd w:id="66"/>
    </w:p>
    <w:p w14:paraId="57310880" w14:textId="6995CBF3" w:rsidR="00F5595B" w:rsidRDefault="00F5595B" w:rsidP="00F5595B">
      <w:pPr>
        <w:pStyle w:val="a1"/>
      </w:pPr>
      <w:r>
        <w:t xml:space="preserve">Расширение: </w:t>
      </w:r>
      <w:hyperlink r:id="rId34" w:anchor="abbreviations">
        <w:r>
          <w:rPr>
            <w:rStyle w:val="af2"/>
          </w:rPr>
          <w:t>Abbreviations</w:t>
        </w:r>
      </w:hyperlink>
      <w:r>
        <w:t>.</w:t>
      </w:r>
    </w:p>
    <w:p w14:paraId="0F1FF4D7" w14:textId="77777777" w:rsidR="00F5595B" w:rsidRDefault="00F5595B">
      <w:pPr>
        <w:pStyle w:val="a1"/>
      </w:pPr>
      <w:r>
        <w:t xml:space="preserve">Установка: добавить в список </w:t>
      </w:r>
      <w:r>
        <w:rPr>
          <w:rStyle w:val="VerbatimChar"/>
        </w:rPr>
        <w:t>markdown_extensions</w:t>
      </w:r>
      <w:r>
        <w:t xml:space="preserve"> ключ </w:t>
      </w:r>
      <w:r>
        <w:rPr>
          <w:rStyle w:val="VerbatimChar"/>
        </w:rPr>
        <w:t>-abbr</w:t>
      </w:r>
      <w:r>
        <w:t>:</w:t>
      </w:r>
    </w:p>
    <w:p w14:paraId="58008384" w14:textId="77777777" w:rsidR="00F5595B" w:rsidRPr="00F5595B" w:rsidRDefault="00F5595B">
      <w:pPr>
        <w:pStyle w:val="SourceCode"/>
      </w:pPr>
      <w:r w:rsidRPr="00F5595B">
        <w:rPr>
          <w:rStyle w:val="FunctionTok"/>
          <w:sz w:val="21"/>
        </w:rPr>
        <w:t>markdown_extensions</w:t>
      </w:r>
      <w:r w:rsidRPr="00F5595B">
        <w:rPr>
          <w:rStyle w:val="KeywordTok"/>
          <w:sz w:val="21"/>
        </w:rPr>
        <w:t>:</w:t>
      </w:r>
      <w:r w:rsidRPr="00F5595B">
        <w:br/>
      </w:r>
      <w:r w:rsidRPr="00F5595B">
        <w:rPr>
          <w:rStyle w:val="AttributeTok"/>
          <w:sz w:val="21"/>
        </w:rPr>
        <w:t xml:space="preserve">  </w:t>
      </w:r>
      <w:r w:rsidRPr="00F5595B">
        <w:rPr>
          <w:rStyle w:val="KeywordTok"/>
          <w:sz w:val="21"/>
        </w:rPr>
        <w:t>-</w:t>
      </w:r>
      <w:r w:rsidRPr="00F5595B">
        <w:rPr>
          <w:rStyle w:val="AttributeTok"/>
          <w:sz w:val="21"/>
        </w:rPr>
        <w:t xml:space="preserve"> abbr</w:t>
      </w:r>
    </w:p>
    <w:p w14:paraId="26C24DA0" w14:textId="77777777" w:rsidR="00F5595B" w:rsidRDefault="00F5595B" w:rsidP="00F5595B">
      <w:pPr>
        <w:pStyle w:val="a1"/>
      </w:pPr>
      <w:r>
        <w:t>Использование:</w:t>
      </w:r>
    </w:p>
    <w:p w14:paraId="0728B178" w14:textId="77777777" w:rsidR="00F5595B" w:rsidRDefault="00F5595B" w:rsidP="00F5595B">
      <w:pPr>
        <w:pStyle w:val="Compact"/>
        <w:numPr>
          <w:ilvl w:val="0"/>
          <w:numId w:val="35"/>
        </w:numPr>
      </w:pPr>
      <w:r>
        <w:t xml:space="preserve">Создать файл с аббревиатурами, например, </w:t>
      </w:r>
      <w:r>
        <w:rPr>
          <w:rStyle w:val="VerbatimChar"/>
        </w:rPr>
        <w:t>includes/abbreviations.md</w:t>
      </w:r>
      <w:r>
        <w:t xml:space="preserve"> вида:</w:t>
      </w:r>
    </w:p>
    <w:p w14:paraId="3F2D00DE" w14:textId="77777777" w:rsidR="00F5595B" w:rsidRPr="00F5595B" w:rsidRDefault="00F5595B">
      <w:pPr>
        <w:pStyle w:val="SourceCode"/>
      </w:pPr>
      <w:r w:rsidRPr="00F5595B">
        <w:rPr>
          <w:rStyle w:val="NormalTok"/>
          <w:sz w:val="21"/>
        </w:rPr>
        <w:t>*</w:t>
      </w:r>
      <w:r w:rsidRPr="00F5595B">
        <w:rPr>
          <w:rStyle w:val="CommentTok"/>
          <w:sz w:val="21"/>
        </w:rPr>
        <w:t>[</w:t>
      </w:r>
      <w:r w:rsidRPr="00F5595B">
        <w:rPr>
          <w:rStyle w:val="OtherTok"/>
          <w:sz w:val="21"/>
        </w:rPr>
        <w:t>ДИВ</w:t>
      </w:r>
      <w:r w:rsidRPr="00F5595B">
        <w:rPr>
          <w:rStyle w:val="CommentTok"/>
          <w:sz w:val="21"/>
        </w:rPr>
        <w:t>]</w:t>
      </w:r>
      <w:r w:rsidRPr="00F5595B">
        <w:rPr>
          <w:rStyle w:val="NormalTok"/>
          <w:sz w:val="21"/>
        </w:rPr>
        <w:t>: деструктивное информационное воздействие</w:t>
      </w:r>
      <w:r w:rsidRPr="00F5595B">
        <w:br/>
      </w:r>
      <w:r w:rsidRPr="00F5595B">
        <w:rPr>
          <w:rStyle w:val="NormalTok"/>
          <w:sz w:val="21"/>
        </w:rPr>
        <w:t>*</w:t>
      </w:r>
      <w:r w:rsidRPr="00F5595B">
        <w:rPr>
          <w:rStyle w:val="CommentTok"/>
          <w:sz w:val="21"/>
        </w:rPr>
        <w:t>[</w:t>
      </w:r>
      <w:r w:rsidRPr="00F5595B">
        <w:rPr>
          <w:rStyle w:val="OtherTok"/>
          <w:sz w:val="21"/>
        </w:rPr>
        <w:t>ПО</w:t>
      </w:r>
      <w:r w:rsidRPr="00F5595B">
        <w:rPr>
          <w:rStyle w:val="CommentTok"/>
          <w:sz w:val="21"/>
        </w:rPr>
        <w:t>]</w:t>
      </w:r>
      <w:r w:rsidRPr="00F5595B">
        <w:rPr>
          <w:rStyle w:val="NormalTok"/>
          <w:sz w:val="21"/>
        </w:rPr>
        <w:t>: программное обеспечение</w:t>
      </w:r>
      <w:r w:rsidRPr="00F5595B">
        <w:br/>
      </w:r>
      <w:r w:rsidRPr="00F5595B">
        <w:rPr>
          <w:rStyle w:val="NormalTok"/>
          <w:sz w:val="21"/>
        </w:rPr>
        <w:t>*</w:t>
      </w:r>
      <w:r w:rsidRPr="00F5595B">
        <w:rPr>
          <w:rStyle w:val="CommentTok"/>
          <w:sz w:val="21"/>
        </w:rPr>
        <w:t>[</w:t>
      </w:r>
      <w:r w:rsidRPr="00F5595B">
        <w:rPr>
          <w:rStyle w:val="OtherTok"/>
          <w:sz w:val="21"/>
        </w:rPr>
        <w:t>СЗИ</w:t>
      </w:r>
      <w:r w:rsidRPr="00F5595B">
        <w:rPr>
          <w:rStyle w:val="CommentTok"/>
          <w:sz w:val="21"/>
        </w:rPr>
        <w:t>]</w:t>
      </w:r>
      <w:r w:rsidRPr="00F5595B">
        <w:rPr>
          <w:rStyle w:val="NormalTok"/>
          <w:sz w:val="21"/>
        </w:rPr>
        <w:t>: средство защиты информации</w:t>
      </w:r>
      <w:r w:rsidRPr="00F5595B">
        <w:br/>
      </w:r>
      <w:r w:rsidRPr="00F5595B">
        <w:rPr>
          <w:rStyle w:val="NormalTok"/>
          <w:sz w:val="21"/>
        </w:rPr>
        <w:t>*</w:t>
      </w:r>
      <w:r w:rsidRPr="00F5595B">
        <w:rPr>
          <w:rStyle w:val="CommentTok"/>
          <w:sz w:val="21"/>
        </w:rPr>
        <w:t>[</w:t>
      </w:r>
      <w:r w:rsidRPr="00F5595B">
        <w:rPr>
          <w:rStyle w:val="OtherTok"/>
          <w:sz w:val="21"/>
        </w:rPr>
        <w:t>ДМЗ</w:t>
      </w:r>
      <w:r w:rsidRPr="00F5595B">
        <w:rPr>
          <w:rStyle w:val="CommentTok"/>
          <w:sz w:val="21"/>
        </w:rPr>
        <w:t>]</w:t>
      </w:r>
      <w:r w:rsidRPr="00F5595B">
        <w:rPr>
          <w:rStyle w:val="NormalTok"/>
          <w:sz w:val="21"/>
        </w:rPr>
        <w:t>: демилитаризованная зона</w:t>
      </w:r>
    </w:p>
    <w:p w14:paraId="3C8707EF" w14:textId="77777777" w:rsidR="00F5595B" w:rsidRDefault="00F5595B" w:rsidP="00F5595B">
      <w:pPr>
        <w:pStyle w:val="Compact"/>
        <w:numPr>
          <w:ilvl w:val="0"/>
          <w:numId w:val="35"/>
        </w:numPr>
      </w:pPr>
      <w:r>
        <w:t>В файле .md, к котором нужно использовать аббревиатуры, добавить в конце строку (без бэкслеша в начале строки):</w:t>
      </w:r>
    </w:p>
    <w:p w14:paraId="23483A03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\--8&lt;-- "includes/abbreviations.md"</w:t>
      </w:r>
    </w:p>
    <w:p w14:paraId="24E644EE" w14:textId="77777777" w:rsidR="00F5595B" w:rsidRDefault="00F5595B" w:rsidP="00F5595B">
      <w:pPr>
        <w:pStyle w:val="Compact"/>
        <w:numPr>
          <w:ilvl w:val="0"/>
          <w:numId w:val="35"/>
        </w:numPr>
      </w:pPr>
      <w:r>
        <w:t>В тексте использовать аббревиатуру как обычно, например, ПО (наведите мышку на аббревиатуру).</w:t>
      </w:r>
    </w:p>
    <w:p w14:paraId="30EF2F03" w14:textId="09223B65" w:rsidR="00F5595B" w:rsidRDefault="00F5595B" w:rsidP="00F5595B">
      <w:pPr>
        <w:pStyle w:val="a1"/>
      </w:pPr>
      <w:r>
        <w:t>А на рисунке ниже (</w:t>
      </w:r>
      <w:r w:rsidR="008E7E94">
        <w:fldChar w:fldCharType="begin"/>
      </w:r>
      <w:r w:rsidR="008E7E94">
        <w:instrText xml:space="preserve"> REF _Ref117580001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6</w:t>
      </w:r>
      <w:r w:rsidR="008E7E94">
        <w:fldChar w:fldCharType="end"/>
      </w:r>
      <w:r>
        <w:t>) пример, как это выглядит в веб-документации.</w:t>
      </w:r>
    </w:p>
    <w:p w14:paraId="62EB43AE" w14:textId="77777777" w:rsidR="00F5595B" w:rsidRDefault="00F5595B">
      <w:pPr>
        <w:pStyle w:val="CaptionedFigure"/>
      </w:pPr>
      <w:bookmarkStart w:id="68" w:name="fig:mkd_plg_abbr"/>
      <w:r>
        <w:rPr>
          <w:noProof/>
        </w:rPr>
        <w:drawing>
          <wp:inline distT="0" distB="0" distL="0" distR="0" wp14:anchorId="41EEC628" wp14:editId="0034C5C6">
            <wp:extent cx="5930900" cy="1012592"/>
            <wp:effectExtent l="0" t="0" r="0" b="0"/>
            <wp:docPr id="87" name="Picture" descr="Рисунок 6 – Аббревиатуры в текст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_img/mkd_plg_abbr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12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 w14:paraId="76904FE3" w14:textId="5FE7E379" w:rsidR="00F5595B" w:rsidRDefault="00F5595B">
      <w:pPr>
        <w:pStyle w:val="ImageCaption"/>
      </w:pPr>
      <w:bookmarkStart w:id="69" w:name="_Ref117580001"/>
      <w:r>
        <w:t xml:space="preserve">Рисунок </w:t>
      </w:r>
      <w:fldSimple w:instr=" SEQ Рисунок \* ARABIC \* MERGEFORMAT ">
        <w:r w:rsidR="008E7E94">
          <w:rPr>
            <w:noProof/>
          </w:rPr>
          <w:t>6</w:t>
        </w:r>
      </w:fldSimple>
      <w:bookmarkEnd w:id="69"/>
      <w:r>
        <w:t> – Аббревиатуры в тексте</w:t>
      </w:r>
    </w:p>
    <w:p w14:paraId="1955A3F7" w14:textId="77777777" w:rsidR="00F5595B" w:rsidRDefault="00F5595B">
      <w:pPr>
        <w:pStyle w:val="a1"/>
      </w:pPr>
      <w:r>
        <w:t xml:space="preserve">Кстати, если при запуске стриппера добавить аргумент </w:t>
      </w:r>
      <w:r>
        <w:rPr>
          <w:rStyle w:val="VerbatimChar"/>
        </w:rPr>
        <w:t>-a</w:t>
      </w:r>
      <w:r>
        <w:t>, то он добавит в конец каждого файла ссылку на файл с аббревиатурами.</w:t>
      </w:r>
    </w:p>
    <w:p w14:paraId="057FEECF" w14:textId="77777777" w:rsidR="00F5595B" w:rsidRDefault="00F5595B">
      <w:pPr>
        <w:pStyle w:val="3"/>
      </w:pPr>
      <w:bookmarkStart w:id="70" w:name="_Toc117580055"/>
      <w:bookmarkStart w:id="71" w:name="источники-1"/>
      <w:bookmarkEnd w:id="67"/>
      <w:r>
        <w:t>Источники</w:t>
      </w:r>
      <w:bookmarkEnd w:id="70"/>
    </w:p>
    <w:p w14:paraId="17F937E5" w14:textId="3F5F8D8A" w:rsidR="00F5595B" w:rsidRDefault="00F5595B" w:rsidP="00F5595B">
      <w:pPr>
        <w:pStyle w:val="a1"/>
      </w:pPr>
      <w:r>
        <w:t xml:space="preserve">Плагин: </w:t>
      </w:r>
      <w:hyperlink r:id="rId36">
        <w:r>
          <w:rPr>
            <w:rStyle w:val="af2"/>
          </w:rPr>
          <w:t>mkdocs-bibtex</w:t>
        </w:r>
      </w:hyperlink>
      <w:r>
        <w:t>.</w:t>
      </w:r>
    </w:p>
    <w:p w14:paraId="4EE2049D" w14:textId="77777777" w:rsidR="00F5595B" w:rsidRDefault="00F5595B">
      <w:pPr>
        <w:pStyle w:val="a1"/>
      </w:pPr>
      <w:r>
        <w:t>Установка:</w:t>
      </w:r>
    </w:p>
    <w:p w14:paraId="4FD7CC42" w14:textId="4FC5C817" w:rsidR="00F5595B" w:rsidRDefault="00F5595B" w:rsidP="00F5595B">
      <w:pPr>
        <w:pStyle w:val="Compact"/>
        <w:numPr>
          <w:ilvl w:val="0"/>
          <w:numId w:val="35"/>
        </w:numPr>
      </w:pPr>
      <w:r>
        <w:lastRenderedPageBreak/>
        <w:t xml:space="preserve">Установить </w:t>
      </w:r>
      <w:hyperlink r:id="rId37">
        <w:r>
          <w:rPr>
            <w:rStyle w:val="af2"/>
          </w:rPr>
          <w:t>pandoc</w:t>
        </w:r>
      </w:hyperlink>
      <w:r>
        <w:t>.</w:t>
      </w:r>
    </w:p>
    <w:p w14:paraId="24C3D5EC" w14:textId="77777777" w:rsidR="00F5595B" w:rsidRDefault="00F5595B" w:rsidP="00F5595B">
      <w:pPr>
        <w:pStyle w:val="Compact"/>
        <w:numPr>
          <w:ilvl w:val="0"/>
          <w:numId w:val="35"/>
        </w:numPr>
      </w:pPr>
      <w:r>
        <w:t>Выполнить команду:</w:t>
      </w:r>
    </w:p>
    <w:p w14:paraId="07F27F54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pip install mkdocs-bibtex</w:t>
      </w:r>
    </w:p>
    <w:p w14:paraId="7D0B5CA7" w14:textId="77777777" w:rsidR="00F5595B" w:rsidRDefault="00F5595B" w:rsidP="00F5595B">
      <w:pPr>
        <w:pStyle w:val="a1"/>
      </w:pPr>
      <w:r>
        <w:t xml:space="preserve">Добавить плагин в список </w:t>
      </w:r>
      <w:r>
        <w:rPr>
          <w:rStyle w:val="VerbatimChar"/>
        </w:rPr>
        <w:t>plugins</w:t>
      </w:r>
      <w:r>
        <w:t>:</w:t>
      </w:r>
    </w:p>
    <w:p w14:paraId="37EE7A24" w14:textId="77777777" w:rsidR="00F5595B" w:rsidRDefault="00F5595B">
      <w:pPr>
        <w:pStyle w:val="a1"/>
      </w:pPr>
      <w:r>
        <w:rPr>
          <w:rStyle w:val="VerbatimChar"/>
        </w:rPr>
        <w:t>yaml linenums="1" hl_lines="3 4" plugins:   - bibtex:       bib_file: "sources.bib"       csl_file: "gost-r-7-0-5-2008-numeric-iaa.csl"</w:t>
      </w:r>
    </w:p>
    <w:p w14:paraId="52D07A23" w14:textId="77777777" w:rsidR="00F5595B" w:rsidRDefault="00F5595B">
      <w:pPr>
        <w:pStyle w:val="a1"/>
      </w:pPr>
      <w:r>
        <w:t xml:space="preserve">где </w:t>
      </w:r>
      <w:r>
        <w:rPr>
          <w:rStyle w:val="VerbatimChar"/>
        </w:rPr>
        <w:t>bibtex</w:t>
      </w:r>
      <w:r>
        <w:t xml:space="preserve"> - название плагина, </w:t>
      </w:r>
      <w:r>
        <w:rPr>
          <w:rStyle w:val="VerbatimChar"/>
        </w:rPr>
        <w:t>bib_file</w:t>
      </w:r>
      <w:r>
        <w:t xml:space="preserve"> - путь к файлу с источниками, </w:t>
      </w:r>
      <w:r>
        <w:rPr>
          <w:rStyle w:val="VerbatimChar"/>
        </w:rPr>
        <w:t>csl_file</w:t>
      </w:r>
      <w:r>
        <w:t xml:space="preserve"> - ссылка на файл со стилями.</w:t>
      </w:r>
    </w:p>
    <w:p w14:paraId="22EA805C" w14:textId="56594BBA" w:rsidR="00F5595B" w:rsidRDefault="00F5595B">
      <w:pPr>
        <w:pStyle w:val="a1"/>
      </w:pPr>
      <w:r>
        <w:t xml:space="preserve">В тексте на источник ссылаться следующим образом: </w:t>
      </w:r>
      <w:r>
        <w:rPr>
          <w:rStyle w:val="VerbatimChar"/>
        </w:rPr>
        <w:t>[ @test1]</w:t>
      </w:r>
      <w:r>
        <w:t xml:space="preserve"> (без пробела), т.е. по его идентификатору. Например, бла-бла-бла согласно[</w:t>
      </w:r>
      <w:hyperlink w:anchor="ref-test1">
        <w:r>
          <w:rPr>
            <w:rStyle w:val="af2"/>
          </w:rPr>
          <w:t>1</w:t>
        </w:r>
      </w:hyperlink>
      <w:r>
        <w:t>] (электронный ресурс) или [</w:t>
      </w:r>
      <w:hyperlink w:anchor="ref-jia2014caffe">
        <w:r>
          <w:rPr>
            <w:rStyle w:val="af2"/>
          </w:rPr>
          <w:t>2</w:t>
        </w:r>
      </w:hyperlink>
      <w:r>
        <w:t>] (материалы конференции) или [</w:t>
      </w:r>
      <w:hyperlink w:anchor="ref-ren2015faster">
        <w:r>
          <w:rPr>
            <w:rStyle w:val="af2"/>
          </w:rPr>
          <w:t>3</w:t>
        </w:r>
      </w:hyperlink>
      <w:r>
        <w:t>] (статья).</w:t>
      </w:r>
    </w:p>
    <w:p w14:paraId="194B15A0" w14:textId="036CF364" w:rsidR="00F5595B" w:rsidRDefault="00F5595B">
      <w:pPr>
        <w:pStyle w:val="a1"/>
      </w:pPr>
      <w:r>
        <w:t>Пример в тексте на рисунке ниже (</w:t>
      </w:r>
      <w:r w:rsidR="008E7E94">
        <w:fldChar w:fldCharType="begin"/>
      </w:r>
      <w:r w:rsidR="008E7E94">
        <w:instrText xml:space="preserve"> REF _Ref117580002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7</w:t>
      </w:r>
      <w:r w:rsidR="008E7E94">
        <w:fldChar w:fldCharType="end"/>
      </w:r>
      <w:r>
        <w:t>).</w:t>
      </w:r>
    </w:p>
    <w:p w14:paraId="70896A8C" w14:textId="77777777" w:rsidR="00F5595B" w:rsidRDefault="00F5595B">
      <w:pPr>
        <w:pStyle w:val="CaptionedFigure"/>
      </w:pPr>
      <w:bookmarkStart w:id="72" w:name="fig:mkd_plg_sources"/>
      <w:r>
        <w:rPr>
          <w:noProof/>
        </w:rPr>
        <w:drawing>
          <wp:inline distT="0" distB="0" distL="0" distR="0" wp14:anchorId="0393FD39" wp14:editId="5F662157">
            <wp:extent cx="5930900" cy="743382"/>
            <wp:effectExtent l="0" t="0" r="0" b="0"/>
            <wp:docPr id="93" name="Picture" descr="Рисунок 7 – Источники в текст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_img/mkd_plg_sources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743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 w14:paraId="62C96B60" w14:textId="24909E45" w:rsidR="00F5595B" w:rsidRDefault="00F5595B">
      <w:pPr>
        <w:pStyle w:val="ImageCaption"/>
      </w:pPr>
      <w:bookmarkStart w:id="73" w:name="_Ref117580002"/>
      <w:r>
        <w:t xml:space="preserve">Рисунок </w:t>
      </w:r>
      <w:fldSimple w:instr=" SEQ Рисунок \* ARABIC \* MERGEFORMAT ">
        <w:r w:rsidR="008E7E94">
          <w:rPr>
            <w:noProof/>
          </w:rPr>
          <w:t>7</w:t>
        </w:r>
      </w:fldSimple>
      <w:bookmarkEnd w:id="73"/>
      <w:r>
        <w:t> – Источники в тексте</w:t>
      </w:r>
    </w:p>
    <w:p w14:paraId="64293F14" w14:textId="77777777" w:rsidR="00F5595B" w:rsidRDefault="00F5595B">
      <w:pPr>
        <w:pStyle w:val="3"/>
      </w:pPr>
      <w:bookmarkStart w:id="74" w:name="_Toc117580056"/>
      <w:bookmarkStart w:id="75" w:name="сноски"/>
      <w:bookmarkEnd w:id="71"/>
      <w:r>
        <w:t>Сноски</w:t>
      </w:r>
      <w:bookmarkEnd w:id="74"/>
    </w:p>
    <w:p w14:paraId="1D65D01D" w14:textId="5148274B" w:rsidR="00F5595B" w:rsidRDefault="00F5595B" w:rsidP="00F5595B">
      <w:pPr>
        <w:pStyle w:val="a1"/>
      </w:pPr>
      <w:r>
        <w:t xml:space="preserve">Расширение: </w:t>
      </w:r>
      <w:hyperlink r:id="rId39" w:anchor="footnotes">
        <w:r>
          <w:rPr>
            <w:rStyle w:val="af2"/>
          </w:rPr>
          <w:t>Footnotes</w:t>
        </w:r>
      </w:hyperlink>
    </w:p>
    <w:p w14:paraId="65EDA6F3" w14:textId="77777777" w:rsidR="00F5595B" w:rsidRDefault="00F5595B">
      <w:pPr>
        <w:pStyle w:val="a1"/>
      </w:pPr>
      <w:r>
        <w:t xml:space="preserve">Установка: добавить в список </w:t>
      </w:r>
      <w:r>
        <w:rPr>
          <w:rStyle w:val="VerbatimChar"/>
        </w:rPr>
        <w:t>markdown_extensions</w:t>
      </w:r>
      <w:r>
        <w:t xml:space="preserve"> ключ </w:t>
      </w:r>
      <w:r>
        <w:rPr>
          <w:rStyle w:val="VerbatimChar"/>
        </w:rPr>
        <w:t>-footnotes</w:t>
      </w:r>
      <w:r>
        <w:t>:</w:t>
      </w:r>
    </w:p>
    <w:p w14:paraId="692A9DE1" w14:textId="77777777" w:rsidR="00F5595B" w:rsidRPr="00F5595B" w:rsidRDefault="00F5595B">
      <w:pPr>
        <w:pStyle w:val="SourceCode"/>
      </w:pPr>
      <w:r w:rsidRPr="00F5595B">
        <w:rPr>
          <w:rStyle w:val="FunctionTok"/>
          <w:sz w:val="21"/>
        </w:rPr>
        <w:t>markdown_extensions</w:t>
      </w:r>
      <w:r w:rsidRPr="00F5595B">
        <w:rPr>
          <w:rStyle w:val="KeywordTok"/>
          <w:sz w:val="21"/>
        </w:rPr>
        <w:t>:</w:t>
      </w:r>
      <w:r w:rsidRPr="00F5595B">
        <w:br/>
      </w:r>
      <w:r w:rsidRPr="00F5595B">
        <w:rPr>
          <w:rStyle w:val="AttributeTok"/>
          <w:sz w:val="21"/>
        </w:rPr>
        <w:t xml:space="preserve">  </w:t>
      </w:r>
      <w:r w:rsidRPr="00F5595B">
        <w:rPr>
          <w:rStyle w:val="KeywordTok"/>
          <w:sz w:val="21"/>
        </w:rPr>
        <w:t>-</w:t>
      </w:r>
      <w:r w:rsidRPr="00F5595B">
        <w:rPr>
          <w:rStyle w:val="AttributeTok"/>
          <w:sz w:val="21"/>
        </w:rPr>
        <w:t xml:space="preserve"> footnotes</w:t>
      </w:r>
    </w:p>
    <w:p w14:paraId="22F7A645" w14:textId="77777777" w:rsidR="00F5595B" w:rsidRDefault="00F5595B" w:rsidP="00F5595B">
      <w:pPr>
        <w:pStyle w:val="a1"/>
      </w:pPr>
      <w:r>
        <w:t>Использование: в тексте (например, в конце) указать сноску в формате:</w:t>
      </w:r>
    </w:p>
    <w:p w14:paraId="11B25D44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[^f1]: Lorem ipsum dolor sit amet, consectetur adipiscing elit.</w:t>
      </w:r>
    </w:p>
    <w:p w14:paraId="02B0B606" w14:textId="77777777" w:rsidR="00F5595B" w:rsidRDefault="00F5595B" w:rsidP="00F5595B">
      <w:pPr>
        <w:pStyle w:val="a1"/>
      </w:pPr>
      <w:r>
        <w:lastRenderedPageBreak/>
        <w:t>В тексте указать ссылку inline</w:t>
      </w:r>
      <w:r>
        <w:footnoteReference w:id="1"/>
      </w:r>
      <w:r>
        <w:t>. При использовании одновременно с bibtex и сноски, и источники будут отображены в порядке появления в тексте: сначала все сноски, потом все источники.</w:t>
      </w:r>
    </w:p>
    <w:p w14:paraId="5043C01F" w14:textId="77777777" w:rsidR="00F5595B" w:rsidRDefault="00F5595B">
      <w:pPr>
        <w:pStyle w:val="3"/>
      </w:pPr>
      <w:bookmarkStart w:id="76" w:name="_Toc117580057"/>
      <w:bookmarkStart w:id="77" w:name="спойлер"/>
      <w:bookmarkEnd w:id="75"/>
      <w:r>
        <w:t>Спойлер</w:t>
      </w:r>
      <w:bookmarkEnd w:id="76"/>
    </w:p>
    <w:p w14:paraId="522E4B17" w14:textId="58183D70" w:rsidR="00F5595B" w:rsidRDefault="00F5595B" w:rsidP="00F5595B">
      <w:pPr>
        <w:pStyle w:val="a1"/>
      </w:pPr>
      <w:r>
        <w:t xml:space="preserve">Расширение: </w:t>
      </w:r>
      <w:hyperlink r:id="rId40">
        <w:r>
          <w:rPr>
            <w:rStyle w:val="af2"/>
          </w:rPr>
          <w:t>Details</w:t>
        </w:r>
      </w:hyperlink>
      <w:r>
        <w:t>.</w:t>
      </w:r>
    </w:p>
    <w:p w14:paraId="55039C6D" w14:textId="77777777" w:rsidR="00F5595B" w:rsidRDefault="00F5595B">
      <w:pPr>
        <w:pStyle w:val="a1"/>
      </w:pPr>
      <w:r>
        <w:t>Что делает: collapsable элементы.</w:t>
      </w:r>
    </w:p>
    <w:p w14:paraId="0694F118" w14:textId="77777777" w:rsidR="00F5595B" w:rsidRDefault="00F5595B">
      <w:pPr>
        <w:pStyle w:val="a1"/>
      </w:pPr>
      <w:r>
        <w:t xml:space="preserve">Установка: добавить в список </w:t>
      </w:r>
      <w:r>
        <w:rPr>
          <w:rStyle w:val="VerbatimChar"/>
        </w:rPr>
        <w:t>markdown_extensions</w:t>
      </w:r>
      <w:r>
        <w:t xml:space="preserve"> ключ </w:t>
      </w:r>
      <w:r>
        <w:rPr>
          <w:rStyle w:val="VerbatimChar"/>
        </w:rPr>
        <w:t>-pymdownx.details</w:t>
      </w:r>
      <w:r>
        <w:t>.</w:t>
      </w:r>
    </w:p>
    <w:p w14:paraId="1AF1E3FD" w14:textId="77777777" w:rsidR="00F5595B" w:rsidRDefault="00F5595B">
      <w:pPr>
        <w:pStyle w:val="a1"/>
      </w:pPr>
      <w:r>
        <w:t>Пример:</w:t>
      </w:r>
    </w:p>
    <w:p w14:paraId="4CC41236" w14:textId="77777777" w:rsidR="00F5595B" w:rsidRPr="00F5595B" w:rsidRDefault="00F5595B">
      <w:pPr>
        <w:pStyle w:val="SourceCode"/>
      </w:pPr>
      <w:r w:rsidRPr="00F5595B">
        <w:rPr>
          <w:rStyle w:val="VerbatimChar"/>
          <w:sz w:val="21"/>
        </w:rPr>
        <w:t>???+ note "Подробности"</w:t>
      </w:r>
      <w:r w:rsidRPr="00F5595B">
        <w:br/>
      </w:r>
      <w:r w:rsidRPr="00F5595B">
        <w:rPr>
          <w:rStyle w:val="VerbatimChar"/>
          <w:sz w:val="21"/>
        </w:rPr>
        <w:t xml:space="preserve">    Текст подробности</w:t>
      </w:r>
    </w:p>
    <w:p w14:paraId="18FB8F64" w14:textId="77777777" w:rsidR="00F5595B" w:rsidRDefault="00F5595B" w:rsidP="00F5595B">
      <w:pPr>
        <w:pStyle w:val="a1"/>
      </w:pPr>
      <w:r>
        <w:t>???+ note “Подробности” Текст подробности</w:t>
      </w:r>
    </w:p>
    <w:p w14:paraId="05B8A6C7" w14:textId="3837E545" w:rsidR="00F5595B" w:rsidRDefault="00F5595B">
      <w:pPr>
        <w:pStyle w:val="a1"/>
      </w:pPr>
      <w:r>
        <w:t>Пример того, как это выглядит в тексте в веб-документации, приведен ниже (</w:t>
      </w:r>
      <w:r w:rsidR="008E7E94">
        <w:fldChar w:fldCharType="begin"/>
      </w:r>
      <w:r w:rsidR="008E7E94">
        <w:instrText xml:space="preserve"> REF _Ref117580003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8</w:t>
      </w:r>
      <w:r w:rsidR="008E7E94">
        <w:fldChar w:fldCharType="end"/>
      </w:r>
      <w:r>
        <w:t>).</w:t>
      </w:r>
    </w:p>
    <w:p w14:paraId="17E2E3A8" w14:textId="77777777" w:rsidR="00F5595B" w:rsidRDefault="00F5595B">
      <w:pPr>
        <w:pStyle w:val="CaptionedFigure"/>
      </w:pPr>
      <w:bookmarkStart w:id="78" w:name="fig:mkd_plg_spoiler"/>
      <w:r>
        <w:rPr>
          <w:noProof/>
        </w:rPr>
        <w:drawing>
          <wp:inline distT="0" distB="0" distL="0" distR="0" wp14:anchorId="6C19E034" wp14:editId="37BB1D88">
            <wp:extent cx="5930900" cy="1492866"/>
            <wp:effectExtent l="0" t="0" r="0" b="0"/>
            <wp:docPr id="102" name="Picture" descr="Рисунок 8 – Спойле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_img/mkd_plg_spoiler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92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 w14:paraId="764462D1" w14:textId="73EF0C42" w:rsidR="00F5595B" w:rsidRDefault="00F5595B">
      <w:pPr>
        <w:pStyle w:val="ImageCaption"/>
      </w:pPr>
      <w:bookmarkStart w:id="79" w:name="_Ref117580003"/>
      <w:r>
        <w:t xml:space="preserve">Рисунок </w:t>
      </w:r>
      <w:fldSimple w:instr=" SEQ Рисунок \* ARABIC \* MERGEFORMAT ">
        <w:r w:rsidR="008E7E94">
          <w:rPr>
            <w:noProof/>
          </w:rPr>
          <w:t>8</w:t>
        </w:r>
      </w:fldSimple>
      <w:bookmarkEnd w:id="79"/>
      <w:r>
        <w:t> – Спойлер</w:t>
      </w:r>
    </w:p>
    <w:p w14:paraId="388FF45F" w14:textId="77777777" w:rsidR="00F5595B" w:rsidRDefault="00F5595B">
      <w:pPr>
        <w:pStyle w:val="3"/>
      </w:pPr>
      <w:bookmarkStart w:id="80" w:name="_Toc117580058"/>
      <w:bookmarkStart w:id="81" w:name="сниппеты"/>
      <w:bookmarkEnd w:id="77"/>
      <w:r>
        <w:t>Сниппеты</w:t>
      </w:r>
      <w:bookmarkEnd w:id="80"/>
    </w:p>
    <w:p w14:paraId="059EB183" w14:textId="66D7A699" w:rsidR="00F5595B" w:rsidRDefault="00F5595B" w:rsidP="00F5595B">
      <w:pPr>
        <w:pStyle w:val="a1"/>
      </w:pPr>
      <w:r>
        <w:t xml:space="preserve">Расширение: </w:t>
      </w:r>
      <w:hyperlink r:id="rId42">
        <w:r>
          <w:rPr>
            <w:rStyle w:val="af2"/>
          </w:rPr>
          <w:t>Snippets</w:t>
        </w:r>
      </w:hyperlink>
      <w:r>
        <w:t>.</w:t>
      </w:r>
    </w:p>
    <w:p w14:paraId="340CAFA1" w14:textId="77777777" w:rsidR="00F5595B" w:rsidRDefault="00F5595B">
      <w:pPr>
        <w:pStyle w:val="a1"/>
      </w:pPr>
      <w:r>
        <w:t>Что делает: позволяет вставлять код из файла.</w:t>
      </w:r>
    </w:p>
    <w:p w14:paraId="65BA8070" w14:textId="77777777" w:rsidR="00F5595B" w:rsidRDefault="00F5595B">
      <w:pPr>
        <w:pStyle w:val="a1"/>
      </w:pPr>
      <w:r>
        <w:t xml:space="preserve">Установка: добавить в список </w:t>
      </w:r>
      <w:r>
        <w:rPr>
          <w:rStyle w:val="VerbatimChar"/>
        </w:rPr>
        <w:t>markdown_extensions</w:t>
      </w:r>
      <w:r>
        <w:t xml:space="preserve"> ключ </w:t>
      </w:r>
      <w:r>
        <w:rPr>
          <w:rStyle w:val="VerbatimChar"/>
        </w:rPr>
        <w:t>-pymdownx.snippets</w:t>
      </w:r>
      <w:r>
        <w:t>.</w:t>
      </w:r>
    </w:p>
    <w:p w14:paraId="3EDE376F" w14:textId="77777777" w:rsidR="00F5595B" w:rsidRDefault="00F5595B">
      <w:pPr>
        <w:pStyle w:val="a1"/>
      </w:pPr>
      <w:r>
        <w:lastRenderedPageBreak/>
        <w:t>Использование:</w:t>
      </w:r>
    </w:p>
    <w:p w14:paraId="6E0162A1" w14:textId="77777777" w:rsidR="00F5595B" w:rsidRDefault="00F5595B">
      <w:pPr>
        <w:pStyle w:val="a1"/>
      </w:pPr>
      <w:r>
        <w:rPr>
          <w:rStyle w:val="VerbatimChar"/>
        </w:rPr>
        <w:t>yaml title="docs\snippets\example.js" --8&lt;-- "docs\snippets\example.js"</w:t>
      </w:r>
    </w:p>
    <w:p w14:paraId="4631BB5D" w14:textId="3C599883" w:rsidR="00F5595B" w:rsidRDefault="00F5595B">
      <w:pPr>
        <w:pStyle w:val="a1"/>
      </w:pPr>
      <w:r>
        <w:t>Пример на рисунке ниже (</w:t>
      </w:r>
      <w:r w:rsidR="008E7E94">
        <w:fldChar w:fldCharType="begin"/>
      </w:r>
      <w:r w:rsidR="008E7E94">
        <w:instrText xml:space="preserve"> REF _Ref117580004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9</w:t>
      </w:r>
      <w:r w:rsidR="008E7E94">
        <w:fldChar w:fldCharType="end"/>
      </w:r>
      <w:r>
        <w:t>).</w:t>
      </w:r>
    </w:p>
    <w:p w14:paraId="7CEDC8CE" w14:textId="77777777" w:rsidR="00F5595B" w:rsidRDefault="00F5595B">
      <w:pPr>
        <w:pStyle w:val="CaptionedFigure"/>
      </w:pPr>
      <w:bookmarkStart w:id="82" w:name="fig:mkd_plg_snippet"/>
      <w:r>
        <w:rPr>
          <w:noProof/>
        </w:rPr>
        <w:drawing>
          <wp:inline distT="0" distB="0" distL="0" distR="0" wp14:anchorId="2068C0F3" wp14:editId="6DBEFC3F">
            <wp:extent cx="5930900" cy="758698"/>
            <wp:effectExtent l="0" t="0" r="0" b="0"/>
            <wp:docPr id="108" name="Picture" descr="Рисунок 9 – Пример сниппе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_img/mkd_plg_snippet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758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 w14:paraId="493D87DD" w14:textId="157CC3E6" w:rsidR="00F5595B" w:rsidRDefault="00F5595B">
      <w:pPr>
        <w:pStyle w:val="ImageCaption"/>
      </w:pPr>
      <w:bookmarkStart w:id="83" w:name="_Ref117580004"/>
      <w:r>
        <w:t xml:space="preserve">Рисунок </w:t>
      </w:r>
      <w:fldSimple w:instr=" SEQ Рисунок \* ARABIC \* MERGEFORMAT ">
        <w:r w:rsidR="008E7E94">
          <w:rPr>
            <w:noProof/>
          </w:rPr>
          <w:t>9</w:t>
        </w:r>
      </w:fldSimple>
      <w:bookmarkEnd w:id="83"/>
      <w:r>
        <w:t> – Пример сниппета</w:t>
      </w:r>
    </w:p>
    <w:p w14:paraId="5891FB08" w14:textId="77777777" w:rsidR="00F5595B" w:rsidRDefault="00F5595B">
      <w:pPr>
        <w:pStyle w:val="3"/>
      </w:pPr>
      <w:bookmarkStart w:id="84" w:name="_Toc117580059"/>
      <w:bookmarkStart w:id="85" w:name="критик"/>
      <w:bookmarkEnd w:id="81"/>
      <w:r>
        <w:t>Критик</w:t>
      </w:r>
      <w:bookmarkEnd w:id="84"/>
    </w:p>
    <w:p w14:paraId="73584243" w14:textId="2BADA115" w:rsidR="00F5595B" w:rsidRDefault="00F5595B" w:rsidP="00F5595B">
      <w:pPr>
        <w:pStyle w:val="a1"/>
      </w:pPr>
      <w:r>
        <w:t xml:space="preserve">Расширение: </w:t>
      </w:r>
      <w:hyperlink r:id="rId44">
        <w:r>
          <w:rPr>
            <w:rStyle w:val="af2"/>
          </w:rPr>
          <w:t>pymdownx.critic</w:t>
        </w:r>
      </w:hyperlink>
      <w:r>
        <w:t>.</w:t>
      </w:r>
      <w:r>
        <w:br/>
        <w:t>Что делает: позволяет в тексте проводить рецензирование.</w:t>
      </w:r>
    </w:p>
    <w:p w14:paraId="1BF2F4CF" w14:textId="77777777" w:rsidR="00F5595B" w:rsidRDefault="00F5595B">
      <w:pPr>
        <w:pStyle w:val="a1"/>
      </w:pPr>
      <w:r>
        <w:t xml:space="preserve">Установка: добавить в список </w:t>
      </w:r>
      <w:r>
        <w:rPr>
          <w:rStyle w:val="VerbatimChar"/>
        </w:rPr>
        <w:t>markdown_extensions</w:t>
      </w:r>
      <w:r>
        <w:t xml:space="preserve"> ключ </w:t>
      </w:r>
      <w:r>
        <w:rPr>
          <w:rStyle w:val="VerbatimChar"/>
        </w:rPr>
        <w:t>-pymdownx.critic</w:t>
      </w:r>
      <w:r>
        <w:t>.</w:t>
      </w:r>
    </w:p>
    <w:p w14:paraId="52A67567" w14:textId="77777777" w:rsidR="00F5595B" w:rsidRDefault="00F5595B">
      <w:pPr>
        <w:pStyle w:val="a1"/>
      </w:pPr>
      <w:r>
        <w:t>Использование: прямо в тексте в фигурных скобках указать {++то, что нужно вставить++}, {–то, что нужно удалить–} и то, что нужно {~</w:t>
      </w:r>
      <w:r>
        <w:rPr>
          <w:vertAlign w:val="subscript"/>
        </w:rPr>
        <w:t>изменить</w:t>
      </w:r>
      <w:r>
        <w:t>&gt;заменить~~}. Также слова и фразы можно {==подсвечивать==}{&gt;&gt;А это комментарий&lt;&lt;}.</w:t>
      </w:r>
    </w:p>
    <w:p w14:paraId="56F2BFD7" w14:textId="77777777" w:rsidR="00F5595B" w:rsidRDefault="00F5595B">
      <w:pPr>
        <w:pStyle w:val="a1"/>
      </w:pPr>
      <w:r>
        <w:t xml:space="preserve">Вид можно настраивать ключом </w:t>
      </w:r>
      <w:r>
        <w:rPr>
          <w:rStyle w:val="VerbatimChar"/>
        </w:rPr>
        <w:t>- mode</w:t>
      </w:r>
      <w:r>
        <w:t xml:space="preserve"> для плагина. Доступные значения:</w:t>
      </w:r>
    </w:p>
    <w:p w14:paraId="39B689A0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view</w:t>
      </w:r>
      <w:r>
        <w:t xml:space="preserve"> - подсветит все рецензии;</w:t>
      </w:r>
    </w:p>
    <w:p w14:paraId="2ACA95E5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accept</w:t>
      </w:r>
      <w:r>
        <w:t xml:space="preserve"> - отобразит только добавленные и замененные, удалит удаленные изменения;</w:t>
      </w:r>
    </w:p>
    <w:p w14:paraId="38E532B5" w14:textId="77777777" w:rsidR="00F5595B" w:rsidRDefault="00F5595B" w:rsidP="00F5595B">
      <w:pPr>
        <w:pStyle w:val="Compact"/>
        <w:numPr>
          <w:ilvl w:val="0"/>
          <w:numId w:val="35"/>
        </w:numPr>
      </w:pPr>
      <w:r>
        <w:rPr>
          <w:rStyle w:val="VerbatimChar"/>
        </w:rPr>
        <w:t>reject</w:t>
      </w:r>
      <w:r>
        <w:t xml:space="preserve"> - покажет текст без предложенных изменений.</w:t>
      </w:r>
    </w:p>
    <w:p w14:paraId="4BD70C4A" w14:textId="390154DD" w:rsidR="00F5595B" w:rsidRDefault="00F5595B" w:rsidP="00F5595B">
      <w:pPr>
        <w:pStyle w:val="a1"/>
      </w:pPr>
      <w:r>
        <w:t>Пример в тексте на рисунке ниже (</w:t>
      </w:r>
      <w:r w:rsidR="008E7E94">
        <w:fldChar w:fldCharType="begin"/>
      </w:r>
      <w:r w:rsidR="008E7E94">
        <w:instrText xml:space="preserve"> REF _Ref117580005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10</w:t>
      </w:r>
      <w:r w:rsidR="008E7E94">
        <w:fldChar w:fldCharType="end"/>
      </w:r>
      <w:r>
        <w:t>).</w:t>
      </w:r>
    </w:p>
    <w:p w14:paraId="13FF581D" w14:textId="77777777" w:rsidR="00F5595B" w:rsidRDefault="00F5595B">
      <w:pPr>
        <w:pStyle w:val="CaptionedFigure"/>
      </w:pPr>
      <w:bookmarkStart w:id="86" w:name="fig:mkd_plg_critic"/>
      <w:r>
        <w:rPr>
          <w:noProof/>
        </w:rPr>
        <w:drawing>
          <wp:inline distT="0" distB="0" distL="0" distR="0" wp14:anchorId="52DFF226" wp14:editId="74597FFB">
            <wp:extent cx="5930900" cy="828521"/>
            <wp:effectExtent l="0" t="0" r="0" b="0"/>
            <wp:docPr id="114" name="Picture" descr="Рисунок 10 – Пример работы плагина Крити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_img/mkd_plg_critic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828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 w14:paraId="45E41339" w14:textId="2D51E096" w:rsidR="00F5595B" w:rsidRDefault="00F5595B">
      <w:pPr>
        <w:pStyle w:val="ImageCaption"/>
      </w:pPr>
      <w:bookmarkStart w:id="87" w:name="_Ref117580005"/>
      <w:r>
        <w:t xml:space="preserve">Рисунок </w:t>
      </w:r>
      <w:fldSimple w:instr=" SEQ Рисунок \* ARABIC \* MERGEFORMAT ">
        <w:r w:rsidR="008E7E94">
          <w:rPr>
            <w:noProof/>
          </w:rPr>
          <w:t>10</w:t>
        </w:r>
      </w:fldSimple>
      <w:bookmarkEnd w:id="87"/>
      <w:r>
        <w:t> – Пример работы плагина Критик</w:t>
      </w:r>
    </w:p>
    <w:p w14:paraId="59C23E82" w14:textId="77777777" w:rsidR="00F5595B" w:rsidRDefault="00F5595B">
      <w:pPr>
        <w:pStyle w:val="3"/>
      </w:pPr>
      <w:bookmarkStart w:id="88" w:name="_Toc117580060"/>
      <w:bookmarkStart w:id="89" w:name="формулы"/>
      <w:bookmarkEnd w:id="85"/>
      <w:r>
        <w:lastRenderedPageBreak/>
        <w:t>Формулы</w:t>
      </w:r>
      <w:bookmarkEnd w:id="88"/>
    </w:p>
    <w:p w14:paraId="0BE4E20A" w14:textId="50FFD059" w:rsidR="00F5595B" w:rsidRDefault="00F5595B" w:rsidP="00F5595B">
      <w:pPr>
        <w:pStyle w:val="a1"/>
      </w:pPr>
      <w:r>
        <w:t xml:space="preserve">Расширение: </w:t>
      </w:r>
      <w:hyperlink r:id="rId46">
        <w:r>
          <w:rPr>
            <w:rStyle w:val="af2"/>
          </w:rPr>
          <w:t>Arithmatex</w:t>
        </w:r>
      </w:hyperlink>
      <w:r>
        <w:t>. Много вариантов рендеринга формул. Здесь описан только один из возможных.</w:t>
      </w:r>
    </w:p>
    <w:p w14:paraId="66C040D1" w14:textId="77777777" w:rsidR="00F5595B" w:rsidRDefault="00F5595B">
      <w:pPr>
        <w:pStyle w:val="a1"/>
      </w:pPr>
      <w:r>
        <w:t xml:space="preserve">Установка: добавить в список </w:t>
      </w:r>
      <w:r>
        <w:rPr>
          <w:rStyle w:val="VerbatimChar"/>
        </w:rPr>
        <w:t>markdown_extensions</w:t>
      </w:r>
      <w:r>
        <w:t xml:space="preserve"> ключ </w:t>
      </w:r>
      <w:r>
        <w:rPr>
          <w:rStyle w:val="VerbatimChar"/>
        </w:rPr>
        <w:t>- pymdownx.arithmatex</w:t>
      </w:r>
      <w:r>
        <w:t>.</w:t>
      </w:r>
    </w:p>
    <w:p w14:paraId="7883920D" w14:textId="77777777" w:rsidR="00F5595B" w:rsidRDefault="00F5595B">
      <w:pPr>
        <w:pStyle w:val="a1"/>
      </w:pPr>
      <w:r>
        <w:t>Формула в строку:</w:t>
      </w:r>
    </w:p>
    <w:p w14:paraId="6A86EDCA" w14:textId="77777777" w:rsidR="00F5595B" w:rsidRDefault="00F5595B">
      <w:pPr>
        <w:pStyle w:val="a1"/>
      </w:pPr>
      <m:oMath>
        <m:r>
          <w:rPr>
            <w:rFonts w:ascii="Cambria Math" w:hAnsi="Cambria Math"/>
            <w:sz w:val="25"/>
          </w:rPr>
          <m:t>p</m:t>
        </m:r>
        <m:d>
          <m:dPr>
            <m:ctrlPr>
              <w:rPr>
                <w:rFonts w:ascii="Cambria Math" w:hAnsi="Cambria Math"/>
                <w:sz w:val="25"/>
              </w:rPr>
            </m:ctrlPr>
          </m:dPr>
          <m:e>
            <m:r>
              <w:rPr>
                <w:rFonts w:ascii="Cambria Math" w:hAnsi="Cambria Math"/>
                <w:sz w:val="25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sz w:val="25"/>
              </w:rPr>
              <m:t>|</m:t>
            </m:r>
            <m:r>
              <w:rPr>
                <w:rFonts w:ascii="Cambria Math" w:hAnsi="Cambria Math"/>
                <w:sz w:val="25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  <w:sz w:val="25"/>
          </w:rPr>
          <m:t>=</m:t>
        </m:r>
        <m:f>
          <m:fPr>
            <m:ctrlPr>
              <w:rPr>
                <w:rFonts w:ascii="Cambria Math" w:hAnsi="Cambria Math"/>
                <w:sz w:val="25"/>
              </w:rPr>
            </m:ctrlPr>
          </m:fPr>
          <m:num>
            <m:r>
              <w:rPr>
                <w:rFonts w:ascii="Cambria Math" w:hAnsi="Cambria Math"/>
                <w:sz w:val="25"/>
              </w:rPr>
              <m:t>p</m:t>
            </m:r>
            <m:d>
              <m:dPr>
                <m:ctrlPr>
                  <w:rPr>
                    <w:rFonts w:ascii="Cambria Math" w:hAnsi="Cambria Math"/>
                    <w:sz w:val="25"/>
                  </w:rPr>
                </m:ctrlPr>
              </m:dPr>
              <m:e>
                <m:r>
                  <w:rPr>
                    <w:rFonts w:ascii="Cambria Math" w:hAnsi="Cambria Math"/>
                    <w:sz w:val="25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5"/>
                  </w:rPr>
                  <m:t>|</m:t>
                </m:r>
                <m:r>
                  <w:rPr>
                    <w:rFonts w:ascii="Cambria Math" w:hAnsi="Cambria Math"/>
                    <w:sz w:val="25"/>
                  </w:rPr>
                  <m:t>x</m:t>
                </m:r>
              </m:e>
            </m:d>
            <m:r>
              <w:rPr>
                <w:rFonts w:ascii="Cambria Math" w:hAnsi="Cambria Math"/>
                <w:sz w:val="25"/>
              </w:rPr>
              <m:t>p</m:t>
            </m:r>
            <m:d>
              <m:dPr>
                <m:ctrlPr>
                  <w:rPr>
                    <w:rFonts w:ascii="Cambria Math" w:hAnsi="Cambria Math"/>
                    <w:sz w:val="25"/>
                  </w:rPr>
                </m:ctrlPr>
              </m:dPr>
              <m:e>
                <m:r>
                  <w:rPr>
                    <w:rFonts w:ascii="Cambria Math" w:hAnsi="Cambria Math"/>
                    <w:sz w:val="25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  <w:sz w:val="25"/>
              </w:rPr>
              <m:t>p</m:t>
            </m:r>
            <m:d>
              <m:dPr>
                <m:ctrlPr>
                  <w:rPr>
                    <w:rFonts w:ascii="Cambria Math" w:hAnsi="Cambria Math"/>
                    <w:sz w:val="25"/>
                  </w:rPr>
                </m:ctrlPr>
              </m:dPr>
              <m:e>
                <m:r>
                  <w:rPr>
                    <w:rFonts w:ascii="Cambria Math" w:hAnsi="Cambria Math"/>
                    <w:sz w:val="25"/>
                  </w:rPr>
                  <m:t>y</m:t>
                </m:r>
              </m:e>
            </m:d>
          </m:den>
        </m:f>
      </m:oMath>
      <w:r>
        <w:t>, (p(x|y) = ).</w:t>
      </w:r>
    </w:p>
    <w:p w14:paraId="555D3BF8" w14:textId="77777777" w:rsidR="00F5595B" w:rsidRDefault="00F5595B">
      <w:pPr>
        <w:pStyle w:val="a1"/>
      </w:pPr>
      <w:r>
        <w:t>Блок:</w:t>
      </w:r>
    </w:p>
    <w:p w14:paraId="74D26DE9" w14:textId="77777777" w:rsidR="00F5595B" w:rsidRDefault="00F5595B">
      <w:pPr>
        <w:pStyle w:val="a1"/>
      </w:pPr>
      <m:oMathPara>
        <m:oMathParaPr>
          <m:jc m:val="center"/>
        </m:oMathParaPr>
        <m:oMath>
          <m:r>
            <w:rPr>
              <w:rFonts w:ascii="Cambria Math" w:hAnsi="Cambria Math"/>
              <w:sz w:val="25"/>
            </w:rPr>
            <m:t>E</m:t>
          </m:r>
          <m:d>
            <m:dPr>
              <m:ctrlPr>
                <w:rPr>
                  <w:rFonts w:ascii="Cambria Math" w:hAnsi="Cambria Math"/>
                  <w:sz w:val="25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  <w:sz w:val="25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  <w:sz w:val="25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  <w:sz w:val="25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sz w:val="25"/>
            </w:rPr>
            <m:t>=-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sz w:val="25"/>
                </w:rPr>
              </m:ctrlPr>
            </m:naryPr>
            <m:sub>
              <m:r>
                <w:rPr>
                  <w:rFonts w:ascii="Cambria Math" w:hAnsi="Cambria Math"/>
                  <w:sz w:val="25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sz w:val="25"/>
                </w:rPr>
                <m:t>,</m:t>
              </m:r>
              <m:r>
                <w:rPr>
                  <w:rFonts w:ascii="Cambria Math" w:hAnsi="Cambria Math"/>
                  <w:sz w:val="25"/>
                </w:rPr>
                <m:t>j</m:t>
              </m:r>
            </m:sub>
            <m:sup>
              <m:r>
                <w:rPr>
                  <w:rFonts w:ascii="Cambria Math" w:hAnsi="Cambria Math"/>
                  <w:sz w:val="25"/>
                </w:rPr>
                <m:t>​</m:t>
              </m:r>
            </m:sup>
            <m:e>
              <m:sSub>
                <m:sSubPr>
                  <m:ctrlPr>
                    <w:rPr>
                      <w:rFonts w:ascii="Cambria Math" w:hAnsi="Cambria Math"/>
                      <w:sz w:val="25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5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5"/>
                    </w:rPr>
                    <m:t>ij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/>
                  <w:sz w:val="25"/>
                </w:rPr>
              </m:ctrlPr>
            </m:sSubPr>
            <m:e>
              <m:r>
                <w:rPr>
                  <w:rFonts w:ascii="Cambria Math" w:hAnsi="Cambria Math"/>
                  <w:sz w:val="25"/>
                </w:rPr>
                <m:t>v</m:t>
              </m:r>
            </m:e>
            <m:sub>
              <m:r>
                <w:rPr>
                  <w:rFonts w:ascii="Cambria Math" w:hAnsi="Cambria Math"/>
                  <w:sz w:val="25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  <w:sz w:val="25"/>
                </w:rPr>
              </m:ctrlPr>
            </m:sSubPr>
            <m:e>
              <m:r>
                <w:rPr>
                  <w:rFonts w:ascii="Cambria Math" w:hAnsi="Cambria Math"/>
                  <w:sz w:val="25"/>
                </w:rPr>
                <m:t>h</m:t>
              </m:r>
            </m:e>
            <m:sub>
              <m:r>
                <w:rPr>
                  <w:rFonts w:ascii="Cambria Math" w:hAnsi="Cambria Math"/>
                  <w:sz w:val="25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sz w:val="25"/>
            </w:rPr>
            <m:t>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sz w:val="25"/>
                </w:rPr>
              </m:ctrlPr>
            </m:naryPr>
            <m:sub>
              <m:r>
                <w:rPr>
                  <w:rFonts w:ascii="Cambria Math" w:hAnsi="Cambria Math"/>
                  <w:sz w:val="25"/>
                </w:rPr>
                <m:t>i</m:t>
              </m:r>
            </m:sub>
            <m:sup>
              <m:r>
                <w:rPr>
                  <w:rFonts w:ascii="Cambria Math" w:hAnsi="Cambria Math"/>
                  <w:sz w:val="25"/>
                </w:rPr>
                <m:t>​</m:t>
              </m:r>
            </m:sup>
            <m:e>
              <m:sSub>
                <m:sSubPr>
                  <m:ctrlPr>
                    <w:rPr>
                      <w:rFonts w:ascii="Cambria Math" w:hAnsi="Cambria Math"/>
                      <w:sz w:val="25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5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5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/>
                  <w:sz w:val="25"/>
                </w:rPr>
              </m:ctrlPr>
            </m:sSubPr>
            <m:e>
              <m:r>
                <w:rPr>
                  <w:rFonts w:ascii="Cambria Math" w:hAnsi="Cambria Math"/>
                  <w:sz w:val="25"/>
                </w:rPr>
                <m:t>v</m:t>
              </m:r>
            </m:e>
            <m:sub>
              <m:r>
                <w:rPr>
                  <w:rFonts w:ascii="Cambria Math" w:hAnsi="Cambria Math"/>
                  <w:sz w:val="25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5"/>
            </w:rPr>
            <m:t>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sz w:val="25"/>
                </w:rPr>
              </m:ctrlPr>
            </m:naryPr>
            <m:sub>
              <m:r>
                <w:rPr>
                  <w:rFonts w:ascii="Cambria Math" w:hAnsi="Cambria Math"/>
                  <w:sz w:val="25"/>
                </w:rPr>
                <m:t>j</m:t>
              </m:r>
            </m:sub>
            <m:sup>
              <m:r>
                <w:rPr>
                  <w:rFonts w:ascii="Cambria Math" w:hAnsi="Cambria Math"/>
                  <w:sz w:val="25"/>
                </w:rPr>
                <m:t>​</m:t>
              </m:r>
            </m:sup>
            <m:e>
              <m:sSub>
                <m:sSubPr>
                  <m:ctrlPr>
                    <w:rPr>
                      <w:rFonts w:ascii="Cambria Math" w:hAnsi="Cambria Math"/>
                      <w:sz w:val="25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5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5"/>
                    </w:rPr>
                    <m:t>j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/>
                  <w:sz w:val="25"/>
                </w:rPr>
              </m:ctrlPr>
            </m:sSubPr>
            <m:e>
              <m:r>
                <w:rPr>
                  <w:rFonts w:ascii="Cambria Math" w:hAnsi="Cambria Math"/>
                  <w:sz w:val="25"/>
                </w:rPr>
                <m:t>h</m:t>
              </m:r>
            </m:e>
            <m:sub>
              <m:r>
                <w:rPr>
                  <w:rFonts w:ascii="Cambria Math" w:hAnsi="Cambria Math"/>
                  <w:sz w:val="25"/>
                </w:rPr>
                <m:t>j</m:t>
              </m:r>
            </m:sub>
          </m:sSub>
        </m:oMath>
      </m:oMathPara>
    </w:p>
    <w:p w14:paraId="47CF7529" w14:textId="77777777" w:rsidR="00F5595B" w:rsidRDefault="00F5595B" w:rsidP="00F5595B">
      <w:pPr>
        <w:pStyle w:val="a1"/>
      </w:pPr>
      <w:r>
        <w:t>[3 &lt; 4]</w:t>
      </w:r>
    </w:p>
    <w:p w14:paraId="7CCE86EC" w14:textId="77777777" w:rsidR="00F5595B" w:rsidRDefault="00F5595B">
      <w:pPr>
        <w:pStyle w:val="a1"/>
      </w:pPr>
    </w:p>
    <w:p w14:paraId="1A1B148E" w14:textId="2C345E82" w:rsidR="00F5595B" w:rsidRDefault="00F5595B">
      <w:pPr>
        <w:pStyle w:val="a1"/>
      </w:pPr>
      <w:r>
        <w:t>Пример, как это выглядит в веб-документации, на рисунке ниже (</w:t>
      </w:r>
      <w:r w:rsidR="008E7E94">
        <w:fldChar w:fldCharType="begin"/>
      </w:r>
      <w:r w:rsidR="008E7E94">
        <w:instrText xml:space="preserve"> REF _Ref117580006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11</w:t>
      </w:r>
      <w:r w:rsidR="008E7E94">
        <w:fldChar w:fldCharType="end"/>
      </w:r>
      <w:r>
        <w:t>).</w:t>
      </w:r>
    </w:p>
    <w:p w14:paraId="1BF05924" w14:textId="77777777" w:rsidR="00F5595B" w:rsidRDefault="00F5595B">
      <w:pPr>
        <w:pStyle w:val="CaptionedFigure"/>
      </w:pPr>
      <w:bookmarkStart w:id="90" w:name="fig:mkd_plg_eq"/>
      <w:r>
        <w:rPr>
          <w:noProof/>
        </w:rPr>
        <w:drawing>
          <wp:inline distT="0" distB="0" distL="0" distR="0" wp14:anchorId="288FBAC5" wp14:editId="2CFCD156">
            <wp:extent cx="5930900" cy="3689618"/>
            <wp:effectExtent l="0" t="0" r="0" b="0"/>
            <wp:docPr id="120" name="Picture" descr="Рисунок 11 – Пример форму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_img/mkd_plg_eq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689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 w14:paraId="6E986D7A" w14:textId="61458000" w:rsidR="00F5595B" w:rsidRDefault="00F5595B">
      <w:pPr>
        <w:pStyle w:val="ImageCaption"/>
      </w:pPr>
      <w:bookmarkStart w:id="91" w:name="_Ref117580006"/>
      <w:r>
        <w:t xml:space="preserve">Рисунок </w:t>
      </w:r>
      <w:fldSimple w:instr=" SEQ Рисунок \* ARABIC \* MERGEFORMAT ">
        <w:r w:rsidR="008E7E94">
          <w:rPr>
            <w:noProof/>
          </w:rPr>
          <w:t>11</w:t>
        </w:r>
      </w:fldSimple>
      <w:bookmarkEnd w:id="91"/>
      <w:r>
        <w:t> – Пример формул</w:t>
      </w:r>
    </w:p>
    <w:p w14:paraId="68ACD263" w14:textId="77777777" w:rsidR="00F5595B" w:rsidRDefault="00F5595B">
      <w:pPr>
        <w:pStyle w:val="2"/>
      </w:pPr>
      <w:bookmarkStart w:id="92" w:name="_Toc117580061"/>
      <w:bookmarkStart w:id="93" w:name="генерация-pdf"/>
      <w:bookmarkEnd w:id="65"/>
      <w:bookmarkEnd w:id="89"/>
      <w:r>
        <w:lastRenderedPageBreak/>
        <w:t>Генерация PDF</w:t>
      </w:r>
      <w:bookmarkEnd w:id="92"/>
    </w:p>
    <w:p w14:paraId="490FFD8D" w14:textId="77777777" w:rsidR="00F5595B" w:rsidRDefault="00F5595B">
      <w:pPr>
        <w:pStyle w:val="3"/>
      </w:pPr>
      <w:bookmarkStart w:id="94" w:name="_Toc117580062"/>
      <w:bookmarkStart w:id="95" w:name="с-плагином-mkdocs-with-pdf"/>
      <w:r>
        <w:t>С плагином mkdocs-with-pdf</w:t>
      </w:r>
      <w:bookmarkEnd w:id="94"/>
    </w:p>
    <w:p w14:paraId="057EDF0C" w14:textId="43ACD64D" w:rsidR="00F5595B" w:rsidRDefault="00F5595B" w:rsidP="00F5595B">
      <w:pPr>
        <w:pStyle w:val="a1"/>
      </w:pPr>
      <w:r>
        <w:t xml:space="preserve">Плагин: </w:t>
      </w:r>
      <w:hyperlink r:id="rId48">
        <w:r>
          <w:rPr>
            <w:rStyle w:val="af2"/>
          </w:rPr>
          <w:t>mkdocs-with-pdf</w:t>
        </w:r>
      </w:hyperlink>
    </w:p>
    <w:p w14:paraId="6F3F7426" w14:textId="77777777" w:rsidR="00F5595B" w:rsidRDefault="00F5595B">
      <w:pPr>
        <w:pStyle w:val="a1"/>
      </w:pPr>
      <w:r>
        <w:t>Установка:</w:t>
      </w:r>
    </w:p>
    <w:p w14:paraId="7057B6C2" w14:textId="58A62375" w:rsidR="00F5595B" w:rsidRDefault="00F5595B" w:rsidP="00F5595B">
      <w:pPr>
        <w:pStyle w:val="Compact"/>
        <w:numPr>
          <w:ilvl w:val="0"/>
          <w:numId w:val="35"/>
        </w:numPr>
      </w:pPr>
      <w:r>
        <w:t xml:space="preserve">установить согласно инструкции </w:t>
      </w:r>
      <w:hyperlink r:id="rId49" w:anchor="windows">
        <w:r>
          <w:rPr>
            <w:rStyle w:val="af2"/>
          </w:rPr>
          <w:t>WeasyPring</w:t>
        </w:r>
      </w:hyperlink>
      <w:r>
        <w:t xml:space="preserve"> и зависимости;</w:t>
      </w:r>
    </w:p>
    <w:p w14:paraId="700B3279" w14:textId="77777777" w:rsidR="00F5595B" w:rsidRPr="008E7E94" w:rsidRDefault="00F5595B" w:rsidP="00F5595B">
      <w:pPr>
        <w:pStyle w:val="Compact"/>
        <w:numPr>
          <w:ilvl w:val="0"/>
          <w:numId w:val="35"/>
        </w:numPr>
        <w:rPr>
          <w:lang w:val="en-US"/>
        </w:rPr>
      </w:pPr>
      <w:r>
        <w:t>установить</w:t>
      </w:r>
      <w:r w:rsidRPr="008E7E94">
        <w:rPr>
          <w:lang w:val="en-US"/>
        </w:rPr>
        <w:t xml:space="preserve"> </w:t>
      </w:r>
      <w:r>
        <w:t>плагин</w:t>
      </w:r>
      <w:r w:rsidRPr="008E7E94">
        <w:rPr>
          <w:lang w:val="en-US"/>
        </w:rPr>
        <w:t xml:space="preserve"> </w:t>
      </w:r>
      <w:r w:rsidRPr="008E7E94">
        <w:rPr>
          <w:rStyle w:val="VerbatimChar"/>
          <w:lang w:val="en-US"/>
        </w:rPr>
        <w:t>pip install mkdocs-with-pdf</w:t>
      </w:r>
      <w:r w:rsidRPr="008E7E94">
        <w:rPr>
          <w:lang w:val="en-US"/>
        </w:rPr>
        <w:t>.</w:t>
      </w:r>
    </w:p>
    <w:p w14:paraId="789C51DA" w14:textId="77777777" w:rsidR="00F5595B" w:rsidRDefault="00F5595B" w:rsidP="00F5595B">
      <w:pPr>
        <w:pStyle w:val="a1"/>
      </w:pPr>
      <w:r>
        <w:rPr>
          <w:i/>
          <w:iCs/>
        </w:rPr>
        <w:t>2022-05-12</w:t>
      </w:r>
      <w:r>
        <w:t xml:space="preserve"> Чтобы плагин не падал с ошибкой, если в доке есть диаграммы mermaid:</w:t>
      </w:r>
    </w:p>
    <w:p w14:paraId="1FFD08D1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VerbatimChar"/>
          <w:sz w:val="21"/>
          <w:lang w:val="en-US"/>
        </w:rPr>
        <w:t>pip install beautifulsoup4==4.9.3</w:t>
      </w:r>
      <w:r w:rsidRPr="008E7E94">
        <w:rPr>
          <w:lang w:val="en-US"/>
        </w:rPr>
        <w:br/>
      </w:r>
      <w:r w:rsidRPr="008E7E94">
        <w:rPr>
          <w:rStyle w:val="VerbatimChar"/>
          <w:sz w:val="21"/>
          <w:lang w:val="en-US"/>
        </w:rPr>
        <w:t>pip install mkdocs-with-pdf</w:t>
      </w:r>
    </w:p>
    <w:p w14:paraId="4947EDB3" w14:textId="77777777" w:rsidR="00F5595B" w:rsidRDefault="00F5595B" w:rsidP="00F5595B">
      <w:pPr>
        <w:pStyle w:val="a1"/>
      </w:pPr>
      <w:r>
        <w:t xml:space="preserve">В конфигурационный файл </w:t>
      </w:r>
      <w:r>
        <w:rPr>
          <w:rStyle w:val="VerbatimChar"/>
        </w:rPr>
        <w:t>mkdocs.yml</w:t>
      </w:r>
      <w:r>
        <w:t xml:space="preserve"> добавить секцию:</w:t>
      </w:r>
    </w:p>
    <w:p w14:paraId="6776D992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FunctionTok"/>
          <w:sz w:val="21"/>
          <w:lang w:val="en-US"/>
        </w:rPr>
        <w:t>plugins</w:t>
      </w:r>
      <w:r w:rsidRPr="008E7E94">
        <w:rPr>
          <w:rStyle w:val="KeywordTok"/>
          <w:sz w:val="21"/>
          <w:lang w:val="en-US"/>
        </w:rPr>
        <w:t>:</w:t>
      </w:r>
      <w:r w:rsidRPr="008E7E94">
        <w:rPr>
          <w:lang w:val="en-US"/>
        </w:rPr>
        <w:br/>
      </w:r>
      <w:r w:rsidRPr="008E7E94">
        <w:rPr>
          <w:rStyle w:val="AttributeTok"/>
          <w:sz w:val="21"/>
          <w:lang w:val="en-US"/>
        </w:rPr>
        <w:t xml:space="preserve">  </w:t>
      </w:r>
      <w:r w:rsidRPr="008E7E94">
        <w:rPr>
          <w:rStyle w:val="KeywordTok"/>
          <w:sz w:val="21"/>
          <w:lang w:val="en-US"/>
        </w:rPr>
        <w:t>-</w:t>
      </w:r>
      <w:r w:rsidRPr="008E7E94">
        <w:rPr>
          <w:rStyle w:val="AttributeTok"/>
          <w:sz w:val="21"/>
          <w:lang w:val="en-US"/>
        </w:rPr>
        <w:t xml:space="preserve"> </w:t>
      </w:r>
      <w:r w:rsidRPr="008E7E94">
        <w:rPr>
          <w:rStyle w:val="FunctionTok"/>
          <w:sz w:val="21"/>
          <w:lang w:val="en-US"/>
        </w:rPr>
        <w:t>with-pdf</w:t>
      </w:r>
      <w:r w:rsidRPr="008E7E94">
        <w:rPr>
          <w:rStyle w:val="KeywordTok"/>
          <w:sz w:val="21"/>
          <w:lang w:val="en-US"/>
        </w:rPr>
        <w:t>:</w:t>
      </w:r>
      <w:r w:rsidRPr="008E7E94">
        <w:rPr>
          <w:lang w:val="en-US"/>
        </w:rPr>
        <w:br/>
      </w:r>
      <w:r w:rsidRPr="008E7E94">
        <w:rPr>
          <w:rStyle w:val="AttributeTok"/>
          <w:sz w:val="21"/>
          <w:lang w:val="en-US"/>
        </w:rPr>
        <w:t xml:space="preserve">      </w:t>
      </w:r>
      <w:r w:rsidRPr="008E7E94">
        <w:rPr>
          <w:rStyle w:val="FunctionTok"/>
          <w:sz w:val="21"/>
          <w:lang w:val="en-US"/>
        </w:rPr>
        <w:t>cover</w:t>
      </w:r>
      <w:r w:rsidRPr="008E7E94">
        <w:rPr>
          <w:rStyle w:val="KeywordTok"/>
          <w:sz w:val="21"/>
          <w:lang w:val="en-US"/>
        </w:rPr>
        <w:t>:</w:t>
      </w:r>
      <w:r w:rsidRPr="008E7E94">
        <w:rPr>
          <w:rStyle w:val="AttributeTok"/>
          <w:sz w:val="21"/>
          <w:lang w:val="en-US"/>
        </w:rPr>
        <w:t xml:space="preserve"> </w:t>
      </w:r>
      <w:r w:rsidRPr="008E7E94">
        <w:rPr>
          <w:rStyle w:val="CharTok"/>
          <w:sz w:val="21"/>
          <w:lang w:val="en-US"/>
        </w:rPr>
        <w:t>true</w:t>
      </w:r>
      <w:r w:rsidRPr="008E7E94">
        <w:rPr>
          <w:lang w:val="en-US"/>
        </w:rPr>
        <w:br/>
      </w:r>
      <w:r w:rsidRPr="008E7E94">
        <w:rPr>
          <w:rStyle w:val="AttributeTok"/>
          <w:sz w:val="21"/>
          <w:lang w:val="en-US"/>
        </w:rPr>
        <w:t xml:space="preserve">      </w:t>
      </w:r>
      <w:r w:rsidRPr="008E7E94">
        <w:rPr>
          <w:rStyle w:val="FunctionTok"/>
          <w:sz w:val="21"/>
          <w:lang w:val="en-US"/>
        </w:rPr>
        <w:t>cover_title</w:t>
      </w:r>
      <w:r w:rsidRPr="008E7E94">
        <w:rPr>
          <w:rStyle w:val="KeywordTok"/>
          <w:sz w:val="21"/>
          <w:lang w:val="en-US"/>
        </w:rPr>
        <w:t>:</w:t>
      </w:r>
      <w:r w:rsidRPr="008E7E94">
        <w:rPr>
          <w:rStyle w:val="AttributeTok"/>
          <w:sz w:val="21"/>
          <w:lang w:val="en-US"/>
        </w:rPr>
        <w:t xml:space="preserve"> </w:t>
      </w:r>
      <w:r w:rsidRPr="00F5595B">
        <w:rPr>
          <w:rStyle w:val="AttributeTok"/>
          <w:sz w:val="21"/>
        </w:rPr>
        <w:t>Дока</w:t>
      </w:r>
      <w:r w:rsidRPr="008E7E94">
        <w:rPr>
          <w:lang w:val="en-US"/>
        </w:rPr>
        <w:br/>
      </w:r>
      <w:r w:rsidRPr="008E7E94">
        <w:rPr>
          <w:rStyle w:val="AttributeTok"/>
          <w:sz w:val="21"/>
          <w:lang w:val="en-US"/>
        </w:rPr>
        <w:t xml:space="preserve">      </w:t>
      </w:r>
      <w:r w:rsidRPr="008E7E94">
        <w:rPr>
          <w:rStyle w:val="FunctionTok"/>
          <w:sz w:val="21"/>
          <w:lang w:val="en-US"/>
        </w:rPr>
        <w:t>toc_title</w:t>
      </w:r>
      <w:r w:rsidRPr="008E7E94">
        <w:rPr>
          <w:rStyle w:val="KeywordTok"/>
          <w:sz w:val="21"/>
          <w:lang w:val="en-US"/>
        </w:rPr>
        <w:t>:</w:t>
      </w:r>
      <w:r w:rsidRPr="008E7E94">
        <w:rPr>
          <w:rStyle w:val="AttributeTok"/>
          <w:sz w:val="21"/>
          <w:lang w:val="en-US"/>
        </w:rPr>
        <w:t xml:space="preserve"> </w:t>
      </w:r>
      <w:r w:rsidRPr="00F5595B">
        <w:rPr>
          <w:rStyle w:val="AttributeTok"/>
          <w:sz w:val="21"/>
        </w:rPr>
        <w:t>Содержание</w:t>
      </w:r>
      <w:r w:rsidRPr="008E7E94">
        <w:rPr>
          <w:lang w:val="en-US"/>
        </w:rPr>
        <w:br/>
      </w:r>
      <w:r w:rsidRPr="008E7E94">
        <w:rPr>
          <w:rStyle w:val="AttributeTok"/>
          <w:sz w:val="21"/>
          <w:lang w:val="en-US"/>
        </w:rPr>
        <w:t xml:space="preserve">      </w:t>
      </w:r>
      <w:r w:rsidRPr="008E7E94">
        <w:rPr>
          <w:rStyle w:val="FunctionTok"/>
          <w:sz w:val="21"/>
          <w:lang w:val="en-US"/>
        </w:rPr>
        <w:t>render_js</w:t>
      </w:r>
      <w:r w:rsidRPr="008E7E94">
        <w:rPr>
          <w:rStyle w:val="KeywordTok"/>
          <w:sz w:val="21"/>
          <w:lang w:val="en-US"/>
        </w:rPr>
        <w:t>:</w:t>
      </w:r>
      <w:r w:rsidRPr="008E7E94">
        <w:rPr>
          <w:rStyle w:val="AttributeTok"/>
          <w:sz w:val="21"/>
          <w:lang w:val="en-US"/>
        </w:rPr>
        <w:t xml:space="preserve"> </w:t>
      </w:r>
      <w:r w:rsidRPr="008E7E94">
        <w:rPr>
          <w:rStyle w:val="CharTok"/>
          <w:sz w:val="21"/>
          <w:lang w:val="en-US"/>
        </w:rPr>
        <w:t>true</w:t>
      </w:r>
      <w:r w:rsidRPr="008E7E94">
        <w:rPr>
          <w:lang w:val="en-US"/>
        </w:rPr>
        <w:br/>
      </w:r>
      <w:r w:rsidRPr="008E7E94">
        <w:rPr>
          <w:rStyle w:val="AttributeTok"/>
          <w:sz w:val="21"/>
          <w:lang w:val="en-US"/>
        </w:rPr>
        <w:t xml:space="preserve">      </w:t>
      </w:r>
      <w:r w:rsidRPr="008E7E94">
        <w:rPr>
          <w:rStyle w:val="FunctionTok"/>
          <w:sz w:val="21"/>
          <w:lang w:val="en-US"/>
        </w:rPr>
        <w:t>headless_chrome_path</w:t>
      </w:r>
      <w:r w:rsidRPr="008E7E94">
        <w:rPr>
          <w:rStyle w:val="KeywordTok"/>
          <w:sz w:val="21"/>
          <w:lang w:val="en-US"/>
        </w:rPr>
        <w:t>:</w:t>
      </w:r>
      <w:r w:rsidRPr="008E7E94">
        <w:rPr>
          <w:rStyle w:val="AttributeTok"/>
          <w:sz w:val="21"/>
          <w:lang w:val="en-US"/>
        </w:rPr>
        <w:t xml:space="preserve"> C:\Program Files\Google\Chrome\Application\chrome.exe</w:t>
      </w:r>
      <w:r w:rsidRPr="008E7E94">
        <w:rPr>
          <w:lang w:val="en-US"/>
        </w:rPr>
        <w:br/>
      </w:r>
      <w:r w:rsidRPr="008E7E94">
        <w:rPr>
          <w:rStyle w:val="AttributeTok"/>
          <w:sz w:val="21"/>
          <w:lang w:val="en-US"/>
        </w:rPr>
        <w:t xml:space="preserve">      </w:t>
      </w:r>
      <w:r w:rsidRPr="008E7E94">
        <w:rPr>
          <w:rStyle w:val="FunctionTok"/>
          <w:sz w:val="21"/>
          <w:lang w:val="en-US"/>
        </w:rPr>
        <w:t>enabled_if_env</w:t>
      </w:r>
      <w:r w:rsidRPr="008E7E94">
        <w:rPr>
          <w:rStyle w:val="KeywordTok"/>
          <w:sz w:val="21"/>
          <w:lang w:val="en-US"/>
        </w:rPr>
        <w:t>:</w:t>
      </w:r>
      <w:r w:rsidRPr="008E7E94">
        <w:rPr>
          <w:rStyle w:val="AttributeTok"/>
          <w:sz w:val="21"/>
          <w:lang w:val="en-US"/>
        </w:rPr>
        <w:t xml:space="preserve"> ENABLE_PDF_EXPORT</w:t>
      </w:r>
    </w:p>
    <w:p w14:paraId="5585A54E" w14:textId="78AB3763" w:rsidR="00F5595B" w:rsidRDefault="00F5595B" w:rsidP="00F5595B">
      <w:pPr>
        <w:pStyle w:val="a1"/>
      </w:pPr>
      <w:r>
        <w:t xml:space="preserve">См. все ключи конфигурации в </w:t>
      </w:r>
      <w:hyperlink r:id="rId50">
        <w:r>
          <w:rPr>
            <w:rStyle w:val="af2"/>
          </w:rPr>
          <w:t>README</w:t>
        </w:r>
      </w:hyperlink>
      <w:r>
        <w:t xml:space="preserve">. С указанной конфигурации pdf не будет генерироваться во время </w:t>
      </w:r>
      <w:r>
        <w:rPr>
          <w:rStyle w:val="VerbatimChar"/>
        </w:rPr>
        <w:t>mkdocs serve</w:t>
      </w:r>
      <w:r>
        <w:t xml:space="preserve">. Чтобы сгенерировать pdf во время </w:t>
      </w:r>
      <w:r>
        <w:rPr>
          <w:rStyle w:val="VerbatimChar"/>
        </w:rPr>
        <w:t>mkdocs build</w:t>
      </w:r>
      <w:r>
        <w:t>, необходимо указать ENV:</w:t>
      </w:r>
    </w:p>
    <w:p w14:paraId="0323976D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VariableTok"/>
          <w:sz w:val="21"/>
          <w:lang w:val="en-US"/>
        </w:rPr>
        <w:t>$Env</w:t>
      </w:r>
      <w:r w:rsidRPr="008E7E94">
        <w:rPr>
          <w:rStyle w:val="Operator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>ENABLE_PDF_EXPORT</w:t>
      </w:r>
      <w:r w:rsidRPr="008E7E94">
        <w:rPr>
          <w:rStyle w:val="OperatorTok"/>
          <w:sz w:val="21"/>
          <w:lang w:val="en-US"/>
        </w:rPr>
        <w:t>=</w:t>
      </w:r>
      <w:r w:rsidRPr="008E7E94">
        <w:rPr>
          <w:rStyle w:val="NormalTok"/>
          <w:sz w:val="21"/>
          <w:lang w:val="en-US"/>
        </w:rPr>
        <w:t>1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>mkdocs serve</w:t>
      </w:r>
    </w:p>
    <w:p w14:paraId="0774EE44" w14:textId="77777777" w:rsidR="00F5595B" w:rsidRDefault="00F5595B" w:rsidP="00F5595B">
      <w:pPr>
        <w:pStyle w:val="a1"/>
      </w:pPr>
      <w:r>
        <w:t xml:space="preserve">Все страницы будут склеены в один pdf в директории </w:t>
      </w:r>
      <w:r>
        <w:rPr>
          <w:rStyle w:val="VerbatimChar"/>
        </w:rPr>
        <w:t>/site/pdf</w:t>
      </w:r>
      <w:r>
        <w:t>.</w:t>
      </w:r>
    </w:p>
    <w:p w14:paraId="2BE56CFD" w14:textId="77777777" w:rsidR="00F5595B" w:rsidRDefault="00F5595B">
      <w:pPr>
        <w:pStyle w:val="a1"/>
      </w:pPr>
      <w:r>
        <w:t>!!! warning Этот плагин не умеет генерировать диаграммы mermaid (они будут отображены блоком текста).</w:t>
      </w:r>
    </w:p>
    <w:p w14:paraId="1B92FEEB" w14:textId="77777777" w:rsidR="00F5595B" w:rsidRDefault="00F5595B">
      <w:pPr>
        <w:pStyle w:val="3"/>
      </w:pPr>
      <w:bookmarkStart w:id="96" w:name="_Toc117580063"/>
      <w:bookmarkStart w:id="97" w:name="mkdocs-pdf-with-js-plugin"/>
      <w:bookmarkEnd w:id="95"/>
      <w:r>
        <w:t>MkDocs PDF with JS Plugin</w:t>
      </w:r>
      <w:bookmarkEnd w:id="96"/>
    </w:p>
    <w:p w14:paraId="714A3FDE" w14:textId="5B78C2C8" w:rsidR="00F5595B" w:rsidRPr="008E7E94" w:rsidRDefault="00F5595B" w:rsidP="00F5595B">
      <w:pPr>
        <w:pStyle w:val="a1"/>
        <w:rPr>
          <w:lang w:val="en-US"/>
        </w:rPr>
      </w:pPr>
      <w:r>
        <w:t>Плагин</w:t>
      </w:r>
      <w:r w:rsidRPr="008E7E94">
        <w:rPr>
          <w:lang w:val="en-US"/>
        </w:rPr>
        <w:t xml:space="preserve">: </w:t>
      </w:r>
      <w:hyperlink r:id="rId51">
        <w:r w:rsidRPr="008E7E94">
          <w:rPr>
            <w:rStyle w:val="af2"/>
            <w:lang w:val="en-US"/>
          </w:rPr>
          <w:t>mkdjcs-pdf-with-js-plugin</w:t>
        </w:r>
      </w:hyperlink>
    </w:p>
    <w:p w14:paraId="48811C93" w14:textId="77777777" w:rsidR="00F5595B" w:rsidRDefault="00F5595B">
      <w:pPr>
        <w:pStyle w:val="a1"/>
      </w:pPr>
      <w:r>
        <w:t>В этом плагине не так много настроек, зато:</w:t>
      </w:r>
    </w:p>
    <w:p w14:paraId="1C320B72" w14:textId="77777777" w:rsidR="00F5595B" w:rsidRDefault="00F5595B" w:rsidP="00F5595B">
      <w:pPr>
        <w:pStyle w:val="Compact"/>
        <w:numPr>
          <w:ilvl w:val="0"/>
          <w:numId w:val="35"/>
        </w:numPr>
      </w:pPr>
      <w:r>
        <w:t>он умеет отображать mermaid диаграммы;</w:t>
      </w:r>
    </w:p>
    <w:p w14:paraId="46EDD84D" w14:textId="77777777" w:rsidR="00F5595B" w:rsidRDefault="00F5595B" w:rsidP="00F5595B">
      <w:pPr>
        <w:pStyle w:val="Compact"/>
        <w:numPr>
          <w:ilvl w:val="0"/>
          <w:numId w:val="35"/>
        </w:numPr>
      </w:pPr>
      <w:r>
        <w:lastRenderedPageBreak/>
        <w:t>может генерировать pdf для конкретной страницы, а не все сразу.</w:t>
      </w:r>
    </w:p>
    <w:p w14:paraId="2D8FCB2E" w14:textId="77777777" w:rsidR="00F5595B" w:rsidRDefault="00F5595B" w:rsidP="00F5595B">
      <w:pPr>
        <w:pStyle w:val="a1"/>
      </w:pPr>
      <w:r>
        <w:t>Установка:</w:t>
      </w:r>
    </w:p>
    <w:p w14:paraId="007268F3" w14:textId="42D54933" w:rsidR="00F5595B" w:rsidRDefault="00F5595B" w:rsidP="00F5595B">
      <w:pPr>
        <w:pStyle w:val="Compact"/>
        <w:numPr>
          <w:ilvl w:val="0"/>
          <w:numId w:val="35"/>
        </w:numPr>
      </w:pPr>
      <w:r>
        <w:t xml:space="preserve">установить браузер Chrome, </w:t>
      </w:r>
      <w:hyperlink r:id="rId52">
        <w:r>
          <w:rPr>
            <w:rStyle w:val="af2"/>
          </w:rPr>
          <w:t>ChromeDriver</w:t>
        </w:r>
      </w:hyperlink>
      <w:r>
        <w:t xml:space="preserve"> нужной версии и указать путь к ChromeDriver в </w:t>
      </w:r>
      <w:r>
        <w:rPr>
          <w:rStyle w:val="VerbatimChar"/>
        </w:rPr>
        <w:t>PATH</w:t>
      </w:r>
      <w:r>
        <w:t>;</w:t>
      </w:r>
    </w:p>
    <w:p w14:paraId="4030DF76" w14:textId="77777777" w:rsidR="00F5595B" w:rsidRDefault="00F5595B" w:rsidP="00F5595B">
      <w:pPr>
        <w:pStyle w:val="Compact"/>
        <w:numPr>
          <w:ilvl w:val="0"/>
          <w:numId w:val="35"/>
        </w:numPr>
      </w:pPr>
      <w:r>
        <w:t xml:space="preserve">добавить в секцию </w:t>
      </w:r>
      <w:r>
        <w:rPr>
          <w:rStyle w:val="VerbatimChar"/>
        </w:rPr>
        <w:t>plugins</w:t>
      </w:r>
      <w:r>
        <w:t xml:space="preserve"> конфигурационного файла ключ </w:t>
      </w:r>
      <w:r>
        <w:rPr>
          <w:rStyle w:val="VerbatimChar"/>
        </w:rPr>
        <w:t>- pdf-with-js</w:t>
      </w:r>
      <w:r>
        <w:t xml:space="preserve">. </w:t>
      </w:r>
      <w:r>
        <w:rPr>
          <w:rStyle w:val="VerbatimChar"/>
        </w:rPr>
        <w:t>enable</w:t>
      </w:r>
      <w:r>
        <w:t xml:space="preserve"> - </w:t>
      </w:r>
      <w:r>
        <w:rPr>
          <w:rStyle w:val="VerbatimChar"/>
        </w:rPr>
        <w:t>true</w:t>
      </w:r>
      <w:r>
        <w:t xml:space="preserve"> для активации плагина.</w:t>
      </w:r>
    </w:p>
    <w:p w14:paraId="2DF979A7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FunctionTok"/>
          <w:sz w:val="21"/>
          <w:lang w:val="en-US"/>
        </w:rPr>
        <w:t>plugins</w:t>
      </w:r>
      <w:r w:rsidRPr="008E7E94">
        <w:rPr>
          <w:rStyle w:val="KeywordTok"/>
          <w:sz w:val="21"/>
          <w:lang w:val="en-US"/>
        </w:rPr>
        <w:t>:</w:t>
      </w:r>
      <w:r w:rsidRPr="008E7E94">
        <w:rPr>
          <w:lang w:val="en-US"/>
        </w:rPr>
        <w:br/>
      </w:r>
      <w:r w:rsidRPr="008E7E94">
        <w:rPr>
          <w:rStyle w:val="AttributeTok"/>
          <w:sz w:val="21"/>
          <w:lang w:val="en-US"/>
        </w:rPr>
        <w:t xml:space="preserve">    ...</w:t>
      </w:r>
      <w:r w:rsidRPr="008E7E94">
        <w:rPr>
          <w:lang w:val="en-US"/>
        </w:rPr>
        <w:br/>
      </w:r>
      <w:r w:rsidRPr="008E7E94">
        <w:rPr>
          <w:rStyle w:val="AttributeTok"/>
          <w:sz w:val="21"/>
          <w:lang w:val="en-US"/>
        </w:rPr>
        <w:t xml:space="preserve">    </w:t>
      </w:r>
      <w:r w:rsidRPr="008E7E94">
        <w:rPr>
          <w:rStyle w:val="KeywordTok"/>
          <w:sz w:val="21"/>
          <w:lang w:val="en-US"/>
        </w:rPr>
        <w:t>-</w:t>
      </w:r>
      <w:r w:rsidRPr="008E7E94">
        <w:rPr>
          <w:rStyle w:val="AttributeTok"/>
          <w:sz w:val="21"/>
          <w:lang w:val="en-US"/>
        </w:rPr>
        <w:t xml:space="preserve"> </w:t>
      </w:r>
      <w:r w:rsidRPr="008E7E94">
        <w:rPr>
          <w:rStyle w:val="FunctionTok"/>
          <w:sz w:val="21"/>
          <w:lang w:val="en-US"/>
        </w:rPr>
        <w:t>pdf-with-js</w:t>
      </w:r>
      <w:r w:rsidRPr="008E7E94">
        <w:rPr>
          <w:rStyle w:val="KeywordTok"/>
          <w:sz w:val="21"/>
          <w:lang w:val="en-US"/>
        </w:rPr>
        <w:t>:</w:t>
      </w:r>
      <w:r w:rsidRPr="008E7E94">
        <w:rPr>
          <w:lang w:val="en-US"/>
        </w:rPr>
        <w:br/>
      </w:r>
      <w:r w:rsidRPr="008E7E94">
        <w:rPr>
          <w:rStyle w:val="AttributeTok"/>
          <w:sz w:val="21"/>
          <w:lang w:val="en-US"/>
        </w:rPr>
        <w:t xml:space="preserve">        </w:t>
      </w:r>
      <w:r w:rsidRPr="008E7E94">
        <w:rPr>
          <w:rStyle w:val="FunctionTok"/>
          <w:sz w:val="21"/>
          <w:lang w:val="en-US"/>
        </w:rPr>
        <w:t>enable</w:t>
      </w:r>
      <w:r w:rsidRPr="008E7E94">
        <w:rPr>
          <w:rStyle w:val="KeywordTok"/>
          <w:sz w:val="21"/>
          <w:lang w:val="en-US"/>
        </w:rPr>
        <w:t>:</w:t>
      </w:r>
      <w:r w:rsidRPr="008E7E94">
        <w:rPr>
          <w:rStyle w:val="AttributeTok"/>
          <w:sz w:val="21"/>
          <w:lang w:val="en-US"/>
        </w:rPr>
        <w:t xml:space="preserve"> </w:t>
      </w:r>
      <w:r w:rsidRPr="008E7E94">
        <w:rPr>
          <w:rStyle w:val="CharTok"/>
          <w:sz w:val="21"/>
          <w:lang w:val="en-US"/>
        </w:rPr>
        <w:t>true</w:t>
      </w:r>
    </w:p>
    <w:p w14:paraId="56BCBB0E" w14:textId="77777777" w:rsidR="00F5595B" w:rsidRDefault="00F5595B">
      <w:pPr>
        <w:pStyle w:val="12"/>
      </w:pPr>
      <w:bookmarkStart w:id="98" w:name="_Toc117580064"/>
      <w:bookmarkStart w:id="99" w:name="vscode-to-rule-them-all"/>
      <w:bookmarkEnd w:id="57"/>
      <w:bookmarkEnd w:id="93"/>
      <w:bookmarkEnd w:id="97"/>
      <w:r>
        <w:lastRenderedPageBreak/>
        <w:t>VScode to rule them all</w:t>
      </w:r>
      <w:bookmarkEnd w:id="98"/>
    </w:p>
    <w:p w14:paraId="2160FB8D" w14:textId="77777777" w:rsidR="00F5595B" w:rsidRDefault="00F5595B" w:rsidP="00F5595B">
      <w:pPr>
        <w:pStyle w:val="a1"/>
      </w:pPr>
      <w:r>
        <w:t>Основной редактор, в котором я творю все вышеописанные безобразия, – VSCode. Интеграция с гитом из коробки, спеллчекинг (ну хоть какой-то), удобные линтер-плагины, рендеринг на лету и прочая красота.</w:t>
      </w:r>
    </w:p>
    <w:p w14:paraId="209F268B" w14:textId="77777777" w:rsidR="00F5595B" w:rsidRDefault="00F5595B">
      <w:pPr>
        <w:pStyle w:val="a1"/>
      </w:pPr>
      <w:r>
        <w:t>Демо-репозиторий предоставляется с готовым файлов .workspace. Просто откройте его в VSCode (File &gt; Open Workspace from File …) и часть настроек подхватится.</w:t>
      </w:r>
    </w:p>
    <w:p w14:paraId="14965F91" w14:textId="77777777" w:rsidR="00F5595B" w:rsidRDefault="00F5595B">
      <w:pPr>
        <w:pStyle w:val="2"/>
      </w:pPr>
      <w:bookmarkStart w:id="100" w:name="_Toc117580065"/>
      <w:bookmarkStart w:id="101" w:name="расширения"/>
      <w:r>
        <w:t>Расширения</w:t>
      </w:r>
      <w:bookmarkEnd w:id="100"/>
    </w:p>
    <w:p w14:paraId="67DCF293" w14:textId="77777777" w:rsidR="00F5595B" w:rsidRDefault="00F5595B" w:rsidP="00F5595B">
      <w:pPr>
        <w:pStyle w:val="a1"/>
      </w:pPr>
      <w:r>
        <w:t>Расширения VSCode для работы с текстом:</w:t>
      </w:r>
    </w:p>
    <w:p w14:paraId="2252D462" w14:textId="0B65FB81" w:rsidR="00F5595B" w:rsidRDefault="00000000" w:rsidP="00F5595B">
      <w:pPr>
        <w:pStyle w:val="Compact"/>
        <w:numPr>
          <w:ilvl w:val="0"/>
          <w:numId w:val="35"/>
        </w:numPr>
      </w:pPr>
      <w:hyperlink r:id="rId53">
        <w:r w:rsidR="00F5595B">
          <w:rPr>
            <w:rStyle w:val="af2"/>
          </w:rPr>
          <w:t>Code Spell Checker</w:t>
        </w:r>
      </w:hyperlink>
      <w:r w:rsidR="00F5595B">
        <w:t xml:space="preserve"> – проверяет орфографические ошибки. Я рекомендую добавлять неизвестные слова в Workspace Settings (ПКМ по слову и дальше разберетесь). Settings хранятся в корне директории в файле </w:t>
      </w:r>
      <w:r w:rsidR="00F5595B">
        <w:rPr>
          <w:rStyle w:val="VerbatimChar"/>
        </w:rPr>
        <w:t>.code-workspace</w:t>
      </w:r>
      <w:r w:rsidR="00F5595B">
        <w:t>.</w:t>
      </w:r>
    </w:p>
    <w:p w14:paraId="5EAA8B6A" w14:textId="626E2C66" w:rsidR="00F5595B" w:rsidRDefault="00000000" w:rsidP="00F5595B">
      <w:pPr>
        <w:pStyle w:val="Compact"/>
        <w:numPr>
          <w:ilvl w:val="0"/>
          <w:numId w:val="35"/>
        </w:numPr>
      </w:pPr>
      <w:hyperlink r:id="rId54">
        <w:r w:rsidR="00F5595B">
          <w:rPr>
            <w:rStyle w:val="af2"/>
          </w:rPr>
          <w:t>Russian Code Spell Checker</w:t>
        </w:r>
      </w:hyperlink>
      <w:r w:rsidR="00F5595B">
        <w:t xml:space="preserve"> – дополнение проверки с русским языком.</w:t>
      </w:r>
    </w:p>
    <w:p w14:paraId="4FB35D37" w14:textId="37AA2929" w:rsidR="00F5595B" w:rsidRDefault="00000000" w:rsidP="00F5595B">
      <w:pPr>
        <w:pStyle w:val="Compact"/>
        <w:numPr>
          <w:ilvl w:val="0"/>
          <w:numId w:val="35"/>
        </w:numPr>
      </w:pPr>
      <w:hyperlink r:id="rId55">
        <w:r w:rsidR="00F5595B">
          <w:rPr>
            <w:rStyle w:val="af2"/>
          </w:rPr>
          <w:t>Live Preview</w:t>
        </w:r>
      </w:hyperlink>
      <w:r w:rsidR="00F5595B">
        <w:t>- рендерит markdown прямо в редакторе, для быстрого просмотра «печатного» вида файла.</w:t>
      </w:r>
    </w:p>
    <w:p w14:paraId="2F0BDC8D" w14:textId="15F9D726" w:rsidR="00F5595B" w:rsidRDefault="00000000" w:rsidP="00F5595B">
      <w:pPr>
        <w:pStyle w:val="Compact"/>
        <w:numPr>
          <w:ilvl w:val="0"/>
          <w:numId w:val="35"/>
        </w:numPr>
      </w:pPr>
      <w:hyperlink r:id="rId56">
        <w:r w:rsidR="00F5595B">
          <w:rPr>
            <w:rStyle w:val="af2"/>
          </w:rPr>
          <w:t>Markdown all in one</w:t>
        </w:r>
      </w:hyperlink>
      <w:r w:rsidR="00F5595B">
        <w:t xml:space="preserve"> – это набор инструментов для работы с markdown.</w:t>
      </w:r>
    </w:p>
    <w:p w14:paraId="7518D154" w14:textId="2CBF8AB2" w:rsidR="00F5595B" w:rsidRDefault="00000000" w:rsidP="00F5595B">
      <w:pPr>
        <w:pStyle w:val="Compact"/>
        <w:numPr>
          <w:ilvl w:val="0"/>
          <w:numId w:val="35"/>
        </w:numPr>
      </w:pPr>
      <w:hyperlink r:id="rId57">
        <w:r w:rsidR="00F5595B">
          <w:rPr>
            <w:rStyle w:val="af2"/>
          </w:rPr>
          <w:t>Markdown Table</w:t>
        </w:r>
      </w:hyperlink>
      <w:r w:rsidR="00F5595B">
        <w:t xml:space="preserve"> – использую отсюда одну единственную функцию – ПКМ по пустому месту в файле с таблицами &gt; Format All Tables.</w:t>
      </w:r>
    </w:p>
    <w:p w14:paraId="542387FD" w14:textId="4B38A9DA" w:rsidR="00F5595B" w:rsidRDefault="00000000" w:rsidP="00F5595B">
      <w:pPr>
        <w:pStyle w:val="Compact"/>
        <w:numPr>
          <w:ilvl w:val="0"/>
          <w:numId w:val="35"/>
        </w:numPr>
      </w:pPr>
      <w:hyperlink r:id="rId58">
        <w:r w:rsidR="00F5595B">
          <w:rPr>
            <w:rStyle w:val="af2"/>
          </w:rPr>
          <w:t>markdownlint</w:t>
        </w:r>
      </w:hyperlink>
      <w:r w:rsidR="00F5595B">
        <w:t xml:space="preserve"> – это помощник по синтаксису markdown, чтобы все было красиво. Некоторые правила можно отключать. В корне проекта обычно лежит файл </w:t>
      </w:r>
      <w:r w:rsidR="00F5595B">
        <w:rPr>
          <w:rStyle w:val="VerbatimChar"/>
        </w:rPr>
        <w:t>..markdownlint.json</w:t>
      </w:r>
      <w:r w:rsidR="00F5595B">
        <w:t>, в котором перечислены правила, которые отключены. Чтобы узнать номер правила, наведите курсор на проблему – в появившемся тултипе будет написано.</w:t>
      </w:r>
    </w:p>
    <w:p w14:paraId="7224D424" w14:textId="6DDF4E85" w:rsidR="00F5595B" w:rsidRDefault="00000000" w:rsidP="00F5595B">
      <w:pPr>
        <w:pStyle w:val="Compact"/>
        <w:numPr>
          <w:ilvl w:val="0"/>
          <w:numId w:val="35"/>
        </w:numPr>
      </w:pPr>
      <w:hyperlink r:id="rId59">
        <w:r w:rsidR="00F5595B">
          <w:rPr>
            <w:rStyle w:val="af2"/>
          </w:rPr>
          <w:t>Todo Tree</w:t>
        </w:r>
      </w:hyperlink>
      <w:r w:rsidR="00F5595B">
        <w:t xml:space="preserve"> – удобный плагин для отслеживания </w:t>
      </w:r>
      <w:r w:rsidR="00F5595B">
        <w:rPr>
          <w:rStyle w:val="VerbatimChar"/>
        </w:rPr>
        <w:t>#todo</w:t>
      </w:r>
      <w:r w:rsidR="00F5595B">
        <w:t xml:space="preserve"> по всем файлам. В тексте просто пишете </w:t>
      </w:r>
      <w:r w:rsidR="00F5595B">
        <w:rPr>
          <w:rStyle w:val="VerbatimChar"/>
        </w:rPr>
        <w:t>#TODO надо слепить снеговика</w:t>
      </w:r>
      <w:r w:rsidR="00F5595B">
        <w:t xml:space="preserve"> и потом по всем файлам в панели Todo можно их просматривать. Режим отображения todo </w:t>
      </w:r>
      <w:r w:rsidR="00F5595B">
        <w:lastRenderedPageBreak/>
        <w:t>можно переключать (все todo списком, по файлам…). Пример на рисунке ниже (</w:t>
      </w:r>
      <w:r w:rsidR="008E7E94">
        <w:fldChar w:fldCharType="begin"/>
      </w:r>
      <w:r w:rsidR="008E7E94">
        <w:instrText xml:space="preserve"> REF _Ref117580007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12</w:t>
      </w:r>
      <w:r w:rsidR="008E7E94">
        <w:fldChar w:fldCharType="end"/>
      </w:r>
      <w:r w:rsidR="00F5595B">
        <w:t>).</w:t>
      </w:r>
    </w:p>
    <w:p w14:paraId="09EB641D" w14:textId="77777777" w:rsidR="00F5595B" w:rsidRDefault="00F5595B">
      <w:pPr>
        <w:pStyle w:val="CaptionedFigure"/>
      </w:pPr>
      <w:bookmarkStart w:id="102" w:name="fig:vscode_todo"/>
      <w:r>
        <w:rPr>
          <w:noProof/>
        </w:rPr>
        <w:drawing>
          <wp:inline distT="0" distB="0" distL="0" distR="0" wp14:anchorId="79F7ABCD" wp14:editId="2D86D654">
            <wp:extent cx="5930900" cy="5481032"/>
            <wp:effectExtent l="0" t="0" r="0" b="0"/>
            <wp:docPr id="141" name="Picture" descr="Рисунок 12 – Дерево TOD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descr="_img/vscode_todo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481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 w14:paraId="266C69E7" w14:textId="3CA2C851" w:rsidR="00F5595B" w:rsidRDefault="00F5595B">
      <w:pPr>
        <w:pStyle w:val="ImageCaption"/>
      </w:pPr>
      <w:bookmarkStart w:id="103" w:name="_Ref117580007"/>
      <w:r>
        <w:t xml:space="preserve">Рисунок </w:t>
      </w:r>
      <w:fldSimple w:instr=" SEQ Рисунок \* ARABIC \* MERGEFORMAT ">
        <w:r w:rsidR="008E7E94">
          <w:rPr>
            <w:noProof/>
          </w:rPr>
          <w:t>12</w:t>
        </w:r>
      </w:fldSimple>
      <w:bookmarkEnd w:id="103"/>
      <w:r>
        <w:t> – Дерево TODO</w:t>
      </w:r>
    </w:p>
    <w:p w14:paraId="282793B1" w14:textId="051803AB" w:rsidR="00F5595B" w:rsidRDefault="00F5595B">
      <w:pPr>
        <w:pStyle w:val="a1"/>
      </w:pPr>
      <w:r>
        <w:t xml:space="preserve">В корне репозитория есть папка </w:t>
      </w:r>
      <w:r>
        <w:rPr>
          <w:rStyle w:val="VerbatimChar"/>
        </w:rPr>
        <w:t>.vscode</w:t>
      </w:r>
      <w:r>
        <w:t xml:space="preserve"> ее я тоже загружаю в репозиторий. Там в том числе хранится файл extensions.json, в котором все нужные расширения перечислены – их можно будет найти легко в магазине расширений (они будут прямо вверху списка). Вот как это будет выглядеть (</w:t>
      </w:r>
      <w:r w:rsidR="008E7E94">
        <w:fldChar w:fldCharType="begin"/>
      </w:r>
      <w:r w:rsidR="008E7E94">
        <w:instrText xml:space="preserve"> REF _Ref117580008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13</w:t>
      </w:r>
      <w:r w:rsidR="008E7E94">
        <w:fldChar w:fldCharType="end"/>
      </w:r>
      <w:r>
        <w:t>).</w:t>
      </w:r>
    </w:p>
    <w:p w14:paraId="1159BFCD" w14:textId="77777777" w:rsidR="00F5595B" w:rsidRDefault="00F5595B">
      <w:pPr>
        <w:pStyle w:val="CaptionedFigure"/>
      </w:pPr>
      <w:bookmarkStart w:id="104" w:name="fig:vscode_extensions"/>
      <w:r>
        <w:rPr>
          <w:noProof/>
        </w:rPr>
        <w:lastRenderedPageBreak/>
        <w:drawing>
          <wp:inline distT="0" distB="0" distL="0" distR="0" wp14:anchorId="28D91BED" wp14:editId="2C110A8C">
            <wp:extent cx="5930900" cy="5295928"/>
            <wp:effectExtent l="0" t="0" r="0" b="0"/>
            <wp:docPr id="145" name="Picture" descr="Рисунок 13 – Расширения VSCod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descr="_img/vscode_extensions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295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 w14:paraId="3B1FCE6D" w14:textId="06306A8B" w:rsidR="00F5595B" w:rsidRDefault="00F5595B">
      <w:pPr>
        <w:pStyle w:val="ImageCaption"/>
      </w:pPr>
      <w:bookmarkStart w:id="105" w:name="_Ref117580008"/>
      <w:r>
        <w:t xml:space="preserve">Рисунок </w:t>
      </w:r>
      <w:fldSimple w:instr=" SEQ Рисунок \* ARABIC \* MERGEFORMAT ">
        <w:r w:rsidR="008E7E94">
          <w:rPr>
            <w:noProof/>
          </w:rPr>
          <w:t>13</w:t>
        </w:r>
      </w:fldSimple>
      <w:bookmarkEnd w:id="105"/>
      <w:r>
        <w:t> – Расширения VSCode</w:t>
      </w:r>
    </w:p>
    <w:p w14:paraId="4E3EF2DB" w14:textId="5308C5C2" w:rsidR="00F5595B" w:rsidRDefault="00F5595B">
      <w:pPr>
        <w:pStyle w:val="a1"/>
      </w:pPr>
      <w:r>
        <w:t>Кстати, если вам нравится рисовать схемы в PlantUML, то можете еще установить и PlantUML расширение, тогда вы сможете прямо в VScode их рендерить (</w:t>
      </w:r>
      <w:r w:rsidR="008E7E94">
        <w:fldChar w:fldCharType="begin"/>
      </w:r>
      <w:r w:rsidR="008E7E94">
        <w:instrText xml:space="preserve"> REF _Ref117580009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14</w:t>
      </w:r>
      <w:r w:rsidR="008E7E94">
        <w:fldChar w:fldCharType="end"/>
      </w:r>
      <w:r>
        <w:t>).</w:t>
      </w:r>
    </w:p>
    <w:p w14:paraId="5FF78B6E" w14:textId="77777777" w:rsidR="00F5595B" w:rsidRDefault="00F5595B">
      <w:pPr>
        <w:pStyle w:val="CaptionedFigure"/>
      </w:pPr>
      <w:bookmarkStart w:id="106" w:name="fig:vscode_plantuml"/>
      <w:r>
        <w:rPr>
          <w:noProof/>
        </w:rPr>
        <w:lastRenderedPageBreak/>
        <w:drawing>
          <wp:inline distT="0" distB="0" distL="0" distR="0" wp14:anchorId="24CE6039" wp14:editId="1C4E2980">
            <wp:extent cx="5930900" cy="3596089"/>
            <wp:effectExtent l="0" t="0" r="0" b="0"/>
            <wp:docPr id="149" name="Picture" descr="Рисунок 14 – PlantUML в VSCod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_img/vscode_plantuml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96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 w14:paraId="36ACECEE" w14:textId="124630DE" w:rsidR="00F5595B" w:rsidRDefault="00F5595B">
      <w:pPr>
        <w:pStyle w:val="ImageCaption"/>
      </w:pPr>
      <w:bookmarkStart w:id="107" w:name="_Ref117580009"/>
      <w:r>
        <w:t xml:space="preserve">Рисунок </w:t>
      </w:r>
      <w:fldSimple w:instr=" SEQ Рисунок \* ARABIC \* MERGEFORMAT ">
        <w:r w:rsidR="008E7E94">
          <w:rPr>
            <w:noProof/>
          </w:rPr>
          <w:t>14</w:t>
        </w:r>
      </w:fldSimple>
      <w:bookmarkEnd w:id="107"/>
      <w:r>
        <w:t> – PlantUML в VSCode</w:t>
      </w:r>
    </w:p>
    <w:p w14:paraId="230A2481" w14:textId="77777777" w:rsidR="00F5595B" w:rsidRDefault="00F5595B">
      <w:pPr>
        <w:pStyle w:val="2"/>
      </w:pPr>
      <w:bookmarkStart w:id="108" w:name="_Toc117580066"/>
      <w:bookmarkStart w:id="109" w:name="сниппеты-1"/>
      <w:bookmarkEnd w:id="101"/>
      <w:r>
        <w:t>Сниппеты</w:t>
      </w:r>
      <w:bookmarkEnd w:id="108"/>
    </w:p>
    <w:p w14:paraId="57272BA0" w14:textId="77777777" w:rsidR="00F5595B" w:rsidRDefault="00F5595B" w:rsidP="00F5595B">
      <w:pPr>
        <w:pStyle w:val="a1"/>
      </w:pPr>
      <w:r>
        <w:t xml:space="preserve">Сниппеты можно использовать для быстрой вставки кода. Я использую их для вставки gostdown элементов и кавычек-ёлочек. Как делать сниппеты достаточно подробно описано вот здесь: https://code.visualstudio.com/docs/editor/userdefinedsnippets. Все сниппеты хранятся в пользовательской директории </w:t>
      </w:r>
      <w:r>
        <w:rPr>
          <w:rStyle w:val="VerbatimChar"/>
        </w:rPr>
        <w:t>%appdata%\Code\User\snippets\</w:t>
      </w:r>
      <w:r>
        <w:t xml:space="preserve"> в файле с названием языка, например </w:t>
      </w:r>
      <w:r>
        <w:rPr>
          <w:rStyle w:val="VerbatimChar"/>
        </w:rPr>
        <w:t>markdown.json</w:t>
      </w:r>
      <w:r>
        <w:t>.</w:t>
      </w:r>
    </w:p>
    <w:p w14:paraId="14C16CE6" w14:textId="77777777" w:rsidR="00F5595B" w:rsidRDefault="00F5595B">
      <w:pPr>
        <w:pStyle w:val="a1"/>
      </w:pPr>
      <w:r>
        <w:t>Например, вставим сниппет для добавления названия таблиц:</w:t>
      </w:r>
    </w:p>
    <w:p w14:paraId="5B7B69E0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FunctionTok"/>
          <w:sz w:val="21"/>
          <w:lang w:val="en-US"/>
        </w:rPr>
        <w:t>{</w:t>
      </w:r>
      <w:r w:rsidRPr="008E7E94">
        <w:rPr>
          <w:rStyle w:val="NormalTok"/>
          <w:sz w:val="21"/>
          <w:lang w:val="en-US"/>
        </w:rPr>
        <w:t xml:space="preserve">   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"Table"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"prefix"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OtherTok"/>
          <w:sz w:val="21"/>
          <w:lang w:val="en-US"/>
        </w:rPr>
        <w:t>[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    </w:t>
      </w:r>
      <w:r w:rsidRPr="008E7E94">
        <w:rPr>
          <w:rStyle w:val="StringTok"/>
          <w:sz w:val="21"/>
          <w:lang w:val="en-US"/>
        </w:rPr>
        <w:t>"#tbl"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OtherTok"/>
          <w:sz w:val="21"/>
          <w:lang w:val="en-US"/>
        </w:rPr>
        <w:t>]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"body"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OtherTok"/>
          <w:sz w:val="21"/>
          <w:lang w:val="en-US"/>
        </w:rPr>
        <w:t>[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    </w:t>
      </w:r>
      <w:r w:rsidRPr="008E7E94">
        <w:rPr>
          <w:rStyle w:val="StringTok"/>
          <w:sz w:val="21"/>
          <w:lang w:val="en-US"/>
        </w:rPr>
        <w:t xml:space="preserve">"Table: </w:t>
      </w:r>
      <w:r w:rsidRPr="00F5595B">
        <w:rPr>
          <w:rStyle w:val="StringTok"/>
          <w:sz w:val="21"/>
        </w:rPr>
        <w:t>Имя</w:t>
      </w:r>
      <w:r w:rsidRPr="008E7E94">
        <w:rPr>
          <w:rStyle w:val="StringTok"/>
          <w:sz w:val="21"/>
          <w:lang w:val="en-US"/>
        </w:rPr>
        <w:t xml:space="preserve"> </w:t>
      </w:r>
      <w:r w:rsidRPr="00F5595B">
        <w:rPr>
          <w:rStyle w:val="StringTok"/>
          <w:sz w:val="21"/>
        </w:rPr>
        <w:t>таблицы</w:t>
      </w:r>
      <w:r w:rsidRPr="008E7E94">
        <w:rPr>
          <w:rStyle w:val="StringTok"/>
          <w:sz w:val="21"/>
          <w:lang w:val="en-US"/>
        </w:rPr>
        <w:t xml:space="preserve"> {#tbl:table_name}"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OtherTok"/>
          <w:sz w:val="21"/>
          <w:lang w:val="en-US"/>
        </w:rPr>
        <w:t>]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"description"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"Table reference"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FunctionTok"/>
          <w:sz w:val="21"/>
          <w:lang w:val="en-US"/>
        </w:rPr>
        <w:t>},</w:t>
      </w:r>
      <w:r w:rsidRPr="008E7E94">
        <w:rPr>
          <w:lang w:val="en-US"/>
        </w:rPr>
        <w:br/>
      </w:r>
      <w:r w:rsidRPr="008E7E94">
        <w:rPr>
          <w:rStyle w:val="FunctionTok"/>
          <w:sz w:val="21"/>
          <w:lang w:val="en-US"/>
        </w:rPr>
        <w:t>}</w:t>
      </w:r>
    </w:p>
    <w:p w14:paraId="2899AAAA" w14:textId="477D603C" w:rsidR="00F5595B" w:rsidRDefault="00F5595B" w:rsidP="00F5595B">
      <w:pPr>
        <w:pStyle w:val="a1"/>
      </w:pPr>
      <w:r>
        <w:lastRenderedPageBreak/>
        <w:t xml:space="preserve">Теперь в тексте, под таблицей начинаем писать </w:t>
      </w:r>
      <w:r>
        <w:rPr>
          <w:rStyle w:val="VerbatimChar"/>
        </w:rPr>
        <w:t>#t...</w:t>
      </w:r>
      <w:r>
        <w:t xml:space="preserve"> и выбираем в появившейся подсказке </w:t>
      </w:r>
      <w:r>
        <w:rPr>
          <w:rStyle w:val="VerbatimChar"/>
        </w:rPr>
        <w:t>#tbl</w:t>
      </w:r>
      <w:r>
        <w:t>. Автоматически будет вставлен шаблон подписи таблицы по Gostdown (</w:t>
      </w:r>
      <w:r w:rsidR="008E7E94">
        <w:fldChar w:fldCharType="begin"/>
      </w:r>
      <w:r w:rsidR="008E7E94">
        <w:instrText xml:space="preserve"> REF _Ref117580010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15</w:t>
      </w:r>
      <w:r w:rsidR="008E7E94">
        <w:fldChar w:fldCharType="end"/>
      </w:r>
      <w:r>
        <w:t>).</w:t>
      </w:r>
    </w:p>
    <w:p w14:paraId="2A351200" w14:textId="77777777" w:rsidR="00F5595B" w:rsidRDefault="00F5595B">
      <w:pPr>
        <w:pStyle w:val="CaptionedFigure"/>
      </w:pPr>
      <w:bookmarkStart w:id="110" w:name="fig:vscode_insert_tab_caption"/>
      <w:r>
        <w:rPr>
          <w:noProof/>
        </w:rPr>
        <w:drawing>
          <wp:inline distT="0" distB="0" distL="0" distR="0" wp14:anchorId="7D9ACF37" wp14:editId="370C6844">
            <wp:extent cx="4914900" cy="2371725"/>
            <wp:effectExtent l="0" t="0" r="0" b="0"/>
            <wp:docPr id="154" name="Picture" descr="Рисунок 15 – Вставить подпись к таблиц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" descr="_img/vscode_insert_tab_caption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 w14:paraId="51006676" w14:textId="02E70B50" w:rsidR="00F5595B" w:rsidRDefault="00F5595B">
      <w:pPr>
        <w:pStyle w:val="ImageCaption"/>
      </w:pPr>
      <w:bookmarkStart w:id="111" w:name="_Ref117580010"/>
      <w:r>
        <w:t xml:space="preserve">Рисунок </w:t>
      </w:r>
      <w:fldSimple w:instr=" SEQ Рисунок \* ARABIC \* MERGEFORMAT ">
        <w:r w:rsidR="008E7E94">
          <w:rPr>
            <w:noProof/>
          </w:rPr>
          <w:t>15</w:t>
        </w:r>
      </w:fldSimple>
      <w:bookmarkEnd w:id="111"/>
      <w:r>
        <w:t> – Вставить подпись к таблице</w:t>
      </w:r>
    </w:p>
    <w:p w14:paraId="17679C41" w14:textId="0C3F52F8" w:rsidR="00F5595B" w:rsidRDefault="00F5595B">
      <w:pPr>
        <w:pStyle w:val="a1"/>
      </w:pPr>
      <w:r>
        <w:t>Также в сниппетах можно использовать текст из буфера обмена (</w:t>
      </w:r>
      <w:r>
        <w:rPr>
          <w:rStyle w:val="VerbatimChar"/>
        </w:rPr>
        <w:t>${CLIPBOARD}</w:t>
      </w:r>
      <w:r>
        <w:t>) и выделенный текст (</w:t>
      </w:r>
      <w:r>
        <w:rPr>
          <w:rStyle w:val="VerbatimChar"/>
        </w:rPr>
        <w:t>$TM_SELECTED_TEXT</w:t>
      </w:r>
      <w:r>
        <w:t xml:space="preserve">). Например, можно выделить название рисунка из ссылки, скопировать, установить курсор в нужное место и вызвать сниппеты </w:t>
      </w:r>
      <w:r>
        <w:rPr>
          <w:rStyle w:val="VerbatimChar"/>
        </w:rPr>
        <w:t>#fig_cap</w:t>
      </w:r>
      <w:r>
        <w:t xml:space="preserve"> и </w:t>
      </w:r>
      <w:r>
        <w:rPr>
          <w:rStyle w:val="VerbatimChar"/>
        </w:rPr>
        <w:t>#fig_ref</w:t>
      </w:r>
      <w:r>
        <w:t xml:space="preserve"> (для ссылки на рисунок), см. пример на рисунке ниже (</w:t>
      </w:r>
      <w:r w:rsidR="008E7E94">
        <w:fldChar w:fldCharType="begin"/>
      </w:r>
      <w:r w:rsidR="008E7E94">
        <w:instrText xml:space="preserve"> REF _Ref117580011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16</w:t>
      </w:r>
      <w:r w:rsidR="008E7E94">
        <w:fldChar w:fldCharType="end"/>
      </w:r>
      <w:r>
        <w:t>).</w:t>
      </w:r>
    </w:p>
    <w:p w14:paraId="7CE225DA" w14:textId="77777777" w:rsidR="00F5595B" w:rsidRDefault="00F5595B">
      <w:pPr>
        <w:pStyle w:val="CaptionedFigure"/>
      </w:pPr>
      <w:bookmarkStart w:id="112" w:name="fig:vscode_insert_fig_caption"/>
      <w:r>
        <w:rPr>
          <w:noProof/>
        </w:rPr>
        <w:drawing>
          <wp:inline distT="0" distB="0" distL="0" distR="0" wp14:anchorId="7208D922" wp14:editId="587EE4C9">
            <wp:extent cx="5930900" cy="1475492"/>
            <wp:effectExtent l="0" t="0" r="0" b="0"/>
            <wp:docPr id="158" name="Picture" descr="Рисунок 16 – Сниппеты для рисунк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descr="_img/vscode_insert_fig_caption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75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 w14:paraId="0AD31DE6" w14:textId="26C019A3" w:rsidR="00F5595B" w:rsidRDefault="00F5595B">
      <w:pPr>
        <w:pStyle w:val="ImageCaption"/>
      </w:pPr>
      <w:bookmarkStart w:id="113" w:name="_Ref117580011"/>
      <w:r>
        <w:t xml:space="preserve">Рисунок </w:t>
      </w:r>
      <w:fldSimple w:instr=" SEQ Рисунок \* ARABIC \* MERGEFORMAT ">
        <w:r w:rsidR="008E7E94">
          <w:rPr>
            <w:noProof/>
          </w:rPr>
          <w:t>16</w:t>
        </w:r>
      </w:fldSimple>
      <w:bookmarkEnd w:id="113"/>
      <w:r>
        <w:t> – Сниппеты для рисунков</w:t>
      </w:r>
    </w:p>
    <w:p w14:paraId="602EC437" w14:textId="77777777" w:rsidR="00F5595B" w:rsidRPr="008E7E94" w:rsidRDefault="00F5595B">
      <w:pPr>
        <w:pStyle w:val="a1"/>
        <w:rPr>
          <w:lang w:val="en-US"/>
        </w:rPr>
      </w:pPr>
      <w:r>
        <w:t>Также можно вставлять разные символы, например, кавычки-ёлочки. Вот</w:t>
      </w:r>
      <w:r w:rsidRPr="008E7E94">
        <w:rPr>
          <w:lang w:val="en-US"/>
        </w:rPr>
        <w:t xml:space="preserve"> </w:t>
      </w:r>
      <w:r>
        <w:t>сниппет</w:t>
      </w:r>
      <w:r w:rsidRPr="008E7E94">
        <w:rPr>
          <w:lang w:val="en-US"/>
        </w:rPr>
        <w:t xml:space="preserve"> </w:t>
      </w:r>
      <w:r>
        <w:t>для</w:t>
      </w:r>
      <w:r w:rsidRPr="008E7E94">
        <w:rPr>
          <w:lang w:val="en-US"/>
        </w:rPr>
        <w:t xml:space="preserve"> </w:t>
      </w:r>
      <w:r>
        <w:t>кавычек</w:t>
      </w:r>
      <w:r w:rsidRPr="008E7E94">
        <w:rPr>
          <w:lang w:val="en-US"/>
        </w:rPr>
        <w:t>:</w:t>
      </w:r>
    </w:p>
    <w:p w14:paraId="7D2A4CA4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ErrorTok"/>
          <w:sz w:val="21"/>
          <w:lang w:val="en-US"/>
        </w:rPr>
        <w:t>"French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ErrorTok"/>
          <w:sz w:val="21"/>
          <w:lang w:val="en-US"/>
        </w:rPr>
        <w:t>Quotes":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"prefix"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OtherTok"/>
          <w:sz w:val="21"/>
          <w:lang w:val="en-US"/>
        </w:rPr>
        <w:t>[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    </w:t>
      </w:r>
      <w:r w:rsidRPr="008E7E94">
        <w:rPr>
          <w:rStyle w:val="StringTok"/>
          <w:sz w:val="21"/>
          <w:lang w:val="en-US"/>
        </w:rPr>
        <w:t>"&lt;qu"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OtherTok"/>
          <w:sz w:val="21"/>
          <w:lang w:val="en-US"/>
        </w:rPr>
        <w:t>]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"body"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OtherTok"/>
          <w:sz w:val="21"/>
          <w:lang w:val="en-US"/>
        </w:rPr>
        <w:t>[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    </w:t>
      </w:r>
      <w:r w:rsidRPr="008E7E94">
        <w:rPr>
          <w:rStyle w:val="StringTok"/>
          <w:sz w:val="21"/>
          <w:lang w:val="en-US"/>
        </w:rPr>
        <w:t>"«$TM_SELECTED_TEXT»"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lastRenderedPageBreak/>
        <w:t xml:space="preserve">        </w:t>
      </w:r>
      <w:r w:rsidRPr="008E7E94">
        <w:rPr>
          <w:rStyle w:val="OtherTok"/>
          <w:sz w:val="21"/>
          <w:lang w:val="en-US"/>
        </w:rPr>
        <w:t>]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FunctionTok"/>
          <w:sz w:val="21"/>
          <w:lang w:val="en-US"/>
        </w:rPr>
        <w:t>}</w:t>
      </w:r>
    </w:p>
    <w:p w14:paraId="5ACB2789" w14:textId="77777777" w:rsidR="00F5595B" w:rsidRDefault="00F5595B" w:rsidP="00F5595B">
      <w:pPr>
        <w:pStyle w:val="a1"/>
      </w:pPr>
      <w:r>
        <w:t>Так как каждый раз вызывать сниппет довольно долго, вместо этого привяжем его к горячей клавише. Для этого:</w:t>
      </w:r>
    </w:p>
    <w:p w14:paraId="3EB8ABA1" w14:textId="77777777" w:rsidR="00F5595B" w:rsidRPr="008E7E94" w:rsidRDefault="00F5595B" w:rsidP="00F5595B">
      <w:pPr>
        <w:pStyle w:val="Compact"/>
        <w:numPr>
          <w:ilvl w:val="0"/>
          <w:numId w:val="45"/>
        </w:numPr>
        <w:rPr>
          <w:lang w:val="en-US"/>
        </w:rPr>
      </w:pPr>
      <w:r>
        <w:t>Открыть</w:t>
      </w:r>
      <w:r w:rsidRPr="008E7E94">
        <w:rPr>
          <w:lang w:val="en-US"/>
        </w:rPr>
        <w:t xml:space="preserve"> </w:t>
      </w:r>
      <w:r>
        <w:t>редактор</w:t>
      </w:r>
      <w:r w:rsidRPr="008E7E94">
        <w:rPr>
          <w:lang w:val="en-US"/>
        </w:rPr>
        <w:t xml:space="preserve"> </w:t>
      </w:r>
      <w:r>
        <w:t>горячих</w:t>
      </w:r>
      <w:r w:rsidRPr="008E7E94">
        <w:rPr>
          <w:lang w:val="en-US"/>
        </w:rPr>
        <w:t xml:space="preserve"> </w:t>
      </w:r>
      <w:r>
        <w:t>клавиш</w:t>
      </w:r>
      <w:r w:rsidRPr="008E7E94">
        <w:rPr>
          <w:lang w:val="en-US"/>
        </w:rPr>
        <w:t xml:space="preserve"> (File &gt; Preferences &gt; Keyboard Shortcuts).</w:t>
      </w:r>
    </w:p>
    <w:p w14:paraId="4D9D18CD" w14:textId="4396738C" w:rsidR="00F5595B" w:rsidRDefault="00F5595B" w:rsidP="00F5595B">
      <w:pPr>
        <w:pStyle w:val="Compact"/>
        <w:numPr>
          <w:ilvl w:val="0"/>
          <w:numId w:val="45"/>
        </w:numPr>
      </w:pPr>
      <w:r>
        <w:t>В</w:t>
      </w:r>
      <w:r w:rsidRPr="008E7E94">
        <w:rPr>
          <w:lang w:val="en-US"/>
        </w:rPr>
        <w:t xml:space="preserve"> </w:t>
      </w:r>
      <w:r>
        <w:t>правом</w:t>
      </w:r>
      <w:r w:rsidRPr="008E7E94">
        <w:rPr>
          <w:lang w:val="en-US"/>
        </w:rPr>
        <w:t xml:space="preserve"> </w:t>
      </w:r>
      <w:r>
        <w:t>верхнем</w:t>
      </w:r>
      <w:r w:rsidRPr="008E7E94">
        <w:rPr>
          <w:lang w:val="en-US"/>
        </w:rPr>
        <w:t xml:space="preserve"> </w:t>
      </w:r>
      <w:r>
        <w:t>углу</w:t>
      </w:r>
      <w:r w:rsidRPr="008E7E94">
        <w:rPr>
          <w:lang w:val="en-US"/>
        </w:rPr>
        <w:t xml:space="preserve"> </w:t>
      </w:r>
      <w:r>
        <w:t>нажмите</w:t>
      </w:r>
      <w:r w:rsidRPr="008E7E94">
        <w:rPr>
          <w:lang w:val="en-US"/>
        </w:rPr>
        <w:t xml:space="preserve"> </w:t>
      </w:r>
      <w:r>
        <w:t>кнопку</w:t>
      </w:r>
      <w:r w:rsidRPr="008E7E94">
        <w:rPr>
          <w:lang w:val="en-US"/>
        </w:rPr>
        <w:t xml:space="preserve"> </w:t>
      </w:r>
      <w:r w:rsidRPr="008E7E94">
        <w:rPr>
          <w:i/>
          <w:iCs/>
          <w:lang w:val="en-US"/>
        </w:rPr>
        <w:t>Open Keyboard Shortcuts (JSON)</w:t>
      </w:r>
      <w:r w:rsidRPr="008E7E94">
        <w:rPr>
          <w:lang w:val="en-US"/>
        </w:rPr>
        <w:t xml:space="preserve">. </w:t>
      </w:r>
      <w:r>
        <w:t>Откроется файл с вашими горячими клавишами (</w:t>
      </w:r>
      <w:r w:rsidR="008E7E94">
        <w:fldChar w:fldCharType="begin"/>
      </w:r>
      <w:r w:rsidR="008E7E94">
        <w:instrText xml:space="preserve"> REF _Ref117580012 \h </w:instrText>
      </w:r>
      <w:r w:rsidR="008E7E94">
        <w:fldChar w:fldCharType="separate"/>
      </w:r>
      <w:r w:rsidR="008E7E94">
        <w:t xml:space="preserve">Рисунок </w:t>
      </w:r>
      <w:r w:rsidR="008E7E94">
        <w:rPr>
          <w:noProof/>
        </w:rPr>
        <w:t>17</w:t>
      </w:r>
      <w:r w:rsidR="008E7E94">
        <w:fldChar w:fldCharType="end"/>
      </w:r>
      <w:r>
        <w:t>).</w:t>
      </w:r>
    </w:p>
    <w:p w14:paraId="1ECD5E18" w14:textId="77777777" w:rsidR="00F5595B" w:rsidRDefault="00F5595B">
      <w:pPr>
        <w:pStyle w:val="CaptionedFigure"/>
      </w:pPr>
      <w:bookmarkStart w:id="114" w:name="fig:vscode_keybindings"/>
      <w:r>
        <w:rPr>
          <w:noProof/>
        </w:rPr>
        <w:drawing>
          <wp:inline distT="0" distB="0" distL="0" distR="0" wp14:anchorId="171BE18B" wp14:editId="23A841E7">
            <wp:extent cx="5930900" cy="4448175"/>
            <wp:effectExtent l="0" t="0" r="0" b="0"/>
            <wp:docPr id="162" name="Picture" descr="Рисунок 17 – Открыть редактор горячих клавиш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_img/vscode_keybindings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 w14:paraId="479F8E98" w14:textId="57D7630E" w:rsidR="00F5595B" w:rsidRDefault="00F5595B">
      <w:pPr>
        <w:pStyle w:val="ImageCaption"/>
      </w:pPr>
      <w:bookmarkStart w:id="115" w:name="_Ref117580012"/>
      <w:r>
        <w:t xml:space="preserve">Рисунок </w:t>
      </w:r>
      <w:fldSimple w:instr=" SEQ Рисунок \* ARABIC \* MERGEFORMAT ">
        <w:r w:rsidR="008E7E94">
          <w:rPr>
            <w:noProof/>
          </w:rPr>
          <w:t>17</w:t>
        </w:r>
      </w:fldSimple>
      <w:bookmarkEnd w:id="115"/>
      <w:r>
        <w:t> – Открыть редактор горячих клавиш</w:t>
      </w:r>
    </w:p>
    <w:p w14:paraId="4F2E28D2" w14:textId="77777777" w:rsidR="00F5595B" w:rsidRDefault="00F5595B">
      <w:pPr>
        <w:pStyle w:val="a1"/>
      </w:pPr>
      <w:r>
        <w:t>Вставить код следующего вида:</w:t>
      </w:r>
    </w:p>
    <w:p w14:paraId="38E0E4B2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OtherTok"/>
          <w:sz w:val="21"/>
          <w:lang w:val="en-US"/>
        </w:rPr>
        <w:t>[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"key"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"ctrl+shift+q"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"command"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"editor.action.insertSnippet"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"when"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"editorTextFocus"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"args"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    </w:t>
      </w:r>
      <w:r w:rsidRPr="008E7E94">
        <w:rPr>
          <w:rStyle w:val="DataTypeTok"/>
          <w:sz w:val="21"/>
          <w:lang w:val="en-US"/>
        </w:rPr>
        <w:t>"langId"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"markdown"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    </w:t>
      </w:r>
      <w:r w:rsidRPr="008E7E94">
        <w:rPr>
          <w:rStyle w:val="DataTypeTok"/>
          <w:sz w:val="21"/>
          <w:lang w:val="en-US"/>
        </w:rPr>
        <w:t>"name"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"French Quotes"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FunctionTok"/>
          <w:sz w:val="21"/>
          <w:lang w:val="en-US"/>
        </w:rPr>
        <w:t>}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lastRenderedPageBreak/>
        <w:t xml:space="preserve">    </w:t>
      </w:r>
      <w:r w:rsidRPr="008E7E94">
        <w:rPr>
          <w:rStyle w:val="FunctionTok"/>
          <w:sz w:val="21"/>
          <w:lang w:val="en-US"/>
        </w:rPr>
        <w:t>}</w:t>
      </w:r>
      <w:r w:rsidRPr="008E7E94">
        <w:rPr>
          <w:lang w:val="en-US"/>
        </w:rPr>
        <w:br/>
      </w:r>
      <w:r w:rsidRPr="008E7E94">
        <w:rPr>
          <w:rStyle w:val="OtherTok"/>
          <w:sz w:val="21"/>
          <w:lang w:val="en-US"/>
        </w:rPr>
        <w:t>]</w:t>
      </w:r>
    </w:p>
    <w:p w14:paraId="26B2436D" w14:textId="77777777" w:rsidR="00F5595B" w:rsidRDefault="00F5595B" w:rsidP="00F5595B">
      <w:pPr>
        <w:pStyle w:val="a1"/>
      </w:pPr>
      <w:r>
        <w:t xml:space="preserve">Теперь в тексте нужно выделить текст, который хотим заключить в кавычки, и нажать </w:t>
      </w:r>
      <w:r>
        <w:rPr>
          <w:rStyle w:val="VerbatimChar"/>
        </w:rPr>
        <w:t>Ctrl</w:t>
      </w:r>
      <w:r>
        <w:t xml:space="preserve"> + </w:t>
      </w:r>
      <w:r>
        <w:rPr>
          <w:rStyle w:val="VerbatimChar"/>
        </w:rPr>
        <w:t>Shift</w:t>
      </w:r>
      <w:r>
        <w:t xml:space="preserve"> + </w:t>
      </w:r>
      <w:r>
        <w:rPr>
          <w:rStyle w:val="VerbatimChar"/>
        </w:rPr>
        <w:t>Q</w:t>
      </w:r>
      <w:r>
        <w:t>.</w:t>
      </w:r>
    </w:p>
    <w:p w14:paraId="1FD1805F" w14:textId="77777777" w:rsidR="00F5595B" w:rsidRDefault="00F5595B">
      <w:pPr>
        <w:pStyle w:val="2"/>
      </w:pPr>
      <w:bookmarkStart w:id="116" w:name="_Toc117580067"/>
      <w:bookmarkStart w:id="117" w:name="tasks"/>
      <w:bookmarkEnd w:id="109"/>
      <w:r>
        <w:t>Tasks</w:t>
      </w:r>
      <w:bookmarkEnd w:id="116"/>
    </w:p>
    <w:p w14:paraId="433672D6" w14:textId="77777777" w:rsidR="00F5595B" w:rsidRDefault="00F5595B" w:rsidP="00F5595B">
      <w:pPr>
        <w:pStyle w:val="a1"/>
      </w:pPr>
      <w:r>
        <w:t>В VSCode можно настроить запуск кастомных тасков и скриптов. Много примеров и описание в официальной документации: https://code.visualstudio.com/docs/editor/tasks.</w:t>
      </w:r>
    </w:p>
    <w:p w14:paraId="1AE049AC" w14:textId="77777777" w:rsidR="00F5595B" w:rsidRDefault="00F5595B">
      <w:pPr>
        <w:pStyle w:val="2"/>
      </w:pPr>
      <w:bookmarkStart w:id="118" w:name="_Toc117580068"/>
      <w:bookmarkStart w:id="119" w:name="запускаем-сборку-документации"/>
      <w:bookmarkEnd w:id="117"/>
      <w:r>
        <w:t>Запускаем сборку документации</w:t>
      </w:r>
      <w:bookmarkEnd w:id="118"/>
    </w:p>
    <w:p w14:paraId="2976FB5E" w14:textId="77777777" w:rsidR="00F5595B" w:rsidRDefault="00F5595B" w:rsidP="00F5595B">
      <w:pPr>
        <w:pStyle w:val="a1"/>
      </w:pPr>
      <w:r>
        <w:t xml:space="preserve">Кастомные таски сохраняются в директорию рабочего пространства в </w:t>
      </w:r>
      <w:r>
        <w:rPr>
          <w:rStyle w:val="VerbatimChar"/>
        </w:rPr>
        <w:t>./.vscode/tasks.json</w:t>
      </w:r>
      <w:r>
        <w:t>. Такой файл уже есть в демонстрационном репозитории. Вы можете создать его вручную, или командой из терминала VSCode (</w:t>
      </w:r>
      <w:r>
        <w:rPr>
          <w:rStyle w:val="VerbatimChar"/>
        </w:rPr>
        <w:t>Ctrl</w:t>
      </w:r>
      <w:r>
        <w:t>+</w:t>
      </w:r>
      <w:r>
        <w:rPr>
          <w:rStyle w:val="VerbatimChar"/>
        </w:rPr>
        <w:t>Shift</w:t>
      </w:r>
      <w:r>
        <w:t>+</w:t>
      </w:r>
      <w:r>
        <w:rPr>
          <w:rStyle w:val="VerbatimChar"/>
        </w:rPr>
        <w:t>P</w:t>
      </w:r>
      <w:r>
        <w:t>&gt; Tasks: Configure Tasks &gt; Create tasks.json file from template).</w:t>
      </w:r>
    </w:p>
    <w:p w14:paraId="5495FB3F" w14:textId="77777777" w:rsidR="00F5595B" w:rsidRDefault="00F5595B">
      <w:pPr>
        <w:pStyle w:val="a1"/>
      </w:pPr>
      <w:r>
        <w:t xml:space="preserve">В массив </w:t>
      </w:r>
      <w:r>
        <w:rPr>
          <w:rStyle w:val="VerbatimChar"/>
        </w:rPr>
        <w:t>tasks</w:t>
      </w:r>
      <w:r>
        <w:t xml:space="preserve"> добавить вот такую задачу (дефолтную можете удалить):</w:t>
      </w:r>
    </w:p>
    <w:p w14:paraId="18D47F46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"label"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"build report"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"type"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"shell"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"options"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"cwd"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"${workspaceFolder}</w:t>
      </w:r>
      <w:r w:rsidRPr="008E7E94">
        <w:rPr>
          <w:rStyle w:val="CharTok"/>
          <w:sz w:val="21"/>
          <w:lang w:val="en-US"/>
        </w:rPr>
        <w:t>\\</w:t>
      </w:r>
      <w:r w:rsidRPr="008E7E94">
        <w:rPr>
          <w:rStyle w:val="StringTok"/>
          <w:sz w:val="21"/>
          <w:lang w:val="en-US"/>
        </w:rPr>
        <w:t>docs_gost"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FunctionTok"/>
          <w:sz w:val="21"/>
          <w:lang w:val="en-US"/>
        </w:rPr>
        <w:t>},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"command"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".</w:t>
      </w:r>
      <w:r w:rsidRPr="008E7E94">
        <w:rPr>
          <w:rStyle w:val="CharTok"/>
          <w:sz w:val="21"/>
          <w:lang w:val="en-US"/>
        </w:rPr>
        <w:t>\\</w:t>
      </w:r>
      <w:r w:rsidRPr="008E7E94">
        <w:rPr>
          <w:rStyle w:val="StringTok"/>
          <w:sz w:val="21"/>
          <w:lang w:val="en-US"/>
        </w:rPr>
        <w:t>build-docs.bat"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"presentation"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"echo"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KeywordTok"/>
          <w:sz w:val="21"/>
          <w:lang w:val="en-US"/>
        </w:rPr>
        <w:t>true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"reveal"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"always"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"focus"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KeywordTok"/>
          <w:sz w:val="21"/>
          <w:lang w:val="en-US"/>
        </w:rPr>
        <w:t>false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"panel"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"shared"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"showReuseMessage"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KeywordTok"/>
          <w:sz w:val="21"/>
          <w:lang w:val="en-US"/>
        </w:rPr>
        <w:t>false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"clear"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KeywordTok"/>
          <w:sz w:val="21"/>
          <w:lang w:val="en-US"/>
        </w:rPr>
        <w:t>true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FunctionTok"/>
          <w:sz w:val="21"/>
          <w:lang w:val="en-US"/>
        </w:rPr>
        <w:t>},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"group"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"kind"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"build"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"isDefault"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KeywordTok"/>
          <w:sz w:val="21"/>
          <w:lang w:val="en-US"/>
        </w:rPr>
        <w:t>false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FunctionTok"/>
          <w:sz w:val="21"/>
          <w:lang w:val="en-US"/>
        </w:rPr>
        <w:t>}</w:t>
      </w:r>
      <w:r w:rsidRPr="008E7E94">
        <w:rPr>
          <w:lang w:val="en-US"/>
        </w:rPr>
        <w:br/>
      </w:r>
      <w:r w:rsidRPr="008E7E94">
        <w:rPr>
          <w:rStyle w:val="FunctionTok"/>
          <w:sz w:val="21"/>
          <w:lang w:val="en-US"/>
        </w:rPr>
        <w:t>}</w:t>
      </w:r>
    </w:p>
    <w:p w14:paraId="2B235CAC" w14:textId="77777777" w:rsidR="00F5595B" w:rsidRPr="008E7E94" w:rsidRDefault="00F5595B" w:rsidP="00F5595B">
      <w:pPr>
        <w:pStyle w:val="a1"/>
        <w:rPr>
          <w:lang w:val="en-US"/>
        </w:rPr>
      </w:pPr>
      <w:r>
        <w:t xml:space="preserve">Сохраняем. Теперь задачу можно вызвать из меню </w:t>
      </w:r>
      <w:r w:rsidRPr="008E7E94">
        <w:rPr>
          <w:lang w:val="en-US"/>
        </w:rPr>
        <w:t xml:space="preserve">Terminal &gt; Run Tasks… &gt; </w:t>
      </w:r>
      <w:r>
        <w:t>выбрать</w:t>
      </w:r>
      <w:r w:rsidRPr="008E7E94">
        <w:rPr>
          <w:lang w:val="en-US"/>
        </w:rPr>
        <w:t xml:space="preserve"> </w:t>
      </w:r>
      <w:r>
        <w:t>свою</w:t>
      </w:r>
      <w:r w:rsidRPr="008E7E94">
        <w:rPr>
          <w:lang w:val="en-US"/>
        </w:rPr>
        <w:t xml:space="preserve"> </w:t>
      </w:r>
      <w:r>
        <w:t>таску</w:t>
      </w:r>
      <w:r w:rsidRPr="008E7E94">
        <w:rPr>
          <w:lang w:val="en-US"/>
        </w:rPr>
        <w:t>.</w:t>
      </w:r>
    </w:p>
    <w:p w14:paraId="06A70DD3" w14:textId="77777777" w:rsidR="00F5595B" w:rsidRDefault="00F5595B">
      <w:pPr>
        <w:pStyle w:val="2"/>
      </w:pPr>
      <w:bookmarkStart w:id="120" w:name="_Toc117580069"/>
      <w:bookmarkStart w:id="121" w:name="запускаем-стриппер"/>
      <w:bookmarkEnd w:id="119"/>
      <w:r>
        <w:lastRenderedPageBreak/>
        <w:t>Запускаем стриппер</w:t>
      </w:r>
      <w:bookmarkEnd w:id="120"/>
    </w:p>
    <w:p w14:paraId="51CA1B3D" w14:textId="77777777" w:rsidR="00F5595B" w:rsidRPr="008E7E94" w:rsidRDefault="00F5595B" w:rsidP="00F5595B">
      <w:pPr>
        <w:pStyle w:val="a1"/>
        <w:rPr>
          <w:lang w:val="en-US"/>
        </w:rPr>
      </w:pPr>
      <w:r>
        <w:t xml:space="preserve">Для стриппера в директории </w:t>
      </w:r>
      <w:r>
        <w:rPr>
          <w:rStyle w:val="VerbatimChar"/>
        </w:rPr>
        <w:t>\scripts_and_macros</w:t>
      </w:r>
      <w:r>
        <w:t xml:space="preserve"> также есть .bat файл. Сделаем</w:t>
      </w:r>
      <w:r w:rsidRPr="008E7E94">
        <w:rPr>
          <w:lang w:val="en-US"/>
        </w:rPr>
        <w:t xml:space="preserve"> </w:t>
      </w:r>
      <w:r>
        <w:t>задачу</w:t>
      </w:r>
      <w:r w:rsidRPr="008E7E94">
        <w:rPr>
          <w:lang w:val="en-US"/>
        </w:rPr>
        <w:t xml:space="preserve"> </w:t>
      </w:r>
      <w:r>
        <w:t>и</w:t>
      </w:r>
      <w:r w:rsidRPr="008E7E94">
        <w:rPr>
          <w:lang w:val="en-US"/>
        </w:rPr>
        <w:t xml:space="preserve"> </w:t>
      </w:r>
      <w:r>
        <w:t>для</w:t>
      </w:r>
      <w:r w:rsidRPr="008E7E94">
        <w:rPr>
          <w:lang w:val="en-US"/>
        </w:rPr>
        <w:t xml:space="preserve"> </w:t>
      </w:r>
      <w:r>
        <w:t>него</w:t>
      </w:r>
      <w:r w:rsidRPr="008E7E94">
        <w:rPr>
          <w:lang w:val="en-US"/>
        </w:rPr>
        <w:t>:</w:t>
      </w:r>
    </w:p>
    <w:p w14:paraId="5183C6DB" w14:textId="77777777" w:rsidR="00F5595B" w:rsidRPr="008E7E94" w:rsidRDefault="00F5595B">
      <w:pPr>
        <w:pStyle w:val="SourceCode"/>
        <w:rPr>
          <w:lang w:val="en-US"/>
        </w:rPr>
      </w:pP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"label"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"strip gostdown"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"type"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"shell"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"options"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"cwd"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"${workspaceFolder}</w:t>
      </w:r>
      <w:r w:rsidRPr="008E7E94">
        <w:rPr>
          <w:rStyle w:val="CharTok"/>
          <w:sz w:val="21"/>
          <w:lang w:val="en-US"/>
        </w:rPr>
        <w:t>\\</w:t>
      </w:r>
      <w:r w:rsidRPr="008E7E94">
        <w:rPr>
          <w:rStyle w:val="StringTok"/>
          <w:sz w:val="21"/>
          <w:lang w:val="en-US"/>
        </w:rPr>
        <w:t>scripts_and_macros"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FunctionTok"/>
          <w:sz w:val="21"/>
          <w:lang w:val="en-US"/>
        </w:rPr>
        <w:t>},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"command"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".</w:t>
      </w:r>
      <w:r w:rsidRPr="008E7E94">
        <w:rPr>
          <w:rStyle w:val="CharTok"/>
          <w:sz w:val="21"/>
          <w:lang w:val="en-US"/>
        </w:rPr>
        <w:t>\\</w:t>
      </w:r>
      <w:r w:rsidRPr="008E7E94">
        <w:rPr>
          <w:rStyle w:val="StringTok"/>
          <w:sz w:val="21"/>
          <w:lang w:val="en-US"/>
        </w:rPr>
        <w:t>run_stripper.bat"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"presentation"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"echo"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KeywordTok"/>
          <w:sz w:val="21"/>
          <w:lang w:val="en-US"/>
        </w:rPr>
        <w:t>true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"reveal"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"always"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"focus"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KeywordTok"/>
          <w:sz w:val="21"/>
          <w:lang w:val="en-US"/>
        </w:rPr>
        <w:t>false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"panel"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"shared"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"showReuseMessage"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KeywordTok"/>
          <w:sz w:val="21"/>
          <w:lang w:val="en-US"/>
        </w:rPr>
        <w:t>false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"clear"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KeywordTok"/>
          <w:sz w:val="21"/>
          <w:lang w:val="en-US"/>
        </w:rPr>
        <w:t>true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</w:t>
      </w:r>
      <w:r w:rsidRPr="008E7E94">
        <w:rPr>
          <w:rStyle w:val="FunctionTok"/>
          <w:sz w:val="21"/>
          <w:lang w:val="en-US"/>
        </w:rPr>
        <w:t>},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DataTypeTok"/>
          <w:sz w:val="21"/>
          <w:lang w:val="en-US"/>
        </w:rPr>
        <w:t>"group"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FunctionTok"/>
          <w:sz w:val="21"/>
          <w:lang w:val="en-US"/>
        </w:rPr>
        <w:t>{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"kind"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StringTok"/>
          <w:sz w:val="21"/>
          <w:lang w:val="en-US"/>
        </w:rPr>
        <w:t>"build"</w:t>
      </w:r>
      <w:r w:rsidRPr="008E7E94">
        <w:rPr>
          <w:rStyle w:val="FunctionTok"/>
          <w:sz w:val="21"/>
          <w:lang w:val="en-US"/>
        </w:rPr>
        <w:t>,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DataTypeTok"/>
          <w:sz w:val="21"/>
          <w:lang w:val="en-US"/>
        </w:rPr>
        <w:t>"isDefault"</w:t>
      </w:r>
      <w:r w:rsidRPr="008E7E94">
        <w:rPr>
          <w:rStyle w:val="FunctionTok"/>
          <w:sz w:val="21"/>
          <w:lang w:val="en-US"/>
        </w:rPr>
        <w:t>:</w:t>
      </w:r>
      <w:r w:rsidRPr="008E7E94">
        <w:rPr>
          <w:rStyle w:val="NormalTok"/>
          <w:sz w:val="21"/>
          <w:lang w:val="en-US"/>
        </w:rPr>
        <w:t xml:space="preserve"> </w:t>
      </w:r>
      <w:r w:rsidRPr="008E7E94">
        <w:rPr>
          <w:rStyle w:val="KeywordTok"/>
          <w:sz w:val="21"/>
          <w:lang w:val="en-US"/>
        </w:rPr>
        <w:t>false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    </w:t>
      </w:r>
      <w:r w:rsidRPr="008E7E94">
        <w:rPr>
          <w:rStyle w:val="FunctionTok"/>
          <w:sz w:val="21"/>
          <w:lang w:val="en-US"/>
        </w:rPr>
        <w:t>}</w:t>
      </w:r>
      <w:r w:rsidRPr="008E7E94">
        <w:rPr>
          <w:lang w:val="en-US"/>
        </w:rPr>
        <w:br/>
      </w:r>
      <w:r w:rsidRPr="008E7E94">
        <w:rPr>
          <w:rStyle w:val="NormalTok"/>
          <w:sz w:val="21"/>
          <w:lang w:val="en-US"/>
        </w:rPr>
        <w:t xml:space="preserve">    </w:t>
      </w:r>
      <w:r w:rsidRPr="008E7E94">
        <w:rPr>
          <w:rStyle w:val="FunctionTok"/>
          <w:sz w:val="21"/>
          <w:lang w:val="en-US"/>
        </w:rPr>
        <w:t>}</w:t>
      </w:r>
    </w:p>
    <w:p w14:paraId="47709547" w14:textId="77777777" w:rsidR="00F5595B" w:rsidRDefault="00F5595B" w:rsidP="00F5595B">
      <w:pPr>
        <w:pStyle w:val="a1"/>
      </w:pPr>
      <w:r>
        <w:t>Точно также можно вызывать и другие командные файлы и даже внешние программы. В демонстрационном проекте сконфигурировано 4 задачи. Проверьте только перед запуском, что в bat файлах указаны правильные пути к исполняемому файлу python.exe и виртуальной среде (для mkdocs).</w:t>
      </w:r>
    </w:p>
    <w:p w14:paraId="451B96D7" w14:textId="77777777" w:rsidR="00F5595B" w:rsidRDefault="00F5595B" w:rsidP="00F5595B">
      <w:pPr>
        <w:pStyle w:val="UnnumberedHeading1"/>
      </w:pPr>
      <w:bookmarkStart w:id="122" w:name="_Toc117580070"/>
      <w:bookmarkStart w:id="123" w:name="заключение"/>
      <w:bookmarkEnd w:id="99"/>
      <w:bookmarkEnd w:id="121"/>
      <w:r>
        <w:rPr>
          <w:rStyle w:val="UnnumberedHeadingOne"/>
        </w:rPr>
        <w:lastRenderedPageBreak/>
        <w:t>Заключение</w:t>
      </w:r>
      <w:bookmarkEnd w:id="122"/>
    </w:p>
    <w:p w14:paraId="4E768BF9" w14:textId="77777777" w:rsidR="00F5595B" w:rsidRDefault="00F5595B" w:rsidP="00F5595B">
      <w:pPr>
        <w:pStyle w:val="a1"/>
      </w:pPr>
      <w:r>
        <w:t>Это все, что я могу сказать по этому поводу. Такие дела.</w:t>
      </w:r>
    </w:p>
    <w:p w14:paraId="34E4AF71" w14:textId="77777777" w:rsidR="00F5595B" w:rsidRDefault="00F5595B" w:rsidP="00F5595B">
      <w:pPr>
        <w:pStyle w:val="UnnumberedHeading1"/>
      </w:pPr>
      <w:bookmarkStart w:id="124" w:name="_Toc117580071"/>
      <w:bookmarkStart w:id="125" w:name="список-использованных-источников"/>
      <w:bookmarkEnd w:id="123"/>
      <w:r>
        <w:rPr>
          <w:rStyle w:val="UnnumberedHeadingOne"/>
        </w:rPr>
        <w:lastRenderedPageBreak/>
        <w:t>Список использованных источников</w:t>
      </w:r>
      <w:bookmarkEnd w:id="124"/>
    </w:p>
    <w:p w14:paraId="442B4FAD" w14:textId="3FC409B8" w:rsidR="00F5595B" w:rsidRDefault="00F5595B">
      <w:pPr>
        <w:pStyle w:val="ReferenceItem"/>
      </w:pPr>
      <w:bookmarkStart w:id="126" w:name="ref-test1"/>
      <w:bookmarkStart w:id="127" w:name="refs"/>
      <w:r>
        <w:t xml:space="preserve">1. </w:t>
      </w:r>
      <w:r>
        <w:tab/>
      </w:r>
      <w:r>
        <w:rPr>
          <w:i/>
          <w:iCs/>
        </w:rPr>
        <w:t>Голиков И.</w:t>
      </w:r>
      <w:r>
        <w:t xml:space="preserve"> Сверточная нейронная сеть, часть 1: Структура, топология, функции активации и обучающее множество [Электронный ресурс]. — URL: </w:t>
      </w:r>
      <w:hyperlink r:id="rId66">
        <w:r>
          <w:rPr>
            <w:rStyle w:val="af2"/>
          </w:rPr>
          <w:t>https://habr.com/ru/post/348000/</w:t>
        </w:r>
      </w:hyperlink>
      <w:r>
        <w:t xml:space="preserve"> (дата обращения: 16.02.2022).</w:t>
      </w:r>
    </w:p>
    <w:p w14:paraId="4C9C8094" w14:textId="77777777" w:rsidR="00F5595B" w:rsidRPr="008E7E94" w:rsidRDefault="00F5595B">
      <w:pPr>
        <w:pStyle w:val="ReferenceItem"/>
        <w:rPr>
          <w:lang w:val="en-US"/>
        </w:rPr>
      </w:pPr>
      <w:bookmarkStart w:id="128" w:name="ref-jia2014caffe"/>
      <w:bookmarkEnd w:id="126"/>
      <w:r w:rsidRPr="008E7E94">
        <w:rPr>
          <w:lang w:val="en-US"/>
        </w:rPr>
        <w:t xml:space="preserve">2. </w:t>
      </w:r>
      <w:r w:rsidRPr="008E7E94">
        <w:rPr>
          <w:lang w:val="en-US"/>
        </w:rPr>
        <w:tab/>
      </w:r>
      <w:r w:rsidRPr="008E7E94">
        <w:rPr>
          <w:i/>
          <w:iCs/>
          <w:lang w:val="en-US"/>
        </w:rPr>
        <w:t>Jia Y., Shelhamer E., Donahue J., Karayev S., Long J., Girshick R., Guadarrama S., Darrell T.</w:t>
      </w:r>
      <w:r w:rsidRPr="008E7E94">
        <w:rPr>
          <w:lang w:val="en-US"/>
        </w:rPr>
        <w:t xml:space="preserve"> Caffe: Convolutional architecture for fast feature embedding / Proceedings of the 22nd ACM international conference on multimedia. — 2014. — </w:t>
      </w:r>
      <w:r>
        <w:t>С</w:t>
      </w:r>
      <w:r w:rsidRPr="008E7E94">
        <w:rPr>
          <w:lang w:val="en-US"/>
        </w:rPr>
        <w:t>. 675–678.</w:t>
      </w:r>
    </w:p>
    <w:p w14:paraId="10A9A8D3" w14:textId="0D354C76" w:rsidR="0089722C" w:rsidRPr="008E7E94" w:rsidRDefault="00F5595B" w:rsidP="00F5595B">
      <w:pPr>
        <w:pStyle w:val="ReferenceItem"/>
        <w:rPr>
          <w:noProof/>
          <w:szCs w:val="26"/>
          <w:lang w:val="en-US"/>
        </w:rPr>
      </w:pPr>
      <w:bookmarkStart w:id="129" w:name="ref-ren2015faster"/>
      <w:bookmarkEnd w:id="128"/>
      <w:r w:rsidRPr="008E7E94">
        <w:rPr>
          <w:lang w:val="en-US"/>
        </w:rPr>
        <w:t xml:space="preserve">3. </w:t>
      </w:r>
      <w:r w:rsidRPr="008E7E94">
        <w:rPr>
          <w:lang w:val="en-US"/>
        </w:rPr>
        <w:tab/>
      </w:r>
      <w:r w:rsidRPr="008E7E94">
        <w:rPr>
          <w:i/>
          <w:iCs/>
          <w:lang w:val="en-US"/>
        </w:rPr>
        <w:t>Ren S., He K., Girshick R., Sun J.</w:t>
      </w:r>
      <w:r w:rsidRPr="008E7E94">
        <w:rPr>
          <w:lang w:val="en-US"/>
        </w:rPr>
        <w:t xml:space="preserve"> Faster r-cnn: Towards real-time object detection with region proposal networks // Advances in neural information processing systems. — 2015. — </w:t>
      </w:r>
      <w:r>
        <w:t>Т</w:t>
      </w:r>
      <w:r w:rsidRPr="008E7E94">
        <w:rPr>
          <w:lang w:val="en-US"/>
        </w:rPr>
        <w:t>. 28.</w:t>
      </w:r>
      <w:bookmarkEnd w:id="125"/>
      <w:bookmarkEnd w:id="127"/>
      <w:bookmarkEnd w:id="129"/>
    </w:p>
    <w:sectPr w:rsidR="0089722C" w:rsidRPr="008E7E94" w:rsidSect="00B2733D">
      <w:footerReference w:type="default" r:id="rId67"/>
      <w:footerReference w:type="first" r:id="rId68"/>
      <w:pgSz w:w="11907" w:h="16840" w:code="9"/>
      <w:pgMar w:top="1134" w:right="851" w:bottom="1134" w:left="1701" w:header="284" w:footer="284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7ABADF" w14:textId="77777777" w:rsidR="00473F93" w:rsidRDefault="00473F93">
      <w:r>
        <w:separator/>
      </w:r>
    </w:p>
    <w:p w14:paraId="215FAD45" w14:textId="77777777" w:rsidR="00473F93" w:rsidRDefault="00473F93"/>
  </w:endnote>
  <w:endnote w:type="continuationSeparator" w:id="0">
    <w:p w14:paraId="47B19EB8" w14:textId="77777777" w:rsidR="00473F93" w:rsidRDefault="00473F93">
      <w:r>
        <w:continuationSeparator/>
      </w:r>
    </w:p>
    <w:p w14:paraId="0422DD7A" w14:textId="77777777" w:rsidR="00473F93" w:rsidRDefault="00473F9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T Serif">
    <w:panose1 w:val="020A0603040505020204"/>
    <w:charset w:val="CC"/>
    <w:family w:val="roman"/>
    <w:pitch w:val="variable"/>
    <w:sig w:usb0="A00002EF" w:usb1="5000204B" w:usb2="00000020" w:usb3="00000000" w:csb0="00000097" w:csb1="00000000"/>
    <w:embedRegular r:id="rId1" w:fontKey="{AFA5BF30-5A78-49D6-8C1D-D5CDA98D31AA}"/>
    <w:embedBold r:id="rId2" w:fontKey="{C744465F-1844-48FC-9F1A-E774BF9DAA0E}"/>
    <w:embedItalic r:id="rId3" w:fontKey="{40D9F329-D6B7-4E7E-83CD-46264B70F149}"/>
    <w:embedBoldItalic r:id="rId4" w:fontKey="{36ACB84C-690A-438D-938E-7D8B564D94D7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tarSymbol">
    <w:altName w:val="Yu Gothic"/>
    <w:charset w:val="80"/>
    <w:family w:val="auto"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PT Sans">
    <w:altName w:val="Calibri"/>
    <w:panose1 w:val="020B0503020203020204"/>
    <w:charset w:val="CC"/>
    <w:family w:val="swiss"/>
    <w:pitch w:val="variable"/>
    <w:sig w:usb0="A00002EF" w:usb1="5000204B" w:usb2="00000020" w:usb3="00000000" w:csb0="00000097" w:csb1="00000000"/>
  </w:font>
  <w:font w:name="PT Mono">
    <w:panose1 w:val="02060509020205020204"/>
    <w:charset w:val="CC"/>
    <w:family w:val="modern"/>
    <w:pitch w:val="fixed"/>
    <w:sig w:usb0="A00002EF" w:usb1="500078EB" w:usb2="00000020" w:usb3="00000000" w:csb0="00000097" w:csb1="00000000"/>
    <w:embedRegular r:id="rId5" w:fontKey="{810CDD7E-FA48-456D-9AAD-EE7DF3B6C61A}"/>
    <w:embedBold r:id="rId6" w:fontKey="{E22C86B9-AEA6-44D0-8E6C-DB9698AB7F5D}"/>
    <w:embedItalic r:id="rId7" w:fontKey="{87AF6459-B5A3-467A-9747-718D8BAFFECA}"/>
    <w:embedBoldItalic r:id="rId8" w:fontKey="{BEFC6BA4-8E1E-4927-9B26-DABE53CDD34A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9" w:subsetted="1" w:fontKey="{416CC5E2-3927-4A1D-96E5-B076FE01268F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59F1DEAE-EEBC-49AD-BFC2-B6D829BCF926}"/>
    <w:embedBold r:id="rId11" w:fontKey="{C0BF98A7-9C12-4996-AF0C-203D63ADE5F6}"/>
    <w:embedItalic r:id="rId12" w:fontKey="{919AE0D2-4E92-4E1C-82EF-0BAC25C07E1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4050878"/>
      <w:docPartObj>
        <w:docPartGallery w:val="Page Numbers (Top of Page)"/>
        <w:docPartUnique/>
      </w:docPartObj>
    </w:sdtPr>
    <w:sdtContent>
      <w:p w14:paraId="0B77EBD5" w14:textId="77777777" w:rsidR="00156102" w:rsidRPr="00212F4C" w:rsidRDefault="00156102" w:rsidP="00021A2E">
        <w:pPr>
          <w:pStyle w:val="-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B596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D1024" w14:textId="1C23402B" w:rsidR="00C02139" w:rsidRDefault="00C02139" w:rsidP="00C02139">
    <w:pPr>
      <w:pStyle w:val="a9"/>
      <w:jc w:val="center"/>
      <w:rPr>
        <w:lang w:val="en-US"/>
      </w:rPr>
    </w:pPr>
    <w:r>
      <w:rPr>
        <w:lang w:val="en-US"/>
      </w:rPr>
      <w:t>2022</w:t>
    </w:r>
  </w:p>
  <w:p w14:paraId="0F61604E" w14:textId="77777777" w:rsidR="00C02139" w:rsidRPr="00C02139" w:rsidRDefault="00C02139" w:rsidP="00C02139">
    <w:pPr>
      <w:pStyle w:val="a9"/>
      <w:jc w:val="cen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E0F22" w14:textId="77777777" w:rsidR="00473F93" w:rsidRDefault="00473F93">
      <w:r>
        <w:separator/>
      </w:r>
    </w:p>
    <w:p w14:paraId="30F73FF4" w14:textId="77777777" w:rsidR="00473F93" w:rsidRDefault="00473F93"/>
  </w:footnote>
  <w:footnote w:type="continuationSeparator" w:id="0">
    <w:p w14:paraId="4BA399B0" w14:textId="77777777" w:rsidR="00473F93" w:rsidRDefault="00473F93">
      <w:r>
        <w:continuationSeparator/>
      </w:r>
    </w:p>
    <w:p w14:paraId="5E4BC8C8" w14:textId="77777777" w:rsidR="00473F93" w:rsidRDefault="00473F93"/>
  </w:footnote>
  <w:footnote w:id="1">
    <w:p w14:paraId="08F4FB6F" w14:textId="77777777" w:rsidR="00F5595B" w:rsidRDefault="00F5595B">
      <w:pPr>
        <w:pStyle w:val="af0"/>
      </w:pPr>
      <w:r>
        <w:footnoteRef/>
      </w:r>
      <w:r>
        <w:t xml:space="preserve"> Lorem ipsum dolor sit amet, consectetur adipiscing elit.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82A8DAD"/>
    <w:multiLevelType w:val="multilevel"/>
    <w:tmpl w:val="D264E95C"/>
    <w:lvl w:ilvl="0">
      <w:start w:val="1"/>
      <w:numFmt w:val="bullet"/>
      <w:lvlRestart w:val="0"/>
      <w:lvlText w:val="—"/>
      <w:lvlJc w:val="left"/>
      <w:pPr>
        <w:tabs>
          <w:tab w:val="num" w:pos="992"/>
        </w:tabs>
        <w:ind w:left="709" w:firstLine="0"/>
      </w:pPr>
      <w:rPr>
        <w:rFonts w:ascii="PT Serif" w:hAnsi="PT Serif"/>
        <w:sz w:val="24"/>
      </w:rPr>
    </w:lvl>
    <w:lvl w:ilvl="1">
      <w:start w:val="1"/>
      <w:numFmt w:val="bullet"/>
      <w:lvlText w:val="°"/>
      <w:lvlJc w:val="left"/>
      <w:pPr>
        <w:tabs>
          <w:tab w:val="num" w:pos="1559"/>
        </w:tabs>
        <w:ind w:left="992" w:firstLine="0"/>
      </w:pPr>
      <w:rPr>
        <w:rFonts w:ascii="PT Serif" w:hAnsi="PT Serif"/>
        <w:position w:val="-8"/>
        <w:sz w:val="24"/>
      </w:rPr>
    </w:lvl>
    <w:lvl w:ilvl="2">
      <w:start w:val="1"/>
      <w:numFmt w:val="bullet"/>
      <w:lvlText w:val="—"/>
      <w:lvlJc w:val="left"/>
      <w:pPr>
        <w:tabs>
          <w:tab w:val="num" w:pos="2126"/>
        </w:tabs>
        <w:ind w:left="1276" w:firstLine="0"/>
      </w:pPr>
      <w:rPr>
        <w:rFonts w:ascii="PT Serif" w:hAnsi="PT Serif"/>
        <w:sz w:val="24"/>
      </w:rPr>
    </w:lvl>
    <w:lvl w:ilvl="3">
      <w:start w:val="1"/>
      <w:numFmt w:val="bullet"/>
      <w:lvlText w:val="°"/>
      <w:lvlJc w:val="left"/>
      <w:pPr>
        <w:tabs>
          <w:tab w:val="num" w:pos="2580"/>
        </w:tabs>
        <w:ind w:left="1559" w:firstLine="0"/>
      </w:pPr>
      <w:rPr>
        <w:rFonts w:ascii="PT Serif" w:hAnsi="PT Serif"/>
        <w:position w:val="-8"/>
        <w:sz w:val="24"/>
      </w:r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A0D034CD"/>
    <w:multiLevelType w:val="multilevel"/>
    <w:tmpl w:val="990875DA"/>
    <w:lvl w:ilvl="0">
      <w:start w:val="1"/>
      <w:numFmt w:val="decimal"/>
      <w:lvlRestart w:val="0"/>
      <w:lvlText w:val="%1"/>
      <w:lvlJc w:val="left"/>
      <w:pPr>
        <w:tabs>
          <w:tab w:val="num" w:pos="567"/>
        </w:tabs>
        <w:ind w:left="482" w:hanging="482"/>
      </w:pPr>
      <w:rPr>
        <w:rFonts w:ascii="PT Serif" w:hAnsi="PT Serif"/>
        <w:sz w:val="24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ascii="PT Serif" w:hAnsi="PT Serif"/>
        <w:sz w:val="24"/>
      </w:rPr>
    </w:lvl>
    <w:lvl w:ilvl="2">
      <w:start w:val="1"/>
      <w:numFmt w:val="decimal"/>
      <w:lvlText w:val="%1.%2.%3"/>
      <w:lvlJc w:val="left"/>
      <w:pPr>
        <w:tabs>
          <w:tab w:val="num" w:pos="1701"/>
        </w:tabs>
        <w:ind w:left="1701" w:hanging="709"/>
      </w:pPr>
      <w:rPr>
        <w:rFonts w:ascii="PT Serif" w:hAnsi="PT Serif"/>
        <w:sz w:val="24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283"/>
      </w:pPr>
      <w:rPr>
        <w:rFonts w:ascii="PT Serif" w:hAnsi="PT Serif"/>
        <w:sz w:val="24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A4961D5E"/>
    <w:multiLevelType w:val="multilevel"/>
    <w:tmpl w:val="9620F4D8"/>
    <w:lvl w:ilvl="0">
      <w:start w:val="1"/>
      <w:numFmt w:val="bullet"/>
      <w:lvlRestart w:val="0"/>
      <w:lvlText w:val=" "/>
      <w:lvlJc w:val="left"/>
      <w:pPr>
        <w:tabs>
          <w:tab w:val="num" w:pos="992"/>
        </w:tabs>
        <w:ind w:left="709" w:firstLine="0"/>
      </w:pPr>
      <w:rPr>
        <w:rFonts w:ascii="PT Serif" w:hAnsi="PT Serif"/>
        <w:sz w:val="24"/>
      </w:rPr>
    </w:lvl>
    <w:lvl w:ilvl="1">
      <w:start w:val="1"/>
      <w:numFmt w:val="bullet"/>
      <w:lvlText w:val=" "/>
      <w:lvlJc w:val="left"/>
      <w:pPr>
        <w:tabs>
          <w:tab w:val="num" w:pos="1559"/>
        </w:tabs>
        <w:ind w:left="992" w:firstLine="0"/>
      </w:pPr>
      <w:rPr>
        <w:rFonts w:ascii="PT Serif" w:hAnsi="PT Serif"/>
        <w:position w:val="-8"/>
        <w:sz w:val="24"/>
      </w:rPr>
    </w:lvl>
    <w:lvl w:ilvl="2">
      <w:start w:val="1"/>
      <w:numFmt w:val="bullet"/>
      <w:lvlText w:val=" "/>
      <w:lvlJc w:val="left"/>
      <w:pPr>
        <w:tabs>
          <w:tab w:val="num" w:pos="2126"/>
        </w:tabs>
        <w:ind w:left="1276" w:firstLine="0"/>
      </w:pPr>
      <w:rPr>
        <w:rFonts w:ascii="PT Serif" w:hAnsi="PT Serif"/>
        <w:sz w:val="24"/>
      </w:rPr>
    </w:lvl>
    <w:lvl w:ilvl="3">
      <w:start w:val="1"/>
      <w:numFmt w:val="bullet"/>
      <w:lvlText w:val=" "/>
      <w:lvlJc w:val="left"/>
      <w:pPr>
        <w:tabs>
          <w:tab w:val="num" w:pos="2580"/>
        </w:tabs>
        <w:ind w:left="1559" w:firstLine="0"/>
      </w:pPr>
      <w:rPr>
        <w:rFonts w:ascii="PT Serif" w:hAnsi="PT Serif"/>
        <w:position w:val="-8"/>
        <w:sz w:val="24"/>
      </w:r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FFFFF7C"/>
    <w:multiLevelType w:val="singleLevel"/>
    <w:tmpl w:val="44468A1A"/>
    <w:lvl w:ilvl="0">
      <w:start w:val="1"/>
      <w:numFmt w:val="decimal"/>
      <w:lvlRestart w:val="0"/>
      <w:lvlText w:val="%1)"/>
      <w:lvlJc w:val="left"/>
      <w:pPr>
        <w:tabs>
          <w:tab w:val="num" w:pos="992"/>
        </w:tabs>
        <w:ind w:left="709" w:firstLine="0"/>
      </w:pPr>
      <w:rPr>
        <w:rFonts w:ascii="PT Serif" w:hAnsi="PT Serif"/>
        <w:sz w:val="24"/>
      </w:rPr>
    </w:lvl>
  </w:abstractNum>
  <w:abstractNum w:abstractNumId="4" w15:restartNumberingAfterBreak="0">
    <w:nsid w:val="FFFFFF7D"/>
    <w:multiLevelType w:val="singleLevel"/>
    <w:tmpl w:val="F09E9BBE"/>
    <w:lvl w:ilvl="0">
      <w:start w:val="1"/>
      <w:numFmt w:val="decimal"/>
      <w:lvlRestart w:val="0"/>
      <w:lvlText w:val="%1)"/>
      <w:lvlJc w:val="left"/>
      <w:pPr>
        <w:tabs>
          <w:tab w:val="num" w:pos="992"/>
        </w:tabs>
        <w:ind w:left="709" w:firstLine="0"/>
      </w:pPr>
      <w:rPr>
        <w:rFonts w:ascii="PT Serif" w:hAnsi="PT Serif"/>
        <w:sz w:val="24"/>
      </w:rPr>
    </w:lvl>
  </w:abstractNum>
  <w:abstractNum w:abstractNumId="5" w15:restartNumberingAfterBreak="0">
    <w:nsid w:val="FFFFFF7E"/>
    <w:multiLevelType w:val="singleLevel"/>
    <w:tmpl w:val="90E64360"/>
    <w:lvl w:ilvl="0">
      <w:start w:val="1"/>
      <w:numFmt w:val="decimal"/>
      <w:lvlRestart w:val="0"/>
      <w:lvlText w:val="%1)"/>
      <w:lvlJc w:val="left"/>
      <w:pPr>
        <w:tabs>
          <w:tab w:val="num" w:pos="992"/>
        </w:tabs>
        <w:ind w:left="709" w:firstLine="0"/>
      </w:pPr>
      <w:rPr>
        <w:rFonts w:ascii="PT Serif" w:hAnsi="PT Serif"/>
        <w:sz w:val="24"/>
      </w:rPr>
    </w:lvl>
  </w:abstractNum>
  <w:abstractNum w:abstractNumId="6" w15:restartNumberingAfterBreak="0">
    <w:nsid w:val="FFFFFF80"/>
    <w:multiLevelType w:val="singleLevel"/>
    <w:tmpl w:val="8CF072FE"/>
    <w:lvl w:ilvl="0">
      <w:start w:val="1"/>
      <w:numFmt w:val="bullet"/>
      <w:lvlRestart w:val="0"/>
      <w:lvlText w:val="—"/>
      <w:lvlJc w:val="left"/>
      <w:pPr>
        <w:tabs>
          <w:tab w:val="num" w:pos="992"/>
        </w:tabs>
        <w:ind w:left="709" w:firstLine="0"/>
      </w:pPr>
      <w:rPr>
        <w:rFonts w:ascii="PT Serif" w:hAnsi="PT Serif" w:hint="default"/>
        <w:sz w:val="24"/>
      </w:rPr>
    </w:lvl>
  </w:abstractNum>
  <w:abstractNum w:abstractNumId="7" w15:restartNumberingAfterBreak="0">
    <w:nsid w:val="FFFFFF81"/>
    <w:multiLevelType w:val="singleLevel"/>
    <w:tmpl w:val="BE289A3C"/>
    <w:lvl w:ilvl="0">
      <w:start w:val="1"/>
      <w:numFmt w:val="bullet"/>
      <w:lvlRestart w:val="0"/>
      <w:lvlText w:val="—"/>
      <w:lvlJc w:val="left"/>
      <w:pPr>
        <w:tabs>
          <w:tab w:val="num" w:pos="992"/>
        </w:tabs>
        <w:ind w:left="709" w:firstLine="0"/>
      </w:pPr>
      <w:rPr>
        <w:rFonts w:ascii="PT Serif" w:hAnsi="PT Serif" w:hint="default"/>
        <w:sz w:val="24"/>
      </w:rPr>
    </w:lvl>
  </w:abstractNum>
  <w:abstractNum w:abstractNumId="8" w15:restartNumberingAfterBreak="0">
    <w:nsid w:val="FFFFFF82"/>
    <w:multiLevelType w:val="singleLevel"/>
    <w:tmpl w:val="08E21464"/>
    <w:lvl w:ilvl="0">
      <w:start w:val="1"/>
      <w:numFmt w:val="bullet"/>
      <w:lvlRestart w:val="0"/>
      <w:lvlText w:val="—"/>
      <w:lvlJc w:val="left"/>
      <w:pPr>
        <w:tabs>
          <w:tab w:val="num" w:pos="992"/>
        </w:tabs>
        <w:ind w:left="709" w:firstLine="0"/>
      </w:pPr>
      <w:rPr>
        <w:rFonts w:ascii="PT Serif" w:hAnsi="PT Serif" w:hint="default"/>
        <w:sz w:val="24"/>
      </w:rPr>
    </w:lvl>
  </w:abstractNum>
  <w:abstractNum w:abstractNumId="9" w15:restartNumberingAfterBreak="0">
    <w:nsid w:val="FFFFFF83"/>
    <w:multiLevelType w:val="singleLevel"/>
    <w:tmpl w:val="AB1E4D48"/>
    <w:lvl w:ilvl="0">
      <w:start w:val="1"/>
      <w:numFmt w:val="bullet"/>
      <w:lvlRestart w:val="0"/>
      <w:lvlText w:val="—"/>
      <w:lvlJc w:val="left"/>
      <w:pPr>
        <w:tabs>
          <w:tab w:val="num" w:pos="992"/>
        </w:tabs>
        <w:ind w:left="709" w:firstLine="0"/>
      </w:pPr>
      <w:rPr>
        <w:rFonts w:ascii="PT Serif" w:hAnsi="PT Serif" w:hint="default"/>
        <w:sz w:val="24"/>
      </w:rPr>
    </w:lvl>
  </w:abstractNum>
  <w:abstractNum w:abstractNumId="10" w15:restartNumberingAfterBreak="0">
    <w:nsid w:val="FFFFFF88"/>
    <w:multiLevelType w:val="singleLevel"/>
    <w:tmpl w:val="379CE5A2"/>
    <w:lvl w:ilvl="0">
      <w:start w:val="1"/>
      <w:numFmt w:val="decimal"/>
      <w:lvlRestart w:val="0"/>
      <w:lvlText w:val="%1)"/>
      <w:lvlJc w:val="left"/>
      <w:pPr>
        <w:tabs>
          <w:tab w:val="num" w:pos="992"/>
        </w:tabs>
        <w:ind w:left="709" w:firstLine="0"/>
      </w:pPr>
      <w:rPr>
        <w:rFonts w:ascii="PT Serif" w:hAnsi="PT Serif"/>
        <w:sz w:val="24"/>
      </w:rPr>
    </w:lvl>
  </w:abstractNum>
  <w:abstractNum w:abstractNumId="11" w15:restartNumberingAfterBreak="0">
    <w:nsid w:val="FFFFFF89"/>
    <w:multiLevelType w:val="singleLevel"/>
    <w:tmpl w:val="ADC61B52"/>
    <w:lvl w:ilvl="0">
      <w:start w:val="1"/>
      <w:numFmt w:val="bullet"/>
      <w:lvlRestart w:val="0"/>
      <w:lvlText w:val="—"/>
      <w:lvlJc w:val="left"/>
      <w:pPr>
        <w:tabs>
          <w:tab w:val="num" w:pos="992"/>
        </w:tabs>
        <w:ind w:left="709" w:firstLine="0"/>
      </w:pPr>
      <w:rPr>
        <w:rFonts w:ascii="PT Serif" w:hAnsi="PT Serif" w:hint="default"/>
        <w:sz w:val="24"/>
      </w:rPr>
    </w:lvl>
  </w:abstractNum>
  <w:abstractNum w:abstractNumId="12" w15:restartNumberingAfterBreak="0">
    <w:nsid w:val="00000006"/>
    <w:multiLevelType w:val="singleLevel"/>
    <w:tmpl w:val="2EFCE3E8"/>
    <w:name w:val="WW8Num6"/>
    <w:lvl w:ilvl="0">
      <w:start w:val="1"/>
      <w:numFmt w:val="decimal"/>
      <w:lvlRestart w:val="0"/>
      <w:lvlText w:val="%1)"/>
      <w:lvlJc w:val="left"/>
      <w:pPr>
        <w:tabs>
          <w:tab w:val="num" w:pos="992"/>
        </w:tabs>
        <w:ind w:left="709" w:firstLine="0"/>
      </w:pPr>
      <w:rPr>
        <w:rFonts w:ascii="PT Serif" w:hAnsi="PT Serif"/>
        <w:sz w:val="24"/>
      </w:rPr>
    </w:lvl>
  </w:abstractNum>
  <w:abstractNum w:abstractNumId="13" w15:restartNumberingAfterBreak="0">
    <w:nsid w:val="00000019"/>
    <w:multiLevelType w:val="multilevel"/>
    <w:tmpl w:val="C6B49FAA"/>
    <w:name w:val="WW8Num25"/>
    <w:lvl w:ilvl="0">
      <w:start w:val="1"/>
      <w:numFmt w:val="bullet"/>
      <w:lvlRestart w:val="0"/>
      <w:lvlText w:val="—"/>
      <w:lvlJc w:val="left"/>
      <w:pPr>
        <w:tabs>
          <w:tab w:val="num" w:pos="992"/>
        </w:tabs>
        <w:ind w:left="709" w:firstLine="0"/>
      </w:pPr>
      <w:rPr>
        <w:rFonts w:ascii="PT Serif" w:hAnsi="PT Serif" w:cs="StarSymbol"/>
        <w:sz w:val="24"/>
        <w:szCs w:val="18"/>
      </w:rPr>
    </w:lvl>
    <w:lvl w:ilvl="1">
      <w:start w:val="1"/>
      <w:numFmt w:val="bullet"/>
      <w:lvlText w:val="°"/>
      <w:lvlJc w:val="left"/>
      <w:pPr>
        <w:tabs>
          <w:tab w:val="num" w:pos="1559"/>
        </w:tabs>
        <w:ind w:left="992" w:firstLine="0"/>
      </w:pPr>
      <w:rPr>
        <w:rFonts w:ascii="PT Serif" w:hAnsi="PT Serif" w:cs="StarSymbol"/>
        <w:position w:val="-8"/>
        <w:sz w:val="24"/>
        <w:szCs w:val="18"/>
      </w:rPr>
    </w:lvl>
    <w:lvl w:ilvl="2">
      <w:start w:val="1"/>
      <w:numFmt w:val="bullet"/>
      <w:lvlText w:val="—"/>
      <w:lvlJc w:val="left"/>
      <w:pPr>
        <w:tabs>
          <w:tab w:val="num" w:pos="2126"/>
        </w:tabs>
        <w:ind w:left="1276" w:firstLine="0"/>
      </w:pPr>
      <w:rPr>
        <w:rFonts w:ascii="PT Serif" w:hAnsi="PT Serif" w:cs="StarSymbol"/>
        <w:sz w:val="24"/>
        <w:szCs w:val="18"/>
      </w:rPr>
    </w:lvl>
    <w:lvl w:ilvl="3">
      <w:start w:val="1"/>
      <w:numFmt w:val="bullet"/>
      <w:lvlText w:val="°"/>
      <w:lvlJc w:val="left"/>
      <w:pPr>
        <w:tabs>
          <w:tab w:val="num" w:pos="2580"/>
        </w:tabs>
        <w:ind w:left="1559" w:firstLine="0"/>
      </w:pPr>
      <w:rPr>
        <w:rFonts w:ascii="PT Serif" w:hAnsi="PT Serif" w:cs="StarSymbol"/>
        <w:position w:val="-8"/>
        <w:sz w:val="24"/>
        <w:szCs w:val="18"/>
      </w:rPr>
    </w:lvl>
    <w:lvl w:ilvl="4">
      <w:start w:val="1"/>
      <w:numFmt w:val="bullet"/>
      <w:lvlText w:val=""/>
      <w:lvlJc w:val="left"/>
      <w:pPr>
        <w:tabs>
          <w:tab w:val="num" w:pos="2520"/>
        </w:tabs>
        <w:ind w:left="2520" w:hanging="360"/>
      </w:pPr>
      <w:rPr>
        <w:rFonts w:ascii="Wingdings 2" w:hAnsi="Wingdings 2" w:cs="Star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StarSymbol" w:hAnsi="StarSymbol" w:cs="Star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Star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3600"/>
        </w:tabs>
        <w:ind w:left="3600" w:hanging="360"/>
      </w:pPr>
      <w:rPr>
        <w:rFonts w:ascii="Wingdings 2" w:hAnsi="Wingdings 2" w:cs="Star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3960"/>
        </w:tabs>
        <w:ind w:left="3960" w:hanging="360"/>
      </w:pPr>
      <w:rPr>
        <w:rFonts w:ascii="StarSymbol" w:hAnsi="StarSymbol" w:cs="StarSymbol"/>
        <w:sz w:val="18"/>
        <w:szCs w:val="18"/>
      </w:rPr>
    </w:lvl>
  </w:abstractNum>
  <w:abstractNum w:abstractNumId="14" w15:restartNumberingAfterBreak="0">
    <w:nsid w:val="0000001C"/>
    <w:multiLevelType w:val="multilevel"/>
    <w:tmpl w:val="C7581DD2"/>
    <w:name w:val="WW8Num28"/>
    <w:lvl w:ilvl="0">
      <w:start w:val="1"/>
      <w:numFmt w:val="bullet"/>
      <w:lvlRestart w:val="0"/>
      <w:lvlText w:val="—"/>
      <w:lvlJc w:val="left"/>
      <w:pPr>
        <w:tabs>
          <w:tab w:val="num" w:pos="992"/>
        </w:tabs>
        <w:ind w:left="709" w:firstLine="0"/>
      </w:pPr>
      <w:rPr>
        <w:rFonts w:ascii="PT Serif" w:hAnsi="PT Serif" w:cs="StarSymbol"/>
        <w:sz w:val="24"/>
        <w:szCs w:val="18"/>
      </w:rPr>
    </w:lvl>
    <w:lvl w:ilvl="1">
      <w:start w:val="1"/>
      <w:numFmt w:val="bullet"/>
      <w:lvlText w:val="°"/>
      <w:lvlJc w:val="left"/>
      <w:pPr>
        <w:tabs>
          <w:tab w:val="num" w:pos="1559"/>
        </w:tabs>
        <w:ind w:left="992" w:firstLine="0"/>
      </w:pPr>
      <w:rPr>
        <w:rFonts w:ascii="PT Serif" w:hAnsi="PT Serif" w:cs="StarSymbol"/>
        <w:position w:val="-8"/>
        <w:sz w:val="24"/>
        <w:szCs w:val="18"/>
      </w:rPr>
    </w:lvl>
    <w:lvl w:ilvl="2">
      <w:start w:val="1"/>
      <w:numFmt w:val="bullet"/>
      <w:lvlText w:val="—"/>
      <w:lvlJc w:val="left"/>
      <w:pPr>
        <w:tabs>
          <w:tab w:val="num" w:pos="2126"/>
        </w:tabs>
        <w:ind w:left="1276" w:firstLine="0"/>
      </w:pPr>
      <w:rPr>
        <w:rFonts w:ascii="PT Serif" w:hAnsi="PT Serif" w:cs="StarSymbol"/>
        <w:sz w:val="24"/>
        <w:szCs w:val="18"/>
      </w:rPr>
    </w:lvl>
    <w:lvl w:ilvl="3">
      <w:start w:val="1"/>
      <w:numFmt w:val="bullet"/>
      <w:lvlText w:val="°"/>
      <w:lvlJc w:val="left"/>
      <w:pPr>
        <w:tabs>
          <w:tab w:val="num" w:pos="2580"/>
        </w:tabs>
        <w:ind w:left="1559" w:firstLine="0"/>
      </w:pPr>
      <w:rPr>
        <w:rFonts w:ascii="PT Serif" w:hAnsi="PT Serif" w:cs="StarSymbol"/>
        <w:position w:val="-8"/>
        <w:sz w:val="24"/>
        <w:szCs w:val="18"/>
      </w:rPr>
    </w:lvl>
    <w:lvl w:ilvl="4">
      <w:start w:val="1"/>
      <w:numFmt w:val="bullet"/>
      <w:lvlText w:val=""/>
      <w:lvlJc w:val="left"/>
      <w:pPr>
        <w:tabs>
          <w:tab w:val="num" w:pos="3556"/>
        </w:tabs>
        <w:ind w:left="3556" w:hanging="360"/>
      </w:pPr>
      <w:rPr>
        <w:rFonts w:ascii="Wingdings 2" w:hAnsi="Wingdings 2" w:cs="StarSymbol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3916"/>
        </w:tabs>
        <w:ind w:left="3916" w:hanging="360"/>
      </w:pPr>
      <w:rPr>
        <w:rFonts w:ascii="StarSymbol" w:hAnsi="StarSymbol" w:cs="StarSymbol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4276"/>
        </w:tabs>
        <w:ind w:left="4276" w:hanging="360"/>
      </w:pPr>
      <w:rPr>
        <w:rFonts w:ascii="Wingdings" w:hAnsi="Wingdings" w:cs="StarSymbol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4636"/>
        </w:tabs>
        <w:ind w:left="4636" w:hanging="360"/>
      </w:pPr>
      <w:rPr>
        <w:rFonts w:ascii="Wingdings 2" w:hAnsi="Wingdings 2" w:cs="StarSymbol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4996"/>
        </w:tabs>
        <w:ind w:left="4996" w:hanging="360"/>
      </w:pPr>
      <w:rPr>
        <w:rFonts w:ascii="StarSymbol" w:hAnsi="StarSymbol" w:cs="StarSymbol"/>
        <w:sz w:val="18"/>
        <w:szCs w:val="18"/>
      </w:rPr>
    </w:lvl>
  </w:abstractNum>
  <w:abstractNum w:abstractNumId="15" w15:restartNumberingAfterBreak="0">
    <w:nsid w:val="0000A990"/>
    <w:multiLevelType w:val="multilevel"/>
    <w:tmpl w:val="62469D00"/>
    <w:lvl w:ilvl="0">
      <w:start w:val="1"/>
      <w:numFmt w:val="bullet"/>
      <w:lvlRestart w:val="0"/>
      <w:lvlText w:val=" "/>
      <w:lvlJc w:val="left"/>
      <w:pPr>
        <w:tabs>
          <w:tab w:val="num" w:pos="992"/>
        </w:tabs>
        <w:ind w:left="709" w:firstLine="0"/>
      </w:pPr>
      <w:rPr>
        <w:rFonts w:ascii="PT Serif" w:hAnsi="PT Serif"/>
        <w:sz w:val="24"/>
      </w:rPr>
    </w:lvl>
    <w:lvl w:ilvl="1">
      <w:start w:val="1"/>
      <w:numFmt w:val="bullet"/>
      <w:lvlText w:val=" "/>
      <w:lvlJc w:val="left"/>
      <w:pPr>
        <w:tabs>
          <w:tab w:val="num" w:pos="1559"/>
        </w:tabs>
        <w:ind w:left="992" w:firstLine="0"/>
      </w:pPr>
      <w:rPr>
        <w:rFonts w:ascii="PT Serif" w:hAnsi="PT Serif"/>
        <w:position w:val="-8"/>
        <w:sz w:val="24"/>
      </w:rPr>
    </w:lvl>
    <w:lvl w:ilvl="2">
      <w:start w:val="1"/>
      <w:numFmt w:val="bullet"/>
      <w:lvlText w:val=" "/>
      <w:lvlJc w:val="left"/>
      <w:pPr>
        <w:tabs>
          <w:tab w:val="num" w:pos="2126"/>
        </w:tabs>
        <w:ind w:left="1276" w:firstLine="0"/>
      </w:pPr>
      <w:rPr>
        <w:rFonts w:ascii="PT Serif" w:hAnsi="PT Serif"/>
        <w:sz w:val="24"/>
      </w:rPr>
    </w:lvl>
    <w:lvl w:ilvl="3">
      <w:start w:val="1"/>
      <w:numFmt w:val="bullet"/>
      <w:lvlText w:val=" "/>
      <w:lvlJc w:val="left"/>
      <w:pPr>
        <w:tabs>
          <w:tab w:val="num" w:pos="2580"/>
        </w:tabs>
        <w:ind w:left="1559" w:firstLine="0"/>
      </w:pPr>
      <w:rPr>
        <w:rFonts w:ascii="PT Serif" w:hAnsi="PT Serif"/>
        <w:position w:val="-8"/>
        <w:sz w:val="24"/>
      </w:r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6" w15:restartNumberingAfterBreak="0">
    <w:nsid w:val="0000A991"/>
    <w:multiLevelType w:val="multilevel"/>
    <w:tmpl w:val="2C181E54"/>
    <w:lvl w:ilvl="0">
      <w:start w:val="1"/>
      <w:numFmt w:val="bullet"/>
      <w:lvlRestart w:val="0"/>
      <w:lvlText w:val="—"/>
      <w:lvlJc w:val="left"/>
      <w:pPr>
        <w:tabs>
          <w:tab w:val="num" w:pos="992"/>
        </w:tabs>
        <w:ind w:left="709" w:firstLine="0"/>
      </w:pPr>
      <w:rPr>
        <w:rFonts w:ascii="PT Serif" w:hAnsi="PT Serif"/>
        <w:sz w:val="24"/>
      </w:rPr>
    </w:lvl>
    <w:lvl w:ilvl="1">
      <w:start w:val="1"/>
      <w:numFmt w:val="bullet"/>
      <w:lvlText w:val="°"/>
      <w:lvlJc w:val="left"/>
      <w:pPr>
        <w:tabs>
          <w:tab w:val="num" w:pos="1559"/>
        </w:tabs>
        <w:ind w:left="992" w:firstLine="0"/>
      </w:pPr>
      <w:rPr>
        <w:rFonts w:ascii="PT Serif" w:hAnsi="PT Serif"/>
        <w:position w:val="-8"/>
        <w:sz w:val="24"/>
      </w:rPr>
    </w:lvl>
    <w:lvl w:ilvl="2">
      <w:start w:val="1"/>
      <w:numFmt w:val="bullet"/>
      <w:lvlText w:val="—"/>
      <w:lvlJc w:val="left"/>
      <w:pPr>
        <w:tabs>
          <w:tab w:val="num" w:pos="2126"/>
        </w:tabs>
        <w:ind w:left="1276" w:firstLine="0"/>
      </w:pPr>
      <w:rPr>
        <w:rFonts w:ascii="PT Serif" w:hAnsi="PT Serif"/>
        <w:sz w:val="24"/>
      </w:rPr>
    </w:lvl>
    <w:lvl w:ilvl="3">
      <w:start w:val="1"/>
      <w:numFmt w:val="bullet"/>
      <w:lvlText w:val="°"/>
      <w:lvlJc w:val="left"/>
      <w:pPr>
        <w:tabs>
          <w:tab w:val="num" w:pos="2580"/>
        </w:tabs>
        <w:ind w:left="1559" w:firstLine="0"/>
      </w:pPr>
      <w:rPr>
        <w:rFonts w:ascii="PT Serif" w:hAnsi="PT Serif"/>
        <w:position w:val="-8"/>
        <w:sz w:val="24"/>
      </w:r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7" w15:restartNumberingAfterBreak="0">
    <w:nsid w:val="00A99411"/>
    <w:multiLevelType w:val="multilevel"/>
    <w:tmpl w:val="D4B82F34"/>
    <w:lvl w:ilvl="0">
      <w:start w:val="1"/>
      <w:numFmt w:val="decimal"/>
      <w:lvlRestart w:val="0"/>
      <w:lvlText w:val="%1)"/>
      <w:lvlJc w:val="left"/>
      <w:pPr>
        <w:tabs>
          <w:tab w:val="num" w:pos="992"/>
        </w:tabs>
        <w:ind w:left="709" w:firstLine="0"/>
      </w:pPr>
      <w:rPr>
        <w:rFonts w:ascii="PT Serif" w:hAnsi="PT Serif"/>
        <w:sz w:val="24"/>
      </w:rPr>
    </w:lvl>
    <w:lvl w:ilvl="1">
      <w:start w:val="1"/>
      <w:numFmt w:val="decimal"/>
      <w:lvlText w:val="%1.%2)"/>
      <w:lvlJc w:val="left"/>
      <w:pPr>
        <w:tabs>
          <w:tab w:val="num" w:pos="1559"/>
        </w:tabs>
        <w:ind w:left="992" w:firstLine="0"/>
      </w:pPr>
      <w:rPr>
        <w:rFonts w:ascii="PT Serif" w:hAnsi="PT Serif"/>
        <w:sz w:val="24"/>
      </w:rPr>
    </w:lvl>
    <w:lvl w:ilvl="2">
      <w:start w:val="1"/>
      <w:numFmt w:val="decimal"/>
      <w:lvlText w:val="%1.%2.%3)"/>
      <w:lvlJc w:val="left"/>
      <w:pPr>
        <w:tabs>
          <w:tab w:val="num" w:pos="2126"/>
        </w:tabs>
        <w:ind w:left="1276" w:firstLine="0"/>
      </w:pPr>
      <w:rPr>
        <w:rFonts w:ascii="PT Serif" w:hAnsi="PT Serif"/>
        <w:sz w:val="24"/>
      </w:rPr>
    </w:lvl>
    <w:lvl w:ilvl="3">
      <w:start w:val="1"/>
      <w:numFmt w:val="decimal"/>
      <w:lvlText w:val="%1.%2.%3.%4)"/>
      <w:lvlJc w:val="left"/>
      <w:pPr>
        <w:tabs>
          <w:tab w:val="num" w:pos="2580"/>
        </w:tabs>
        <w:ind w:left="1559" w:firstLine="0"/>
      </w:pPr>
      <w:rPr>
        <w:rFonts w:ascii="PT Serif" w:hAnsi="PT Serif"/>
        <w:sz w:val="24"/>
      </w:r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8" w15:restartNumberingAfterBreak="0">
    <w:nsid w:val="022E5BB5"/>
    <w:multiLevelType w:val="multilevel"/>
    <w:tmpl w:val="04A6D186"/>
    <w:styleLink w:val="1"/>
    <w:lvl w:ilvl="0">
      <w:start w:val="1"/>
      <w:numFmt w:val="decimal"/>
      <w:lvlRestart w:val="0"/>
      <w:lvlText w:val="%1)"/>
      <w:lvlJc w:val="left"/>
      <w:pPr>
        <w:tabs>
          <w:tab w:val="num" w:pos="992"/>
        </w:tabs>
        <w:ind w:left="709" w:firstLine="0"/>
      </w:pPr>
      <w:rPr>
        <w:rFonts w:ascii="PT Serif" w:hAnsi="PT Serif" w:hint="default"/>
        <w:sz w:val="24"/>
      </w:rPr>
    </w:lvl>
    <w:lvl w:ilvl="1">
      <w:start w:val="1"/>
      <w:numFmt w:val="lowerLetter"/>
      <w:lvlText w:val="%1.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2126"/>
        </w:tabs>
        <w:ind w:left="1276" w:firstLine="0"/>
      </w:pPr>
      <w:rPr>
        <w:rFonts w:ascii="PT Serif" w:hAnsi="PT Serif" w:hint="default"/>
        <w:sz w:val="24"/>
      </w:rPr>
    </w:lvl>
    <w:lvl w:ilvl="3">
      <w:start w:val="1"/>
      <w:numFmt w:val="decimal"/>
      <w:lvlText w:val="%1.%2.%3.%4)"/>
      <w:lvlJc w:val="left"/>
      <w:pPr>
        <w:tabs>
          <w:tab w:val="num" w:pos="2580"/>
        </w:tabs>
        <w:ind w:left="1559" w:firstLine="0"/>
      </w:pPr>
      <w:rPr>
        <w:rFonts w:ascii="PT Serif" w:hAnsi="PT Serif" w:hint="default"/>
        <w:sz w:val="24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9" w15:restartNumberingAfterBreak="0">
    <w:nsid w:val="02EB2671"/>
    <w:multiLevelType w:val="multilevel"/>
    <w:tmpl w:val="0082C636"/>
    <w:styleLink w:val="a"/>
    <w:lvl w:ilvl="0">
      <w:start w:val="1"/>
      <w:numFmt w:val="bullet"/>
      <w:lvlRestart w:val="0"/>
      <w:lvlText w:val="—"/>
      <w:lvlJc w:val="left"/>
      <w:pPr>
        <w:tabs>
          <w:tab w:val="num" w:pos="992"/>
        </w:tabs>
        <w:ind w:left="709" w:firstLine="0"/>
      </w:pPr>
      <w:rPr>
        <w:rFonts w:ascii="PT Serif" w:hAnsi="PT Serif" w:hint="default"/>
        <w:sz w:val="24"/>
      </w:rPr>
    </w:lvl>
    <w:lvl w:ilvl="1">
      <w:start w:val="1"/>
      <w:numFmt w:val="bullet"/>
      <w:lvlText w:val="°"/>
      <w:lvlJc w:val="left"/>
      <w:pPr>
        <w:tabs>
          <w:tab w:val="num" w:pos="1559"/>
        </w:tabs>
        <w:ind w:left="992" w:firstLine="0"/>
      </w:pPr>
      <w:rPr>
        <w:rFonts w:ascii="PT Serif" w:hAnsi="PT Serif" w:hint="default"/>
        <w:position w:val="-8"/>
        <w:sz w:val="24"/>
      </w:rPr>
    </w:lvl>
    <w:lvl w:ilvl="2">
      <w:start w:val="1"/>
      <w:numFmt w:val="bullet"/>
      <w:lvlText w:val="—"/>
      <w:lvlJc w:val="left"/>
      <w:pPr>
        <w:tabs>
          <w:tab w:val="num" w:pos="2126"/>
        </w:tabs>
        <w:ind w:left="1276" w:firstLine="0"/>
      </w:pPr>
      <w:rPr>
        <w:rFonts w:ascii="PT Serif" w:hAnsi="PT Serif" w:hint="default"/>
        <w:sz w:val="24"/>
      </w:rPr>
    </w:lvl>
    <w:lvl w:ilvl="3">
      <w:start w:val="1"/>
      <w:numFmt w:val="bullet"/>
      <w:lvlText w:val="°"/>
      <w:lvlJc w:val="left"/>
      <w:pPr>
        <w:tabs>
          <w:tab w:val="num" w:pos="2580"/>
        </w:tabs>
        <w:ind w:left="1559" w:firstLine="0"/>
      </w:pPr>
      <w:rPr>
        <w:rFonts w:ascii="PT Serif" w:hAnsi="PT Serif" w:hint="default"/>
        <w:position w:val="-8"/>
        <w:sz w:val="24"/>
      </w:rPr>
    </w:lvl>
    <w:lvl w:ilvl="4">
      <w:numFmt w:val="bullet"/>
      <w:lvlText w:val="-"/>
      <w:lvlJc w:val="left"/>
      <w:pPr>
        <w:tabs>
          <w:tab w:val="num" w:pos="1845"/>
        </w:tabs>
        <w:ind w:left="1845" w:firstLine="0"/>
      </w:pPr>
      <w:rPr>
        <w:rFonts w:ascii="PT Serif" w:hAnsi="PT Serif" w:hint="default"/>
      </w:rPr>
    </w:lvl>
    <w:lvl w:ilvl="5">
      <w:numFmt w:val="bullet"/>
      <w:lvlText w:val="•"/>
      <w:lvlJc w:val="left"/>
      <w:pPr>
        <w:tabs>
          <w:tab w:val="num" w:pos="2129"/>
        </w:tabs>
        <w:ind w:left="2129" w:firstLine="0"/>
      </w:pPr>
      <w:rPr>
        <w:rFonts w:hint="default"/>
      </w:rPr>
    </w:lvl>
    <w:lvl w:ilvl="6">
      <w:numFmt w:val="bullet"/>
      <w:lvlText w:val="-"/>
      <w:lvlJc w:val="left"/>
      <w:pPr>
        <w:tabs>
          <w:tab w:val="num" w:pos="2413"/>
        </w:tabs>
        <w:ind w:left="2413" w:firstLine="0"/>
      </w:pPr>
      <w:rPr>
        <w:rFonts w:ascii="PT Serif" w:hAnsi="PT Serif" w:hint="default"/>
      </w:rPr>
    </w:lvl>
    <w:lvl w:ilvl="7">
      <w:numFmt w:val="bullet"/>
      <w:lvlText w:val="•"/>
      <w:lvlJc w:val="left"/>
      <w:pPr>
        <w:tabs>
          <w:tab w:val="num" w:pos="2697"/>
        </w:tabs>
        <w:ind w:left="2697" w:firstLine="0"/>
      </w:pPr>
      <w:rPr>
        <w:rFonts w:hint="default"/>
      </w:rPr>
    </w:lvl>
    <w:lvl w:ilvl="8">
      <w:numFmt w:val="bullet"/>
      <w:lvlText w:val="-"/>
      <w:lvlJc w:val="left"/>
      <w:pPr>
        <w:tabs>
          <w:tab w:val="num" w:pos="2981"/>
        </w:tabs>
        <w:ind w:left="2981" w:firstLine="0"/>
      </w:pPr>
      <w:rPr>
        <w:rFonts w:ascii="PT Serif" w:hAnsi="PT Serif" w:hint="default"/>
      </w:rPr>
    </w:lvl>
  </w:abstractNum>
  <w:abstractNum w:abstractNumId="20" w15:restartNumberingAfterBreak="0">
    <w:nsid w:val="126D18AB"/>
    <w:multiLevelType w:val="multilevel"/>
    <w:tmpl w:val="3A7E7400"/>
    <w:name w:val="маркер"/>
    <w:lvl w:ilvl="0">
      <w:start w:val="1"/>
      <w:numFmt w:val="bullet"/>
      <w:lvlRestart w:val="0"/>
      <w:lvlText w:val="—"/>
      <w:lvlJc w:val="left"/>
      <w:pPr>
        <w:tabs>
          <w:tab w:val="num" w:pos="992"/>
        </w:tabs>
        <w:ind w:left="709" w:firstLine="0"/>
      </w:pPr>
      <w:rPr>
        <w:rFonts w:ascii="PT Serif" w:hAnsi="PT Serif" w:cs="Times New Roman" w:hint="default"/>
        <w:sz w:val="24"/>
      </w:rPr>
    </w:lvl>
    <w:lvl w:ilvl="1">
      <w:start w:val="1"/>
      <w:numFmt w:val="bullet"/>
      <w:lvlText w:val="°"/>
      <w:lvlJc w:val="left"/>
      <w:pPr>
        <w:tabs>
          <w:tab w:val="num" w:pos="1559"/>
        </w:tabs>
        <w:ind w:left="992" w:firstLine="0"/>
      </w:pPr>
      <w:rPr>
        <w:rFonts w:ascii="PT Serif" w:hAnsi="PT Serif" w:hint="default"/>
        <w:position w:val="-8"/>
        <w:sz w:val="24"/>
      </w:rPr>
    </w:lvl>
    <w:lvl w:ilvl="2">
      <w:start w:val="1"/>
      <w:numFmt w:val="bullet"/>
      <w:lvlText w:val="—"/>
      <w:lvlJc w:val="left"/>
      <w:pPr>
        <w:tabs>
          <w:tab w:val="num" w:pos="2126"/>
        </w:tabs>
        <w:ind w:left="1276" w:firstLine="0"/>
      </w:pPr>
      <w:rPr>
        <w:rFonts w:ascii="PT Serif" w:hAnsi="PT Serif" w:cs="Times New Roman" w:hint="default"/>
        <w:sz w:val="24"/>
      </w:rPr>
    </w:lvl>
    <w:lvl w:ilvl="3">
      <w:start w:val="1"/>
      <w:numFmt w:val="bullet"/>
      <w:lvlText w:val="°"/>
      <w:lvlJc w:val="left"/>
      <w:pPr>
        <w:tabs>
          <w:tab w:val="num" w:pos="2580"/>
        </w:tabs>
        <w:ind w:left="1559" w:firstLine="0"/>
      </w:pPr>
      <w:rPr>
        <w:rFonts w:ascii="PT Serif" w:hAnsi="PT Serif" w:hint="default"/>
        <w:position w:val="-8"/>
        <w:sz w:val="24"/>
      </w:rPr>
    </w:lvl>
    <w:lvl w:ilvl="4">
      <w:numFmt w:val="bullet"/>
      <w:lvlText w:val="-"/>
      <w:lvlJc w:val="left"/>
      <w:pPr>
        <w:tabs>
          <w:tab w:val="num" w:pos="2880"/>
        </w:tabs>
        <w:ind w:left="3589" w:hanging="709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tabs>
          <w:tab w:val="num" w:pos="3600"/>
        </w:tabs>
        <w:ind w:left="4309" w:hanging="709"/>
      </w:pPr>
      <w:rPr>
        <w:rFonts w:hint="default"/>
      </w:rPr>
    </w:lvl>
    <w:lvl w:ilvl="6">
      <w:numFmt w:val="bullet"/>
      <w:lvlText w:val="-"/>
      <w:lvlJc w:val="left"/>
      <w:pPr>
        <w:tabs>
          <w:tab w:val="num" w:pos="4320"/>
        </w:tabs>
        <w:ind w:left="5029" w:hanging="709"/>
      </w:pPr>
      <w:rPr>
        <w:rFonts w:ascii="Times New Roman" w:hAnsi="Times New Roman" w:cs="Times New Roman" w:hint="default"/>
      </w:rPr>
    </w:lvl>
    <w:lvl w:ilvl="7">
      <w:numFmt w:val="decimal"/>
      <w:lvlText w:val=""/>
      <w:lvlJc w:val="left"/>
      <w:pPr>
        <w:tabs>
          <w:tab w:val="num" w:pos="5040"/>
        </w:tabs>
        <w:ind w:left="5749" w:hanging="709"/>
      </w:pPr>
      <w:rPr>
        <w:rFonts w:hint="default"/>
      </w:rPr>
    </w:lvl>
    <w:lvl w:ilvl="8">
      <w:numFmt w:val="decimal"/>
      <w:lvlText w:val=""/>
      <w:lvlJc w:val="left"/>
      <w:pPr>
        <w:tabs>
          <w:tab w:val="num" w:pos="5760"/>
        </w:tabs>
        <w:ind w:left="6469" w:hanging="709"/>
      </w:pPr>
      <w:rPr>
        <w:rFonts w:hint="default"/>
      </w:rPr>
    </w:lvl>
  </w:abstractNum>
  <w:abstractNum w:abstractNumId="21" w15:restartNumberingAfterBreak="0">
    <w:nsid w:val="16DC3DF2"/>
    <w:multiLevelType w:val="multilevel"/>
    <w:tmpl w:val="543AB976"/>
    <w:styleLink w:val="10"/>
    <w:lvl w:ilvl="0">
      <w:start w:val="1"/>
      <w:numFmt w:val="decimal"/>
      <w:lvlRestart w:val="0"/>
      <w:lvlText w:val="%1)"/>
      <w:lvlJc w:val="left"/>
      <w:pPr>
        <w:tabs>
          <w:tab w:val="num" w:pos="992"/>
        </w:tabs>
        <w:ind w:left="709" w:firstLine="0"/>
      </w:pPr>
      <w:rPr>
        <w:rFonts w:ascii="PT Serif" w:hAnsi="PT Serif" w:hint="default"/>
        <w:sz w:val="24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decimal"/>
      <w:lvlText w:val="%3)"/>
      <w:lvlJc w:val="left"/>
      <w:pPr>
        <w:tabs>
          <w:tab w:val="num" w:pos="2126"/>
        </w:tabs>
        <w:ind w:left="1276" w:firstLine="0"/>
      </w:pPr>
      <w:rPr>
        <w:rFonts w:ascii="PT Serif" w:hAnsi="PT Serif"/>
        <w:sz w:val="24"/>
      </w:rPr>
    </w:lvl>
    <w:lvl w:ilvl="3">
      <w:start w:val="1"/>
      <w:numFmt w:val="decimal"/>
      <w:lvlText w:val="%1.%2.%3.%4)"/>
      <w:lvlJc w:val="left"/>
      <w:pPr>
        <w:tabs>
          <w:tab w:val="num" w:pos="2580"/>
        </w:tabs>
        <w:ind w:left="1559" w:firstLine="0"/>
      </w:pPr>
      <w:rPr>
        <w:rFonts w:ascii="PT Serif" w:hAnsi="PT Serif"/>
        <w:sz w:val="24"/>
      </w:r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1FB76F32"/>
    <w:multiLevelType w:val="multilevel"/>
    <w:tmpl w:val="5E0E9160"/>
    <w:lvl w:ilvl="0">
      <w:start w:val="1"/>
      <w:numFmt w:val="decimal"/>
      <w:lvlRestart w:val="0"/>
      <w:lvlText w:val="%1)"/>
      <w:lvlJc w:val="left"/>
      <w:pPr>
        <w:tabs>
          <w:tab w:val="num" w:pos="992"/>
        </w:tabs>
        <w:ind w:left="709" w:firstLine="0"/>
      </w:pPr>
      <w:rPr>
        <w:rFonts w:ascii="PT Serif" w:hAnsi="PT Serif" w:hint="default"/>
        <w:caps/>
        <w:sz w:val="24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)"/>
      <w:lvlJc w:val="left"/>
      <w:pPr>
        <w:tabs>
          <w:tab w:val="num" w:pos="2126"/>
        </w:tabs>
        <w:ind w:left="1276" w:firstLine="0"/>
      </w:pPr>
      <w:rPr>
        <w:rFonts w:ascii="PT Serif" w:hAnsi="PT Serif"/>
        <w:sz w:val="24"/>
      </w:rPr>
    </w:lvl>
    <w:lvl w:ilvl="3" w:tentative="1">
      <w:start w:val="1"/>
      <w:numFmt w:val="decimal"/>
      <w:lvlText w:val="%1.%2.%3.%4)"/>
      <w:lvlJc w:val="left"/>
      <w:pPr>
        <w:tabs>
          <w:tab w:val="num" w:pos="2580"/>
        </w:tabs>
        <w:ind w:left="1559" w:firstLine="0"/>
      </w:pPr>
      <w:rPr>
        <w:rFonts w:ascii="PT Serif" w:hAnsi="PT Serif"/>
        <w:sz w:val="24"/>
      </w:r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F555CB"/>
    <w:multiLevelType w:val="multilevel"/>
    <w:tmpl w:val="F7925AB8"/>
    <w:lvl w:ilvl="0">
      <w:start w:val="1"/>
      <w:numFmt w:val="decimal"/>
      <w:lvlRestart w:val="0"/>
      <w:lvlText w:val="%1"/>
      <w:lvlJc w:val="left"/>
      <w:pPr>
        <w:tabs>
          <w:tab w:val="num" w:pos="567"/>
        </w:tabs>
        <w:ind w:left="482" w:hanging="482"/>
      </w:pPr>
      <w:rPr>
        <w:rFonts w:ascii="PT Serif" w:hAnsi="PT Serif"/>
        <w:sz w:val="24"/>
      </w:rPr>
    </w:lvl>
    <w:lvl w:ilvl="1">
      <w:start w:val="1"/>
      <w:numFmt w:val="decimal"/>
      <w:lvlText w:val="%1.%2)"/>
      <w:lvlJc w:val="left"/>
      <w:pPr>
        <w:tabs>
          <w:tab w:val="num" w:pos="1559"/>
        </w:tabs>
        <w:ind w:left="992" w:firstLine="0"/>
      </w:pPr>
      <w:rPr>
        <w:rFonts w:ascii="PT Serif" w:hAnsi="PT Serif"/>
        <w:sz w:val="24"/>
      </w:rPr>
    </w:lvl>
    <w:lvl w:ilvl="2">
      <w:start w:val="1"/>
      <w:numFmt w:val="decimal"/>
      <w:lvlText w:val="%1.%2.%3)"/>
      <w:lvlJc w:val="left"/>
      <w:pPr>
        <w:tabs>
          <w:tab w:val="num" w:pos="2126"/>
        </w:tabs>
        <w:ind w:left="1276" w:firstLine="0"/>
      </w:pPr>
      <w:rPr>
        <w:rFonts w:ascii="PT Serif" w:hAnsi="PT Serif"/>
        <w:sz w:val="24"/>
      </w:rPr>
    </w:lvl>
    <w:lvl w:ilvl="3">
      <w:start w:val="1"/>
      <w:numFmt w:val="decimal"/>
      <w:lvlText w:val="%1.%2.%3.%4)"/>
      <w:lvlJc w:val="left"/>
      <w:pPr>
        <w:tabs>
          <w:tab w:val="num" w:pos="2580"/>
        </w:tabs>
        <w:ind w:left="1559" w:firstLine="0"/>
      </w:pPr>
      <w:rPr>
        <w:rFonts w:ascii="PT Serif" w:hAnsi="PT Serif"/>
        <w:sz w:val="24"/>
      </w:rPr>
    </w:lvl>
    <w:lvl w:ilvl="4">
      <w:start w:val="1"/>
      <w:numFmt w:val="lowerRoman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6AAC1AC1"/>
    <w:multiLevelType w:val="multilevel"/>
    <w:tmpl w:val="8222DA16"/>
    <w:lvl w:ilvl="0">
      <w:start w:val="1"/>
      <w:numFmt w:val="decimal"/>
      <w:lvlRestart w:val="0"/>
      <w:lvlText w:val="%1)"/>
      <w:lvlJc w:val="left"/>
      <w:pPr>
        <w:tabs>
          <w:tab w:val="num" w:pos="992"/>
        </w:tabs>
        <w:ind w:left="709" w:firstLine="0"/>
      </w:pPr>
      <w:rPr>
        <w:rFonts w:ascii="PT Serif" w:hAnsi="PT Serif" w:hint="default"/>
        <w:sz w:val="24"/>
      </w:rPr>
    </w:lvl>
    <w:lvl w:ilvl="1" w:tentative="1">
      <w:start w:val="1"/>
      <w:numFmt w:val="lowerLetter"/>
      <w:lvlText w:val="%2."/>
      <w:lvlJc w:val="left"/>
      <w:pPr>
        <w:ind w:left="1363" w:hanging="360"/>
      </w:pPr>
    </w:lvl>
    <w:lvl w:ilvl="2" w:tentative="1">
      <w:start w:val="1"/>
      <w:numFmt w:val="decimal"/>
      <w:lvlText w:val="%3)"/>
      <w:lvlJc w:val="left"/>
      <w:pPr>
        <w:tabs>
          <w:tab w:val="num" w:pos="2126"/>
        </w:tabs>
        <w:ind w:left="1276" w:firstLine="0"/>
      </w:pPr>
      <w:rPr>
        <w:rFonts w:ascii="PT Serif" w:hAnsi="PT Serif"/>
        <w:sz w:val="24"/>
      </w:rPr>
    </w:lvl>
    <w:lvl w:ilvl="3" w:tentative="1">
      <w:start w:val="1"/>
      <w:numFmt w:val="decimal"/>
      <w:lvlText w:val="%1.%2.%3.%4)"/>
      <w:lvlJc w:val="left"/>
      <w:pPr>
        <w:tabs>
          <w:tab w:val="num" w:pos="2580"/>
        </w:tabs>
        <w:ind w:left="1559" w:firstLine="0"/>
      </w:pPr>
      <w:rPr>
        <w:rFonts w:ascii="PT Serif" w:hAnsi="PT Serif"/>
        <w:sz w:val="24"/>
      </w:rPr>
    </w:lvl>
    <w:lvl w:ilvl="4" w:tentative="1">
      <w:start w:val="1"/>
      <w:numFmt w:val="lowerLetter"/>
      <w:lvlText w:val="%5."/>
      <w:lvlJc w:val="left"/>
      <w:pPr>
        <w:ind w:left="3523" w:hanging="360"/>
      </w:pPr>
    </w:lvl>
    <w:lvl w:ilvl="5" w:tentative="1">
      <w:start w:val="1"/>
      <w:numFmt w:val="lowerRoman"/>
      <w:lvlText w:val="%6."/>
      <w:lvlJc w:val="right"/>
      <w:pPr>
        <w:ind w:left="4243" w:hanging="180"/>
      </w:pPr>
    </w:lvl>
    <w:lvl w:ilvl="6" w:tentative="1">
      <w:start w:val="1"/>
      <w:numFmt w:val="decimal"/>
      <w:lvlText w:val="%7."/>
      <w:lvlJc w:val="left"/>
      <w:pPr>
        <w:ind w:left="4963" w:hanging="360"/>
      </w:pPr>
    </w:lvl>
    <w:lvl w:ilvl="7" w:tentative="1">
      <w:start w:val="1"/>
      <w:numFmt w:val="lowerLetter"/>
      <w:lvlText w:val="%8."/>
      <w:lvlJc w:val="left"/>
      <w:pPr>
        <w:ind w:left="5683" w:hanging="360"/>
      </w:pPr>
    </w:lvl>
    <w:lvl w:ilvl="8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5" w15:restartNumberingAfterBreak="0">
    <w:nsid w:val="6C2F0ABB"/>
    <w:multiLevelType w:val="multilevel"/>
    <w:tmpl w:val="E2D009F2"/>
    <w:styleLink w:val="11"/>
    <w:lvl w:ilvl="0">
      <w:start w:val="1"/>
      <w:numFmt w:val="decimal"/>
      <w:lvlRestart w:val="0"/>
      <w:lvlText w:val="%1)"/>
      <w:lvlJc w:val="left"/>
      <w:pPr>
        <w:tabs>
          <w:tab w:val="num" w:pos="992"/>
        </w:tabs>
        <w:ind w:left="709" w:firstLine="0"/>
      </w:pPr>
      <w:rPr>
        <w:rFonts w:ascii="PT Serif" w:hAnsi="PT Serif" w:hint="default"/>
        <w:sz w:val="24"/>
      </w:rPr>
    </w:lvl>
    <w:lvl w:ilvl="1">
      <w:start w:val="1"/>
      <w:numFmt w:val="lowerLetter"/>
      <w:lvlText w:val="%1.%2)"/>
      <w:lvlJc w:val="left"/>
      <w:pPr>
        <w:tabs>
          <w:tab w:val="num" w:pos="720"/>
        </w:tabs>
        <w:ind w:left="1200" w:hanging="480"/>
      </w:pPr>
      <w:rPr>
        <w:rFonts w:hint="default"/>
      </w:rPr>
    </w:lvl>
    <w:lvl w:ilvl="2">
      <w:start w:val="1"/>
      <w:numFmt w:val="bullet"/>
      <w:lvlText w:val=" "/>
      <w:lvlJc w:val="left"/>
      <w:pPr>
        <w:tabs>
          <w:tab w:val="num" w:pos="2126"/>
        </w:tabs>
        <w:ind w:left="1276" w:firstLine="0"/>
      </w:pPr>
      <w:rPr>
        <w:rFonts w:ascii="PT Serif" w:hAnsi="PT Serif" w:hint="default"/>
        <w:sz w:val="24"/>
      </w:rPr>
    </w:lvl>
    <w:lvl w:ilvl="3">
      <w:start w:val="1"/>
      <w:numFmt w:val="bullet"/>
      <w:lvlText w:val=" "/>
      <w:lvlJc w:val="left"/>
      <w:pPr>
        <w:tabs>
          <w:tab w:val="num" w:pos="2580"/>
        </w:tabs>
        <w:ind w:left="1559" w:firstLine="0"/>
      </w:pPr>
      <w:rPr>
        <w:rFonts w:ascii="PT Serif" w:hAnsi="PT Serif" w:hint="default"/>
        <w:position w:val="-8"/>
        <w:sz w:val="24"/>
      </w:r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  <w:rPr>
        <w:rFonts w:hint="default"/>
      </w:r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  <w:rPr>
        <w:rFonts w:hint="default"/>
      </w:r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26" w15:restartNumberingAfterBreak="0">
    <w:nsid w:val="799221F3"/>
    <w:multiLevelType w:val="multilevel"/>
    <w:tmpl w:val="89A86DD8"/>
    <w:lvl w:ilvl="0">
      <w:start w:val="1"/>
      <w:numFmt w:val="decimal"/>
      <w:pStyle w:val="12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i w:val="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i w:val="0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i w:val="0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 w16cid:durableId="1177616952">
    <w:abstractNumId w:val="26"/>
  </w:num>
  <w:num w:numId="2" w16cid:durableId="428703068">
    <w:abstractNumId w:val="22"/>
  </w:num>
  <w:num w:numId="3" w16cid:durableId="927467889">
    <w:abstractNumId w:val="24"/>
  </w:num>
  <w:num w:numId="4" w16cid:durableId="1608461644">
    <w:abstractNumId w:val="25"/>
  </w:num>
  <w:num w:numId="5" w16cid:durableId="1696232943">
    <w:abstractNumId w:val="21"/>
  </w:num>
  <w:num w:numId="6" w16cid:durableId="1315373865">
    <w:abstractNumId w:val="18"/>
  </w:num>
  <w:num w:numId="7" w16cid:durableId="1865941082">
    <w:abstractNumId w:val="19"/>
  </w:num>
  <w:num w:numId="8" w16cid:durableId="1630284656">
    <w:abstractNumId w:val="2"/>
  </w:num>
  <w:num w:numId="9" w16cid:durableId="107820848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" w16cid:durableId="189774217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1" w16cid:durableId="1635713233">
    <w:abstractNumId w:val="0"/>
  </w:num>
  <w:num w:numId="12" w16cid:durableId="197239754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3" w16cid:durableId="170108324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4" w16cid:durableId="122529017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5" w16cid:durableId="107053648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6" w16cid:durableId="20764719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7" w16cid:durableId="10539656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8" w16cid:durableId="17361265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9" w16cid:durableId="28535663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20" w16cid:durableId="36768143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21" w16cid:durableId="2048752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22" w16cid:durableId="115206025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23" w16cid:durableId="934629035">
    <w:abstractNumId w:val="11"/>
  </w:num>
  <w:num w:numId="24" w16cid:durableId="841121635">
    <w:abstractNumId w:val="9"/>
  </w:num>
  <w:num w:numId="25" w16cid:durableId="1933390959">
    <w:abstractNumId w:val="8"/>
  </w:num>
  <w:num w:numId="26" w16cid:durableId="1799951274">
    <w:abstractNumId w:val="7"/>
  </w:num>
  <w:num w:numId="27" w16cid:durableId="899171868">
    <w:abstractNumId w:val="6"/>
  </w:num>
  <w:num w:numId="28" w16cid:durableId="1905942502">
    <w:abstractNumId w:val="10"/>
  </w:num>
  <w:num w:numId="29" w16cid:durableId="725832959">
    <w:abstractNumId w:val="5"/>
  </w:num>
  <w:num w:numId="30" w16cid:durableId="845562274">
    <w:abstractNumId w:val="4"/>
  </w:num>
  <w:num w:numId="31" w16cid:durableId="173955911">
    <w:abstractNumId w:val="3"/>
  </w:num>
  <w:num w:numId="32" w16cid:durableId="773474413">
    <w:abstractNumId w:val="15"/>
  </w:num>
  <w:num w:numId="33" w16cid:durableId="159929101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22193785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829398897">
    <w:abstractNumId w:val="16"/>
  </w:num>
  <w:num w:numId="36" w16cid:durableId="214534230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56941727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95467761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13772200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69557057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43000505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42129004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52177507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55021885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3948167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saveSubsetFonts/>
  <w:attachedTemplate r:id="rId1"/>
  <w:stylePaneFormatFilter w:val="1704" w:allStyles="0" w:customStyles="0" w:latentStyles="1" w:stylesInUse="0" w:headingStyles="0" w:numberingStyles="0" w:tableStyles="0" w:directFormattingOnRuns="1" w:directFormattingOnParagraphs="1" w:directFormattingOnNumbering="1" w:directFormattingOnTables="0" w:clearFormatting="1" w:top3HeadingStyles="0" w:visibleStyles="0" w:alternateStyleNames="0"/>
  <w:stylePaneSortMethod w:val="000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44658"/>
    <w:rsid w:val="00000AFE"/>
    <w:rsid w:val="00001DF8"/>
    <w:rsid w:val="00004248"/>
    <w:rsid w:val="00004359"/>
    <w:rsid w:val="0000453B"/>
    <w:rsid w:val="00015692"/>
    <w:rsid w:val="0001752B"/>
    <w:rsid w:val="000176F3"/>
    <w:rsid w:val="00020A7E"/>
    <w:rsid w:val="00021A2E"/>
    <w:rsid w:val="00021BA9"/>
    <w:rsid w:val="000242B9"/>
    <w:rsid w:val="0002528F"/>
    <w:rsid w:val="000268A4"/>
    <w:rsid w:val="00027DF7"/>
    <w:rsid w:val="00030D76"/>
    <w:rsid w:val="0003529C"/>
    <w:rsid w:val="00041A87"/>
    <w:rsid w:val="00046D2E"/>
    <w:rsid w:val="00046F15"/>
    <w:rsid w:val="00055F4E"/>
    <w:rsid w:val="00057C3A"/>
    <w:rsid w:val="00062618"/>
    <w:rsid w:val="00067994"/>
    <w:rsid w:val="00067AC1"/>
    <w:rsid w:val="00080DB6"/>
    <w:rsid w:val="000816DD"/>
    <w:rsid w:val="00081EE5"/>
    <w:rsid w:val="00083129"/>
    <w:rsid w:val="000A22CC"/>
    <w:rsid w:val="000A43BC"/>
    <w:rsid w:val="000A6CC4"/>
    <w:rsid w:val="000B01C1"/>
    <w:rsid w:val="000B4826"/>
    <w:rsid w:val="000B7CA3"/>
    <w:rsid w:val="000C394B"/>
    <w:rsid w:val="000D2362"/>
    <w:rsid w:val="000D245F"/>
    <w:rsid w:val="000D6B78"/>
    <w:rsid w:val="000E102D"/>
    <w:rsid w:val="000E22A5"/>
    <w:rsid w:val="000F05ED"/>
    <w:rsid w:val="000F5E5F"/>
    <w:rsid w:val="000F721A"/>
    <w:rsid w:val="00103832"/>
    <w:rsid w:val="00105BC6"/>
    <w:rsid w:val="00107FFA"/>
    <w:rsid w:val="001140A4"/>
    <w:rsid w:val="001164F8"/>
    <w:rsid w:val="00117440"/>
    <w:rsid w:val="00117529"/>
    <w:rsid w:val="00121CA6"/>
    <w:rsid w:val="00126884"/>
    <w:rsid w:val="0013679E"/>
    <w:rsid w:val="001400AC"/>
    <w:rsid w:val="00145BD7"/>
    <w:rsid w:val="00146041"/>
    <w:rsid w:val="00146574"/>
    <w:rsid w:val="00151FBE"/>
    <w:rsid w:val="0015478D"/>
    <w:rsid w:val="00154E0B"/>
    <w:rsid w:val="001553C4"/>
    <w:rsid w:val="00156102"/>
    <w:rsid w:val="00156E3F"/>
    <w:rsid w:val="00160CA5"/>
    <w:rsid w:val="001653DD"/>
    <w:rsid w:val="0017117E"/>
    <w:rsid w:val="0017132D"/>
    <w:rsid w:val="00172631"/>
    <w:rsid w:val="00172BD5"/>
    <w:rsid w:val="00174271"/>
    <w:rsid w:val="00176243"/>
    <w:rsid w:val="00182128"/>
    <w:rsid w:val="001834D2"/>
    <w:rsid w:val="00184184"/>
    <w:rsid w:val="00191CD4"/>
    <w:rsid w:val="00196356"/>
    <w:rsid w:val="001968AC"/>
    <w:rsid w:val="001A12E1"/>
    <w:rsid w:val="001A4757"/>
    <w:rsid w:val="001B17C3"/>
    <w:rsid w:val="001B2937"/>
    <w:rsid w:val="001B2B71"/>
    <w:rsid w:val="001B345B"/>
    <w:rsid w:val="001B4098"/>
    <w:rsid w:val="001B433E"/>
    <w:rsid w:val="001B55D1"/>
    <w:rsid w:val="001C53B7"/>
    <w:rsid w:val="001D077C"/>
    <w:rsid w:val="001E44B1"/>
    <w:rsid w:val="001E4C62"/>
    <w:rsid w:val="001E7369"/>
    <w:rsid w:val="001F2587"/>
    <w:rsid w:val="001F31DB"/>
    <w:rsid w:val="001F4390"/>
    <w:rsid w:val="001F5996"/>
    <w:rsid w:val="001F68CA"/>
    <w:rsid w:val="001F73AB"/>
    <w:rsid w:val="00200C80"/>
    <w:rsid w:val="002021DA"/>
    <w:rsid w:val="002046D6"/>
    <w:rsid w:val="002051FB"/>
    <w:rsid w:val="002054F1"/>
    <w:rsid w:val="00207EF8"/>
    <w:rsid w:val="00212F4C"/>
    <w:rsid w:val="00220885"/>
    <w:rsid w:val="00220FB0"/>
    <w:rsid w:val="002262F8"/>
    <w:rsid w:val="00226E09"/>
    <w:rsid w:val="00231367"/>
    <w:rsid w:val="002321BF"/>
    <w:rsid w:val="0023395F"/>
    <w:rsid w:val="002355FF"/>
    <w:rsid w:val="00235916"/>
    <w:rsid w:val="00240511"/>
    <w:rsid w:val="00241110"/>
    <w:rsid w:val="00242378"/>
    <w:rsid w:val="00252CB8"/>
    <w:rsid w:val="00255CDD"/>
    <w:rsid w:val="00256DD0"/>
    <w:rsid w:val="002578C0"/>
    <w:rsid w:val="0026070D"/>
    <w:rsid w:val="0026256D"/>
    <w:rsid w:val="00263176"/>
    <w:rsid w:val="00267695"/>
    <w:rsid w:val="00271AB7"/>
    <w:rsid w:val="00273E22"/>
    <w:rsid w:val="002741F8"/>
    <w:rsid w:val="00284106"/>
    <w:rsid w:val="00292A69"/>
    <w:rsid w:val="00293F4E"/>
    <w:rsid w:val="002A190E"/>
    <w:rsid w:val="002A3D2B"/>
    <w:rsid w:val="002B18A3"/>
    <w:rsid w:val="002B5CA6"/>
    <w:rsid w:val="002B6D3A"/>
    <w:rsid w:val="002B7C3A"/>
    <w:rsid w:val="002C1E4F"/>
    <w:rsid w:val="002C2113"/>
    <w:rsid w:val="002C6FF2"/>
    <w:rsid w:val="002C74D9"/>
    <w:rsid w:val="002D036C"/>
    <w:rsid w:val="002E619A"/>
    <w:rsid w:val="002F3799"/>
    <w:rsid w:val="002F4C67"/>
    <w:rsid w:val="002F6115"/>
    <w:rsid w:val="002F7C81"/>
    <w:rsid w:val="003020C9"/>
    <w:rsid w:val="0030229D"/>
    <w:rsid w:val="00305663"/>
    <w:rsid w:val="0030775A"/>
    <w:rsid w:val="0031265D"/>
    <w:rsid w:val="00313643"/>
    <w:rsid w:val="00313972"/>
    <w:rsid w:val="00320A3B"/>
    <w:rsid w:val="003235E2"/>
    <w:rsid w:val="003243BE"/>
    <w:rsid w:val="00331195"/>
    <w:rsid w:val="00332EBA"/>
    <w:rsid w:val="00334200"/>
    <w:rsid w:val="00340A56"/>
    <w:rsid w:val="00340E69"/>
    <w:rsid w:val="003421EC"/>
    <w:rsid w:val="0034552C"/>
    <w:rsid w:val="003471EB"/>
    <w:rsid w:val="003572F1"/>
    <w:rsid w:val="003660B4"/>
    <w:rsid w:val="0037748A"/>
    <w:rsid w:val="00385D2F"/>
    <w:rsid w:val="00387877"/>
    <w:rsid w:val="00394650"/>
    <w:rsid w:val="003960A4"/>
    <w:rsid w:val="00397646"/>
    <w:rsid w:val="003A033A"/>
    <w:rsid w:val="003A13B7"/>
    <w:rsid w:val="003A1631"/>
    <w:rsid w:val="003A201A"/>
    <w:rsid w:val="003A435A"/>
    <w:rsid w:val="003A5109"/>
    <w:rsid w:val="003A6AC6"/>
    <w:rsid w:val="003B2704"/>
    <w:rsid w:val="003B75A6"/>
    <w:rsid w:val="003C0B0F"/>
    <w:rsid w:val="003C0FE5"/>
    <w:rsid w:val="003C10F7"/>
    <w:rsid w:val="003C2795"/>
    <w:rsid w:val="003C37B6"/>
    <w:rsid w:val="003D34CA"/>
    <w:rsid w:val="003D367E"/>
    <w:rsid w:val="003D4C8D"/>
    <w:rsid w:val="003D7B9C"/>
    <w:rsid w:val="003F7702"/>
    <w:rsid w:val="00400EAD"/>
    <w:rsid w:val="00405D66"/>
    <w:rsid w:val="004062C7"/>
    <w:rsid w:val="004111E6"/>
    <w:rsid w:val="00412B02"/>
    <w:rsid w:val="00416826"/>
    <w:rsid w:val="00416ECF"/>
    <w:rsid w:val="00431851"/>
    <w:rsid w:val="004318F8"/>
    <w:rsid w:val="0043513D"/>
    <w:rsid w:val="004355E5"/>
    <w:rsid w:val="00435CBE"/>
    <w:rsid w:val="00436CEF"/>
    <w:rsid w:val="00444353"/>
    <w:rsid w:val="00444B2C"/>
    <w:rsid w:val="00451667"/>
    <w:rsid w:val="004538D6"/>
    <w:rsid w:val="004550BE"/>
    <w:rsid w:val="00455CDA"/>
    <w:rsid w:val="00460B77"/>
    <w:rsid w:val="00461473"/>
    <w:rsid w:val="0046382F"/>
    <w:rsid w:val="00465ABD"/>
    <w:rsid w:val="00467E28"/>
    <w:rsid w:val="00471166"/>
    <w:rsid w:val="00473C0A"/>
    <w:rsid w:val="00473F93"/>
    <w:rsid w:val="00474E5B"/>
    <w:rsid w:val="00480141"/>
    <w:rsid w:val="00480DFA"/>
    <w:rsid w:val="0048267C"/>
    <w:rsid w:val="00483EBB"/>
    <w:rsid w:val="004868AF"/>
    <w:rsid w:val="004873CA"/>
    <w:rsid w:val="00490355"/>
    <w:rsid w:val="00492047"/>
    <w:rsid w:val="004929FA"/>
    <w:rsid w:val="00492AD7"/>
    <w:rsid w:val="0049434B"/>
    <w:rsid w:val="004948FC"/>
    <w:rsid w:val="00496435"/>
    <w:rsid w:val="004A2330"/>
    <w:rsid w:val="004A4C04"/>
    <w:rsid w:val="004B0554"/>
    <w:rsid w:val="004B50B8"/>
    <w:rsid w:val="004C046F"/>
    <w:rsid w:val="004C0480"/>
    <w:rsid w:val="004C2DD7"/>
    <w:rsid w:val="004C46FF"/>
    <w:rsid w:val="004D0694"/>
    <w:rsid w:val="004D2FB9"/>
    <w:rsid w:val="004D546A"/>
    <w:rsid w:val="004D57A9"/>
    <w:rsid w:val="004E2510"/>
    <w:rsid w:val="004E3332"/>
    <w:rsid w:val="004E33A1"/>
    <w:rsid w:val="004E7FA2"/>
    <w:rsid w:val="004F381D"/>
    <w:rsid w:val="0050217B"/>
    <w:rsid w:val="00503B35"/>
    <w:rsid w:val="00503D2A"/>
    <w:rsid w:val="00503D83"/>
    <w:rsid w:val="00507BD5"/>
    <w:rsid w:val="005165B7"/>
    <w:rsid w:val="005218D9"/>
    <w:rsid w:val="00532E2C"/>
    <w:rsid w:val="005349D3"/>
    <w:rsid w:val="00541EE2"/>
    <w:rsid w:val="00546E61"/>
    <w:rsid w:val="0054709A"/>
    <w:rsid w:val="00550A5E"/>
    <w:rsid w:val="005518E6"/>
    <w:rsid w:val="005519FB"/>
    <w:rsid w:val="00552C6E"/>
    <w:rsid w:val="00554A9E"/>
    <w:rsid w:val="005555A5"/>
    <w:rsid w:val="00563EDD"/>
    <w:rsid w:val="00567B64"/>
    <w:rsid w:val="0057123A"/>
    <w:rsid w:val="005848D8"/>
    <w:rsid w:val="00592EF8"/>
    <w:rsid w:val="00597BA4"/>
    <w:rsid w:val="005A0AF0"/>
    <w:rsid w:val="005A5848"/>
    <w:rsid w:val="005B0935"/>
    <w:rsid w:val="005B1C35"/>
    <w:rsid w:val="005B59B4"/>
    <w:rsid w:val="005C2D0B"/>
    <w:rsid w:val="005C5CAE"/>
    <w:rsid w:val="005C73C3"/>
    <w:rsid w:val="005C7EE6"/>
    <w:rsid w:val="005E1200"/>
    <w:rsid w:val="005E18EA"/>
    <w:rsid w:val="005E4E1F"/>
    <w:rsid w:val="005E5C4C"/>
    <w:rsid w:val="005E721F"/>
    <w:rsid w:val="005F2444"/>
    <w:rsid w:val="005F3EB5"/>
    <w:rsid w:val="005F544E"/>
    <w:rsid w:val="005F5987"/>
    <w:rsid w:val="005F5C6C"/>
    <w:rsid w:val="005F6B1B"/>
    <w:rsid w:val="005F6FB4"/>
    <w:rsid w:val="00601B1C"/>
    <w:rsid w:val="00602325"/>
    <w:rsid w:val="006043ED"/>
    <w:rsid w:val="006102CC"/>
    <w:rsid w:val="006117E3"/>
    <w:rsid w:val="0061285D"/>
    <w:rsid w:val="00612BB1"/>
    <w:rsid w:val="00615166"/>
    <w:rsid w:val="00622F46"/>
    <w:rsid w:val="00623211"/>
    <w:rsid w:val="00624E75"/>
    <w:rsid w:val="00627488"/>
    <w:rsid w:val="0063152E"/>
    <w:rsid w:val="00631904"/>
    <w:rsid w:val="00632031"/>
    <w:rsid w:val="00633C6F"/>
    <w:rsid w:val="0063490E"/>
    <w:rsid w:val="0063544A"/>
    <w:rsid w:val="00635BF8"/>
    <w:rsid w:val="00636DBA"/>
    <w:rsid w:val="00637919"/>
    <w:rsid w:val="00637EEF"/>
    <w:rsid w:val="0064015A"/>
    <w:rsid w:val="00643132"/>
    <w:rsid w:val="0064587A"/>
    <w:rsid w:val="006507E1"/>
    <w:rsid w:val="00651F8B"/>
    <w:rsid w:val="00657E8A"/>
    <w:rsid w:val="006622CF"/>
    <w:rsid w:val="006654AC"/>
    <w:rsid w:val="00666ABC"/>
    <w:rsid w:val="00667192"/>
    <w:rsid w:val="0067025E"/>
    <w:rsid w:val="00670693"/>
    <w:rsid w:val="00672C68"/>
    <w:rsid w:val="00677087"/>
    <w:rsid w:val="0067723C"/>
    <w:rsid w:val="0068237E"/>
    <w:rsid w:val="00683234"/>
    <w:rsid w:val="00686ED6"/>
    <w:rsid w:val="00696A9B"/>
    <w:rsid w:val="006A1371"/>
    <w:rsid w:val="006B2C51"/>
    <w:rsid w:val="006C367F"/>
    <w:rsid w:val="006C480A"/>
    <w:rsid w:val="006D09DF"/>
    <w:rsid w:val="006D4330"/>
    <w:rsid w:val="006D4564"/>
    <w:rsid w:val="006D6833"/>
    <w:rsid w:val="006D6865"/>
    <w:rsid w:val="006E23D9"/>
    <w:rsid w:val="006E3029"/>
    <w:rsid w:val="006E4174"/>
    <w:rsid w:val="006F0844"/>
    <w:rsid w:val="006F12D8"/>
    <w:rsid w:val="006F2DBD"/>
    <w:rsid w:val="006F3B3C"/>
    <w:rsid w:val="006F55B7"/>
    <w:rsid w:val="006F6138"/>
    <w:rsid w:val="006F6489"/>
    <w:rsid w:val="007014D7"/>
    <w:rsid w:val="00703E10"/>
    <w:rsid w:val="00706328"/>
    <w:rsid w:val="007113FA"/>
    <w:rsid w:val="00712E93"/>
    <w:rsid w:val="00715837"/>
    <w:rsid w:val="00716902"/>
    <w:rsid w:val="00716CC4"/>
    <w:rsid w:val="0072027C"/>
    <w:rsid w:val="00721718"/>
    <w:rsid w:val="0072665F"/>
    <w:rsid w:val="0072783E"/>
    <w:rsid w:val="00727D7E"/>
    <w:rsid w:val="00730DFA"/>
    <w:rsid w:val="00734AF4"/>
    <w:rsid w:val="007360B6"/>
    <w:rsid w:val="00740AF9"/>
    <w:rsid w:val="007413E3"/>
    <w:rsid w:val="007421D9"/>
    <w:rsid w:val="00746971"/>
    <w:rsid w:val="007507FF"/>
    <w:rsid w:val="00751F6C"/>
    <w:rsid w:val="007526CB"/>
    <w:rsid w:val="007546BD"/>
    <w:rsid w:val="00754FA7"/>
    <w:rsid w:val="007601B1"/>
    <w:rsid w:val="007617A7"/>
    <w:rsid w:val="00761E4A"/>
    <w:rsid w:val="007626F2"/>
    <w:rsid w:val="00765584"/>
    <w:rsid w:val="00771C7D"/>
    <w:rsid w:val="007730C6"/>
    <w:rsid w:val="00774639"/>
    <w:rsid w:val="0078023A"/>
    <w:rsid w:val="00786FBB"/>
    <w:rsid w:val="00787D9B"/>
    <w:rsid w:val="00794D06"/>
    <w:rsid w:val="007A09D1"/>
    <w:rsid w:val="007A2278"/>
    <w:rsid w:val="007A3BDD"/>
    <w:rsid w:val="007A48D8"/>
    <w:rsid w:val="007B1D41"/>
    <w:rsid w:val="007B2FA5"/>
    <w:rsid w:val="007B6B0F"/>
    <w:rsid w:val="007B7AB6"/>
    <w:rsid w:val="007C1855"/>
    <w:rsid w:val="007C3EC6"/>
    <w:rsid w:val="007C5BB1"/>
    <w:rsid w:val="007D3110"/>
    <w:rsid w:val="007D5577"/>
    <w:rsid w:val="007D57F5"/>
    <w:rsid w:val="007E409C"/>
    <w:rsid w:val="007E4B28"/>
    <w:rsid w:val="007E5CC7"/>
    <w:rsid w:val="007E6F41"/>
    <w:rsid w:val="007F173A"/>
    <w:rsid w:val="007F53B3"/>
    <w:rsid w:val="007F6B80"/>
    <w:rsid w:val="00803FEE"/>
    <w:rsid w:val="00805A46"/>
    <w:rsid w:val="008078DE"/>
    <w:rsid w:val="008112CD"/>
    <w:rsid w:val="008240B5"/>
    <w:rsid w:val="0082417F"/>
    <w:rsid w:val="00825027"/>
    <w:rsid w:val="00831B23"/>
    <w:rsid w:val="008349BA"/>
    <w:rsid w:val="00834E0A"/>
    <w:rsid w:val="008379E3"/>
    <w:rsid w:val="0084100A"/>
    <w:rsid w:val="00842E99"/>
    <w:rsid w:val="00847728"/>
    <w:rsid w:val="00850FBF"/>
    <w:rsid w:val="00852E90"/>
    <w:rsid w:val="008545E2"/>
    <w:rsid w:val="00855B33"/>
    <w:rsid w:val="00855C53"/>
    <w:rsid w:val="00860E18"/>
    <w:rsid w:val="00864B09"/>
    <w:rsid w:val="00872FDC"/>
    <w:rsid w:val="008734DA"/>
    <w:rsid w:val="00876BDC"/>
    <w:rsid w:val="008776E8"/>
    <w:rsid w:val="00880E5E"/>
    <w:rsid w:val="008818E7"/>
    <w:rsid w:val="00884C39"/>
    <w:rsid w:val="00886C97"/>
    <w:rsid w:val="00887E7D"/>
    <w:rsid w:val="008945CC"/>
    <w:rsid w:val="0089722C"/>
    <w:rsid w:val="008A0BCB"/>
    <w:rsid w:val="008A3968"/>
    <w:rsid w:val="008A3C02"/>
    <w:rsid w:val="008A5685"/>
    <w:rsid w:val="008A7A05"/>
    <w:rsid w:val="008A7FE1"/>
    <w:rsid w:val="008B3EDB"/>
    <w:rsid w:val="008B4E79"/>
    <w:rsid w:val="008C1F13"/>
    <w:rsid w:val="008C315B"/>
    <w:rsid w:val="008C390A"/>
    <w:rsid w:val="008C7B9B"/>
    <w:rsid w:val="008D20BC"/>
    <w:rsid w:val="008D25BD"/>
    <w:rsid w:val="008E2143"/>
    <w:rsid w:val="008E78A9"/>
    <w:rsid w:val="008E7E94"/>
    <w:rsid w:val="008F0637"/>
    <w:rsid w:val="008F0A1B"/>
    <w:rsid w:val="008F4E38"/>
    <w:rsid w:val="008F73C7"/>
    <w:rsid w:val="008F7968"/>
    <w:rsid w:val="008F7CE5"/>
    <w:rsid w:val="009053E4"/>
    <w:rsid w:val="00907592"/>
    <w:rsid w:val="009106F2"/>
    <w:rsid w:val="009112CE"/>
    <w:rsid w:val="00913EED"/>
    <w:rsid w:val="0091402E"/>
    <w:rsid w:val="00914644"/>
    <w:rsid w:val="009152C5"/>
    <w:rsid w:val="00916033"/>
    <w:rsid w:val="00917AA8"/>
    <w:rsid w:val="00920220"/>
    <w:rsid w:val="00921CF7"/>
    <w:rsid w:val="00922BF1"/>
    <w:rsid w:val="00924706"/>
    <w:rsid w:val="00925A54"/>
    <w:rsid w:val="0093087A"/>
    <w:rsid w:val="00933755"/>
    <w:rsid w:val="00935DB9"/>
    <w:rsid w:val="009415C5"/>
    <w:rsid w:val="00941BEB"/>
    <w:rsid w:val="009504B5"/>
    <w:rsid w:val="009532A5"/>
    <w:rsid w:val="00956A85"/>
    <w:rsid w:val="0095740B"/>
    <w:rsid w:val="009576BF"/>
    <w:rsid w:val="009623F6"/>
    <w:rsid w:val="0096278F"/>
    <w:rsid w:val="0096284A"/>
    <w:rsid w:val="00962F80"/>
    <w:rsid w:val="00963831"/>
    <w:rsid w:val="0096389D"/>
    <w:rsid w:val="009764C6"/>
    <w:rsid w:val="00977070"/>
    <w:rsid w:val="00977497"/>
    <w:rsid w:val="00983B81"/>
    <w:rsid w:val="00985D58"/>
    <w:rsid w:val="00991E91"/>
    <w:rsid w:val="00992B53"/>
    <w:rsid w:val="00995728"/>
    <w:rsid w:val="009A45C8"/>
    <w:rsid w:val="009A544C"/>
    <w:rsid w:val="009A716E"/>
    <w:rsid w:val="009A74CB"/>
    <w:rsid w:val="009B11D3"/>
    <w:rsid w:val="009B531C"/>
    <w:rsid w:val="009C2E7B"/>
    <w:rsid w:val="009C3DF2"/>
    <w:rsid w:val="009C443D"/>
    <w:rsid w:val="009D123B"/>
    <w:rsid w:val="009D2AC6"/>
    <w:rsid w:val="009D4832"/>
    <w:rsid w:val="009D54C4"/>
    <w:rsid w:val="009D6A79"/>
    <w:rsid w:val="009E2DC5"/>
    <w:rsid w:val="009E6941"/>
    <w:rsid w:val="009F0E1B"/>
    <w:rsid w:val="009F6047"/>
    <w:rsid w:val="00A13394"/>
    <w:rsid w:val="00A13DA1"/>
    <w:rsid w:val="00A224C3"/>
    <w:rsid w:val="00A233B7"/>
    <w:rsid w:val="00A2439D"/>
    <w:rsid w:val="00A25457"/>
    <w:rsid w:val="00A27D8E"/>
    <w:rsid w:val="00A30006"/>
    <w:rsid w:val="00A31BAC"/>
    <w:rsid w:val="00A3244E"/>
    <w:rsid w:val="00A33C81"/>
    <w:rsid w:val="00A35082"/>
    <w:rsid w:val="00A4018A"/>
    <w:rsid w:val="00A41F42"/>
    <w:rsid w:val="00A422B6"/>
    <w:rsid w:val="00A44658"/>
    <w:rsid w:val="00A45C83"/>
    <w:rsid w:val="00A4630E"/>
    <w:rsid w:val="00A613C2"/>
    <w:rsid w:val="00A6772F"/>
    <w:rsid w:val="00A7450F"/>
    <w:rsid w:val="00A74A0F"/>
    <w:rsid w:val="00A74E86"/>
    <w:rsid w:val="00A763FD"/>
    <w:rsid w:val="00A80D1F"/>
    <w:rsid w:val="00A86C6A"/>
    <w:rsid w:val="00A90AC3"/>
    <w:rsid w:val="00A92330"/>
    <w:rsid w:val="00A93084"/>
    <w:rsid w:val="00AB0E5A"/>
    <w:rsid w:val="00AB1A92"/>
    <w:rsid w:val="00AB1F96"/>
    <w:rsid w:val="00AB3E4A"/>
    <w:rsid w:val="00AB507A"/>
    <w:rsid w:val="00AB5557"/>
    <w:rsid w:val="00AB5A96"/>
    <w:rsid w:val="00AC1F37"/>
    <w:rsid w:val="00AD065D"/>
    <w:rsid w:val="00AE0722"/>
    <w:rsid w:val="00AE0C18"/>
    <w:rsid w:val="00AF16AC"/>
    <w:rsid w:val="00AF1D74"/>
    <w:rsid w:val="00B01A33"/>
    <w:rsid w:val="00B02717"/>
    <w:rsid w:val="00B02730"/>
    <w:rsid w:val="00B07BD0"/>
    <w:rsid w:val="00B104E6"/>
    <w:rsid w:val="00B10530"/>
    <w:rsid w:val="00B13F2B"/>
    <w:rsid w:val="00B15CCD"/>
    <w:rsid w:val="00B17BA0"/>
    <w:rsid w:val="00B17D64"/>
    <w:rsid w:val="00B257C2"/>
    <w:rsid w:val="00B25F39"/>
    <w:rsid w:val="00B2733D"/>
    <w:rsid w:val="00B27787"/>
    <w:rsid w:val="00B30CA7"/>
    <w:rsid w:val="00B32230"/>
    <w:rsid w:val="00B33B75"/>
    <w:rsid w:val="00B43A75"/>
    <w:rsid w:val="00B46D17"/>
    <w:rsid w:val="00B500BC"/>
    <w:rsid w:val="00B51337"/>
    <w:rsid w:val="00B545A8"/>
    <w:rsid w:val="00B605F8"/>
    <w:rsid w:val="00B65E8C"/>
    <w:rsid w:val="00B66BF3"/>
    <w:rsid w:val="00B72818"/>
    <w:rsid w:val="00B74163"/>
    <w:rsid w:val="00B752DB"/>
    <w:rsid w:val="00B80AF4"/>
    <w:rsid w:val="00B85A8F"/>
    <w:rsid w:val="00B92911"/>
    <w:rsid w:val="00BA3F4A"/>
    <w:rsid w:val="00BA5818"/>
    <w:rsid w:val="00BA73F0"/>
    <w:rsid w:val="00BB4A53"/>
    <w:rsid w:val="00BB5D94"/>
    <w:rsid w:val="00BB729E"/>
    <w:rsid w:val="00BC1664"/>
    <w:rsid w:val="00BC1D03"/>
    <w:rsid w:val="00BD157D"/>
    <w:rsid w:val="00BD2A20"/>
    <w:rsid w:val="00BE47C7"/>
    <w:rsid w:val="00BE6003"/>
    <w:rsid w:val="00BE6616"/>
    <w:rsid w:val="00BF6548"/>
    <w:rsid w:val="00BF7511"/>
    <w:rsid w:val="00C02139"/>
    <w:rsid w:val="00C06947"/>
    <w:rsid w:val="00C12568"/>
    <w:rsid w:val="00C13338"/>
    <w:rsid w:val="00C13C1C"/>
    <w:rsid w:val="00C14EAD"/>
    <w:rsid w:val="00C14FCF"/>
    <w:rsid w:val="00C15868"/>
    <w:rsid w:val="00C16CCF"/>
    <w:rsid w:val="00C21623"/>
    <w:rsid w:val="00C23E7A"/>
    <w:rsid w:val="00C27480"/>
    <w:rsid w:val="00C2750B"/>
    <w:rsid w:val="00C27CBF"/>
    <w:rsid w:val="00C3157D"/>
    <w:rsid w:val="00C40439"/>
    <w:rsid w:val="00C40DB0"/>
    <w:rsid w:val="00C4224D"/>
    <w:rsid w:val="00C42E21"/>
    <w:rsid w:val="00C44787"/>
    <w:rsid w:val="00C448BF"/>
    <w:rsid w:val="00C466A2"/>
    <w:rsid w:val="00C50469"/>
    <w:rsid w:val="00C5081E"/>
    <w:rsid w:val="00C50C8F"/>
    <w:rsid w:val="00C5108D"/>
    <w:rsid w:val="00C530B5"/>
    <w:rsid w:val="00C57217"/>
    <w:rsid w:val="00C57349"/>
    <w:rsid w:val="00C639C2"/>
    <w:rsid w:val="00C6496A"/>
    <w:rsid w:val="00C65FF5"/>
    <w:rsid w:val="00C66A53"/>
    <w:rsid w:val="00C67A20"/>
    <w:rsid w:val="00C72038"/>
    <w:rsid w:val="00C7288F"/>
    <w:rsid w:val="00C77643"/>
    <w:rsid w:val="00C81970"/>
    <w:rsid w:val="00C853BB"/>
    <w:rsid w:val="00C85F4C"/>
    <w:rsid w:val="00C86823"/>
    <w:rsid w:val="00C919AB"/>
    <w:rsid w:val="00C93C82"/>
    <w:rsid w:val="00C959D2"/>
    <w:rsid w:val="00CA2F34"/>
    <w:rsid w:val="00CA6505"/>
    <w:rsid w:val="00CB0D59"/>
    <w:rsid w:val="00CB0FDF"/>
    <w:rsid w:val="00CB1CA8"/>
    <w:rsid w:val="00CB7DE8"/>
    <w:rsid w:val="00CC5E23"/>
    <w:rsid w:val="00CD18E2"/>
    <w:rsid w:val="00CD49BC"/>
    <w:rsid w:val="00CD5827"/>
    <w:rsid w:val="00CD7B42"/>
    <w:rsid w:val="00CE1D6F"/>
    <w:rsid w:val="00CE4980"/>
    <w:rsid w:val="00CE4C89"/>
    <w:rsid w:val="00CE64BB"/>
    <w:rsid w:val="00CE7CFB"/>
    <w:rsid w:val="00CE7E67"/>
    <w:rsid w:val="00CF0B2E"/>
    <w:rsid w:val="00CF381A"/>
    <w:rsid w:val="00D01AE9"/>
    <w:rsid w:val="00D02A66"/>
    <w:rsid w:val="00D02F0A"/>
    <w:rsid w:val="00D049D6"/>
    <w:rsid w:val="00D06601"/>
    <w:rsid w:val="00D14772"/>
    <w:rsid w:val="00D17BA4"/>
    <w:rsid w:val="00D22C1F"/>
    <w:rsid w:val="00D24570"/>
    <w:rsid w:val="00D25D9C"/>
    <w:rsid w:val="00D2657A"/>
    <w:rsid w:val="00D30543"/>
    <w:rsid w:val="00D334F0"/>
    <w:rsid w:val="00D35C61"/>
    <w:rsid w:val="00D35F3B"/>
    <w:rsid w:val="00D45589"/>
    <w:rsid w:val="00D500C1"/>
    <w:rsid w:val="00D52142"/>
    <w:rsid w:val="00D52721"/>
    <w:rsid w:val="00D52F1C"/>
    <w:rsid w:val="00D55394"/>
    <w:rsid w:val="00D61EAE"/>
    <w:rsid w:val="00D642D9"/>
    <w:rsid w:val="00D659E2"/>
    <w:rsid w:val="00D676E7"/>
    <w:rsid w:val="00D70EF1"/>
    <w:rsid w:val="00D71960"/>
    <w:rsid w:val="00D8019D"/>
    <w:rsid w:val="00D86FDE"/>
    <w:rsid w:val="00D87FDB"/>
    <w:rsid w:val="00D9249E"/>
    <w:rsid w:val="00D930E0"/>
    <w:rsid w:val="00D9665B"/>
    <w:rsid w:val="00DA08A0"/>
    <w:rsid w:val="00DA09B4"/>
    <w:rsid w:val="00DA1D52"/>
    <w:rsid w:val="00DA3B30"/>
    <w:rsid w:val="00DA513E"/>
    <w:rsid w:val="00DA6549"/>
    <w:rsid w:val="00DB41D7"/>
    <w:rsid w:val="00DB62C5"/>
    <w:rsid w:val="00DB6D8D"/>
    <w:rsid w:val="00DB7BF0"/>
    <w:rsid w:val="00DC2313"/>
    <w:rsid w:val="00DC2D12"/>
    <w:rsid w:val="00DC39AE"/>
    <w:rsid w:val="00DC56EB"/>
    <w:rsid w:val="00DD165D"/>
    <w:rsid w:val="00DD25FA"/>
    <w:rsid w:val="00DD6443"/>
    <w:rsid w:val="00DD770D"/>
    <w:rsid w:val="00DE020A"/>
    <w:rsid w:val="00DE0216"/>
    <w:rsid w:val="00DE08F0"/>
    <w:rsid w:val="00DE7ABF"/>
    <w:rsid w:val="00DE7F0E"/>
    <w:rsid w:val="00DF000F"/>
    <w:rsid w:val="00DF422C"/>
    <w:rsid w:val="00DF5966"/>
    <w:rsid w:val="00DF5B06"/>
    <w:rsid w:val="00DF68A2"/>
    <w:rsid w:val="00E012C3"/>
    <w:rsid w:val="00E02D51"/>
    <w:rsid w:val="00E0307A"/>
    <w:rsid w:val="00E064F1"/>
    <w:rsid w:val="00E106E1"/>
    <w:rsid w:val="00E112C6"/>
    <w:rsid w:val="00E160EF"/>
    <w:rsid w:val="00E17725"/>
    <w:rsid w:val="00E208DD"/>
    <w:rsid w:val="00E20F6F"/>
    <w:rsid w:val="00E231A8"/>
    <w:rsid w:val="00E25BA5"/>
    <w:rsid w:val="00E34EC7"/>
    <w:rsid w:val="00E4363F"/>
    <w:rsid w:val="00E44623"/>
    <w:rsid w:val="00E45973"/>
    <w:rsid w:val="00E45A5F"/>
    <w:rsid w:val="00E46832"/>
    <w:rsid w:val="00E5027C"/>
    <w:rsid w:val="00E52551"/>
    <w:rsid w:val="00E528E5"/>
    <w:rsid w:val="00E546A2"/>
    <w:rsid w:val="00E56A5F"/>
    <w:rsid w:val="00E67CCC"/>
    <w:rsid w:val="00E73947"/>
    <w:rsid w:val="00E74750"/>
    <w:rsid w:val="00E776BE"/>
    <w:rsid w:val="00E77BCC"/>
    <w:rsid w:val="00E80B9B"/>
    <w:rsid w:val="00E8759B"/>
    <w:rsid w:val="00E95672"/>
    <w:rsid w:val="00E97A87"/>
    <w:rsid w:val="00E97B72"/>
    <w:rsid w:val="00EA6C90"/>
    <w:rsid w:val="00EA7958"/>
    <w:rsid w:val="00EA7F87"/>
    <w:rsid w:val="00EB20F4"/>
    <w:rsid w:val="00EB225E"/>
    <w:rsid w:val="00EC0BB2"/>
    <w:rsid w:val="00EC633E"/>
    <w:rsid w:val="00ED2C3E"/>
    <w:rsid w:val="00ED4B5F"/>
    <w:rsid w:val="00ED718F"/>
    <w:rsid w:val="00EF2C51"/>
    <w:rsid w:val="00EF4A1D"/>
    <w:rsid w:val="00EF4DD3"/>
    <w:rsid w:val="00EF5FA0"/>
    <w:rsid w:val="00F0095B"/>
    <w:rsid w:val="00F020A3"/>
    <w:rsid w:val="00F05BF8"/>
    <w:rsid w:val="00F066D4"/>
    <w:rsid w:val="00F12D80"/>
    <w:rsid w:val="00F140AF"/>
    <w:rsid w:val="00F14751"/>
    <w:rsid w:val="00F152EC"/>
    <w:rsid w:val="00F15ECE"/>
    <w:rsid w:val="00F16A9C"/>
    <w:rsid w:val="00F21CE4"/>
    <w:rsid w:val="00F22D70"/>
    <w:rsid w:val="00F247EF"/>
    <w:rsid w:val="00F30921"/>
    <w:rsid w:val="00F32D97"/>
    <w:rsid w:val="00F36148"/>
    <w:rsid w:val="00F3658A"/>
    <w:rsid w:val="00F3749A"/>
    <w:rsid w:val="00F44AA3"/>
    <w:rsid w:val="00F45CF9"/>
    <w:rsid w:val="00F47598"/>
    <w:rsid w:val="00F51E64"/>
    <w:rsid w:val="00F5249F"/>
    <w:rsid w:val="00F5386C"/>
    <w:rsid w:val="00F54005"/>
    <w:rsid w:val="00F5595B"/>
    <w:rsid w:val="00F567A1"/>
    <w:rsid w:val="00F66749"/>
    <w:rsid w:val="00F72112"/>
    <w:rsid w:val="00F73B2E"/>
    <w:rsid w:val="00F7660C"/>
    <w:rsid w:val="00F76908"/>
    <w:rsid w:val="00F87BAD"/>
    <w:rsid w:val="00F90BAB"/>
    <w:rsid w:val="00F93602"/>
    <w:rsid w:val="00F93D3D"/>
    <w:rsid w:val="00F94A4B"/>
    <w:rsid w:val="00F969D3"/>
    <w:rsid w:val="00FA3348"/>
    <w:rsid w:val="00FA4C79"/>
    <w:rsid w:val="00FA7B7B"/>
    <w:rsid w:val="00FB1BE2"/>
    <w:rsid w:val="00FB29DD"/>
    <w:rsid w:val="00FB596A"/>
    <w:rsid w:val="00FB5A92"/>
    <w:rsid w:val="00FB6D44"/>
    <w:rsid w:val="00FB6D50"/>
    <w:rsid w:val="00FC34CE"/>
    <w:rsid w:val="00FC3AF9"/>
    <w:rsid w:val="00FC7160"/>
    <w:rsid w:val="00FD64F0"/>
    <w:rsid w:val="00FE3FC8"/>
    <w:rsid w:val="00FE4068"/>
    <w:rsid w:val="00FF004E"/>
    <w:rsid w:val="00FF1CCB"/>
    <w:rsid w:val="00FF5081"/>
    <w:rsid w:val="00FF594F"/>
    <w:rsid w:val="00FF6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DD441B5"/>
  <w15:docId w15:val="{63369E1C-9C81-4775-8C92-86E09C6C1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D34CA"/>
    <w:pPr>
      <w:spacing w:before="120" w:line="360" w:lineRule="auto"/>
      <w:jc w:val="both"/>
    </w:pPr>
    <w:rPr>
      <w:rFonts w:ascii="PT Serif" w:hAnsi="PT Serif"/>
      <w:sz w:val="24"/>
    </w:rPr>
  </w:style>
  <w:style w:type="paragraph" w:styleId="12">
    <w:name w:val="heading 1"/>
    <w:basedOn w:val="a0"/>
    <w:next w:val="2"/>
    <w:link w:val="13"/>
    <w:uiPriority w:val="9"/>
    <w:qFormat/>
    <w:rsid w:val="00A224C3"/>
    <w:pPr>
      <w:keepNext/>
      <w:pageBreakBefore/>
      <w:numPr>
        <w:numId w:val="1"/>
      </w:numPr>
      <w:tabs>
        <w:tab w:val="left" w:pos="284"/>
      </w:tabs>
      <w:suppressAutoHyphens/>
      <w:spacing w:before="0" w:after="360"/>
      <w:ind w:left="0" w:firstLine="709"/>
      <w:outlineLvl w:val="0"/>
    </w:pPr>
    <w:rPr>
      <w:b/>
      <w:lang w:eastAsia="x-none"/>
    </w:rPr>
  </w:style>
  <w:style w:type="paragraph" w:styleId="2">
    <w:name w:val="heading 2"/>
    <w:basedOn w:val="a0"/>
    <w:next w:val="a1"/>
    <w:link w:val="20"/>
    <w:uiPriority w:val="9"/>
    <w:qFormat/>
    <w:rsid w:val="00C14EAD"/>
    <w:pPr>
      <w:keepNext/>
      <w:numPr>
        <w:ilvl w:val="1"/>
        <w:numId w:val="1"/>
      </w:numPr>
      <w:suppressAutoHyphens/>
      <w:spacing w:before="480" w:after="240"/>
      <w:ind w:left="1418" w:hanging="718"/>
      <w:outlineLvl w:val="1"/>
    </w:pPr>
    <w:rPr>
      <w:b/>
      <w:bCs/>
      <w:iCs/>
      <w:szCs w:val="28"/>
      <w:lang w:eastAsia="x-none"/>
    </w:rPr>
  </w:style>
  <w:style w:type="paragraph" w:styleId="3">
    <w:name w:val="heading 3"/>
    <w:basedOn w:val="2"/>
    <w:next w:val="a1"/>
    <w:uiPriority w:val="9"/>
    <w:qFormat/>
    <w:rsid w:val="00985D58"/>
    <w:pPr>
      <w:numPr>
        <w:ilvl w:val="2"/>
      </w:numPr>
      <w:spacing w:before="240" w:after="120"/>
      <w:ind w:left="1560" w:hanging="862"/>
      <w:outlineLvl w:val="2"/>
    </w:pPr>
    <w:rPr>
      <w:rFonts w:cs="Arial"/>
      <w:bCs w:val="0"/>
      <w:szCs w:val="26"/>
    </w:rPr>
  </w:style>
  <w:style w:type="paragraph" w:styleId="4">
    <w:name w:val="heading 4"/>
    <w:basedOn w:val="3"/>
    <w:next w:val="a1"/>
    <w:link w:val="40"/>
    <w:uiPriority w:val="9"/>
    <w:qFormat/>
    <w:rsid w:val="00DC39AE"/>
    <w:pPr>
      <w:numPr>
        <w:ilvl w:val="3"/>
      </w:numPr>
      <w:spacing w:before="0" w:after="0"/>
      <w:ind w:left="1985" w:hanging="1276"/>
      <w:outlineLvl w:val="3"/>
    </w:pPr>
    <w:rPr>
      <w:bCs/>
      <w:i/>
      <w:szCs w:val="28"/>
    </w:rPr>
  </w:style>
  <w:style w:type="paragraph" w:styleId="5">
    <w:name w:val="heading 5"/>
    <w:basedOn w:val="4"/>
    <w:next w:val="a1"/>
    <w:link w:val="50"/>
    <w:uiPriority w:val="9"/>
    <w:qFormat/>
    <w:rsid w:val="001B4098"/>
    <w:pPr>
      <w:numPr>
        <w:ilvl w:val="4"/>
      </w:numPr>
      <w:tabs>
        <w:tab w:val="right" w:leader="dot" w:pos="9356"/>
      </w:tabs>
      <w:ind w:left="1985" w:hanging="1276"/>
      <w:outlineLvl w:val="4"/>
    </w:pPr>
    <w:rPr>
      <w:bCs w:val="0"/>
      <w:iCs w:val="0"/>
    </w:rPr>
  </w:style>
  <w:style w:type="paragraph" w:styleId="6">
    <w:name w:val="heading 6"/>
    <w:basedOn w:val="5"/>
    <w:next w:val="a1"/>
    <w:link w:val="60"/>
    <w:uiPriority w:val="9"/>
    <w:qFormat/>
    <w:rsid w:val="00CA2F34"/>
    <w:pPr>
      <w:numPr>
        <w:ilvl w:val="5"/>
      </w:numPr>
      <w:spacing w:before="120"/>
      <w:ind w:left="2268" w:hanging="1559"/>
      <w:outlineLvl w:val="5"/>
    </w:pPr>
    <w:rPr>
      <w:bCs/>
      <w:szCs w:val="22"/>
    </w:rPr>
  </w:style>
  <w:style w:type="paragraph" w:styleId="7">
    <w:name w:val="heading 7"/>
    <w:basedOn w:val="a0"/>
    <w:next w:val="a0"/>
    <w:link w:val="70"/>
    <w:qFormat/>
    <w:rsid w:val="00C14EAD"/>
    <w:pPr>
      <w:numPr>
        <w:ilvl w:val="6"/>
        <w:numId w:val="1"/>
      </w:numPr>
      <w:spacing w:before="240" w:after="60"/>
      <w:jc w:val="left"/>
      <w:outlineLvl w:val="6"/>
    </w:pPr>
    <w:rPr>
      <w:rFonts w:eastAsia="MS Mincho"/>
      <w:szCs w:val="24"/>
      <w:lang w:eastAsia="ja-JP"/>
    </w:rPr>
  </w:style>
  <w:style w:type="paragraph" w:styleId="8">
    <w:name w:val="heading 8"/>
    <w:basedOn w:val="a0"/>
    <w:next w:val="a0"/>
    <w:link w:val="80"/>
    <w:qFormat/>
    <w:rsid w:val="00C14EAD"/>
    <w:pPr>
      <w:numPr>
        <w:ilvl w:val="7"/>
        <w:numId w:val="1"/>
      </w:numPr>
      <w:spacing w:before="240" w:after="60"/>
      <w:jc w:val="left"/>
      <w:outlineLvl w:val="7"/>
    </w:pPr>
    <w:rPr>
      <w:rFonts w:eastAsia="MS Mincho"/>
      <w:i/>
      <w:iCs/>
      <w:szCs w:val="24"/>
      <w:lang w:eastAsia="ja-JP"/>
    </w:rPr>
  </w:style>
  <w:style w:type="paragraph" w:styleId="9">
    <w:name w:val="heading 9"/>
    <w:basedOn w:val="a0"/>
    <w:next w:val="a0"/>
    <w:link w:val="90"/>
    <w:qFormat/>
    <w:rsid w:val="00C14EAD"/>
    <w:pPr>
      <w:numPr>
        <w:ilvl w:val="8"/>
        <w:numId w:val="1"/>
      </w:numPr>
      <w:spacing w:before="240" w:after="60"/>
      <w:jc w:val="left"/>
      <w:outlineLvl w:val="8"/>
    </w:pPr>
    <w:rPr>
      <w:rFonts w:eastAsia="MS Mincho"/>
      <w:szCs w:val="22"/>
      <w:lang w:eastAsia="ja-JP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40">
    <w:name w:val="Заголовок 4 Знак"/>
    <w:link w:val="4"/>
    <w:uiPriority w:val="9"/>
    <w:rsid w:val="00DC39AE"/>
    <w:rPr>
      <w:rFonts w:ascii="PT Serif" w:hAnsi="PT Serif" w:cs="Arial"/>
      <w:bCs/>
      <w:i/>
      <w:iCs/>
      <w:sz w:val="24"/>
      <w:szCs w:val="28"/>
      <w:lang w:eastAsia="x-none"/>
    </w:rPr>
  </w:style>
  <w:style w:type="paragraph" w:customStyle="1" w:styleId="a5">
    <w:name w:val="Штамп"/>
    <w:basedOn w:val="a0"/>
    <w:qFormat/>
    <w:rsid w:val="00FA7B7B"/>
    <w:pPr>
      <w:spacing w:before="0" w:line="240" w:lineRule="auto"/>
      <w:jc w:val="center"/>
    </w:pPr>
    <w:rPr>
      <w:rFonts w:ascii="PT Sans" w:hAnsi="PT Sans"/>
      <w:i/>
      <w:noProof/>
      <w:sz w:val="22"/>
      <w:szCs w:val="22"/>
    </w:rPr>
  </w:style>
  <w:style w:type="paragraph" w:styleId="a6">
    <w:name w:val="header"/>
    <w:basedOn w:val="a0"/>
    <w:link w:val="a7"/>
    <w:uiPriority w:val="99"/>
    <w:unhideWhenUsed/>
    <w:rsid w:val="00021A2E"/>
    <w:pPr>
      <w:tabs>
        <w:tab w:val="center" w:pos="4677"/>
        <w:tab w:val="right" w:pos="9355"/>
      </w:tabs>
      <w:spacing w:before="0" w:line="240" w:lineRule="auto"/>
    </w:pPr>
  </w:style>
  <w:style w:type="paragraph" w:styleId="a1">
    <w:name w:val="Body Text"/>
    <w:basedOn w:val="a0"/>
    <w:link w:val="a8"/>
    <w:qFormat/>
    <w:rsid w:val="009504B5"/>
    <w:pPr>
      <w:suppressAutoHyphens/>
      <w:spacing w:after="120"/>
      <w:ind w:firstLine="709"/>
      <w:contextualSpacing/>
    </w:pPr>
  </w:style>
  <w:style w:type="character" w:customStyle="1" w:styleId="a7">
    <w:name w:val="Верхний колонтитул Знак"/>
    <w:basedOn w:val="a2"/>
    <w:link w:val="a6"/>
    <w:uiPriority w:val="99"/>
    <w:rsid w:val="00021A2E"/>
    <w:rPr>
      <w:rFonts w:ascii="PT Serif" w:hAnsi="PT Serif"/>
      <w:sz w:val="24"/>
    </w:rPr>
  </w:style>
  <w:style w:type="character" w:customStyle="1" w:styleId="50">
    <w:name w:val="Заголовок 5 Знак"/>
    <w:link w:val="5"/>
    <w:uiPriority w:val="9"/>
    <w:rsid w:val="001B4098"/>
    <w:rPr>
      <w:rFonts w:cs="Arial"/>
      <w:i/>
      <w:sz w:val="26"/>
      <w:szCs w:val="28"/>
      <w:lang w:eastAsia="x-none"/>
    </w:rPr>
  </w:style>
  <w:style w:type="character" w:customStyle="1" w:styleId="60">
    <w:name w:val="Заголовок 6 Знак"/>
    <w:link w:val="6"/>
    <w:uiPriority w:val="9"/>
    <w:rsid w:val="00CA2F34"/>
    <w:rPr>
      <w:rFonts w:ascii="PT Serif" w:hAnsi="PT Serif" w:cs="Arial"/>
      <w:bCs/>
      <w:i/>
      <w:sz w:val="24"/>
      <w:szCs w:val="22"/>
      <w:lang w:eastAsia="x-none"/>
    </w:rPr>
  </w:style>
  <w:style w:type="character" w:customStyle="1" w:styleId="70">
    <w:name w:val="Заголовок 7 Знак"/>
    <w:link w:val="7"/>
    <w:rsid w:val="00C14EAD"/>
    <w:rPr>
      <w:rFonts w:ascii="PT Serif" w:eastAsia="MS Mincho" w:hAnsi="PT Serif"/>
      <w:sz w:val="24"/>
      <w:szCs w:val="24"/>
      <w:lang w:eastAsia="ja-JP"/>
    </w:rPr>
  </w:style>
  <w:style w:type="character" w:customStyle="1" w:styleId="80">
    <w:name w:val="Заголовок 8 Знак"/>
    <w:link w:val="8"/>
    <w:rsid w:val="00C14EAD"/>
    <w:rPr>
      <w:rFonts w:ascii="PT Serif" w:eastAsia="MS Mincho" w:hAnsi="PT Serif"/>
      <w:i/>
      <w:iCs/>
      <w:sz w:val="24"/>
      <w:szCs w:val="24"/>
      <w:lang w:eastAsia="ja-JP"/>
    </w:rPr>
  </w:style>
  <w:style w:type="character" w:customStyle="1" w:styleId="90">
    <w:name w:val="Заголовок 9 Знак"/>
    <w:link w:val="9"/>
    <w:rsid w:val="00C14EAD"/>
    <w:rPr>
      <w:rFonts w:ascii="PT Serif" w:eastAsia="MS Mincho" w:hAnsi="PT Serif"/>
      <w:sz w:val="24"/>
      <w:szCs w:val="22"/>
      <w:lang w:eastAsia="ja-JP"/>
    </w:rPr>
  </w:style>
  <w:style w:type="paragraph" w:styleId="21">
    <w:name w:val="toc 2"/>
    <w:basedOn w:val="a0"/>
    <w:next w:val="a0"/>
    <w:autoRedefine/>
    <w:uiPriority w:val="39"/>
    <w:qFormat/>
    <w:rsid w:val="007B6B0F"/>
    <w:pPr>
      <w:tabs>
        <w:tab w:val="right" w:leader="dot" w:pos="9356"/>
      </w:tabs>
      <w:spacing w:after="120" w:line="240" w:lineRule="auto"/>
      <w:ind w:left="709" w:right="567" w:hanging="567"/>
    </w:pPr>
    <w:rPr>
      <w:noProof/>
      <w:szCs w:val="28"/>
    </w:rPr>
  </w:style>
  <w:style w:type="paragraph" w:styleId="14">
    <w:name w:val="toc 1"/>
    <w:basedOn w:val="a0"/>
    <w:next w:val="a0"/>
    <w:autoRedefine/>
    <w:uiPriority w:val="39"/>
    <w:qFormat/>
    <w:rsid w:val="001B4098"/>
    <w:pPr>
      <w:tabs>
        <w:tab w:val="right" w:leader="dot" w:pos="9356"/>
      </w:tabs>
      <w:spacing w:after="120" w:line="240" w:lineRule="auto"/>
      <w:ind w:left="426" w:right="567" w:hanging="426"/>
    </w:pPr>
    <w:rPr>
      <w:rFonts w:eastAsia="MS Mincho" w:cstheme="minorBidi"/>
      <w:b/>
      <w:noProof/>
      <w:szCs w:val="24"/>
    </w:rPr>
  </w:style>
  <w:style w:type="paragraph" w:styleId="30">
    <w:name w:val="toc 3"/>
    <w:basedOn w:val="a0"/>
    <w:next w:val="a0"/>
    <w:autoRedefine/>
    <w:uiPriority w:val="39"/>
    <w:qFormat/>
    <w:rsid w:val="001B4098"/>
    <w:pPr>
      <w:tabs>
        <w:tab w:val="right" w:leader="dot" w:pos="9356"/>
      </w:tabs>
      <w:spacing w:after="120" w:line="240" w:lineRule="auto"/>
      <w:ind w:left="993" w:right="567" w:hanging="709"/>
    </w:pPr>
    <w:rPr>
      <w:iCs/>
      <w:noProof/>
      <w:szCs w:val="28"/>
    </w:rPr>
  </w:style>
  <w:style w:type="paragraph" w:styleId="41">
    <w:name w:val="toc 4"/>
    <w:basedOn w:val="a0"/>
    <w:next w:val="a0"/>
    <w:autoRedefine/>
    <w:uiPriority w:val="39"/>
    <w:rsid w:val="001B4098"/>
    <w:pPr>
      <w:tabs>
        <w:tab w:val="right" w:leader="dot" w:pos="9356"/>
      </w:tabs>
      <w:spacing w:after="120" w:line="240" w:lineRule="auto"/>
      <w:ind w:left="1560" w:right="567" w:hanging="993"/>
    </w:pPr>
    <w:rPr>
      <w:noProof/>
      <w:szCs w:val="24"/>
    </w:rPr>
  </w:style>
  <w:style w:type="paragraph" w:styleId="51">
    <w:name w:val="toc 5"/>
    <w:basedOn w:val="a0"/>
    <w:next w:val="a0"/>
    <w:autoRedefine/>
    <w:uiPriority w:val="39"/>
    <w:rsid w:val="00480DFA"/>
    <w:pPr>
      <w:tabs>
        <w:tab w:val="right" w:leader="dot" w:pos="8789"/>
      </w:tabs>
      <w:spacing w:after="120" w:line="240" w:lineRule="auto"/>
      <w:ind w:left="1843" w:right="566" w:hanging="1276"/>
    </w:pPr>
    <w:rPr>
      <w:noProof/>
      <w:szCs w:val="18"/>
    </w:rPr>
  </w:style>
  <w:style w:type="paragraph" w:styleId="a9">
    <w:name w:val="footer"/>
    <w:basedOn w:val="a0"/>
    <w:link w:val="aa"/>
    <w:uiPriority w:val="99"/>
    <w:unhideWhenUsed/>
    <w:rsid w:val="00021A2E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a">
    <w:name w:val="Нижний колонтитул Знак"/>
    <w:basedOn w:val="a2"/>
    <w:link w:val="a9"/>
    <w:uiPriority w:val="99"/>
    <w:rsid w:val="00021A2E"/>
    <w:rPr>
      <w:rFonts w:ascii="PT Serif" w:hAnsi="PT Serif"/>
      <w:sz w:val="24"/>
    </w:rPr>
  </w:style>
  <w:style w:type="table" w:styleId="ab">
    <w:name w:val="Table Grid"/>
    <w:basedOn w:val="a3"/>
    <w:rsid w:val="00921CF7"/>
    <w:pPr>
      <w:spacing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3">
    <w:name w:val="Заголовок 1 Знак"/>
    <w:link w:val="12"/>
    <w:uiPriority w:val="9"/>
    <w:rsid w:val="00A224C3"/>
    <w:rPr>
      <w:b/>
      <w:sz w:val="26"/>
      <w:lang w:eastAsia="x-none"/>
    </w:rPr>
  </w:style>
  <w:style w:type="character" w:customStyle="1" w:styleId="20">
    <w:name w:val="Заголовок 2 Знак"/>
    <w:link w:val="2"/>
    <w:uiPriority w:val="9"/>
    <w:rsid w:val="00C14EAD"/>
    <w:rPr>
      <w:rFonts w:ascii="PT Serif" w:hAnsi="PT Serif"/>
      <w:b/>
      <w:bCs/>
      <w:iCs/>
      <w:sz w:val="24"/>
      <w:szCs w:val="28"/>
      <w:lang w:eastAsia="x-none"/>
    </w:rPr>
  </w:style>
  <w:style w:type="paragraph" w:styleId="22">
    <w:name w:val="envelope return"/>
    <w:basedOn w:val="a0"/>
    <w:uiPriority w:val="99"/>
    <w:semiHidden/>
    <w:unhideWhenUsed/>
    <w:rsid w:val="00C14EAD"/>
    <w:pPr>
      <w:spacing w:before="0" w:line="240" w:lineRule="auto"/>
    </w:pPr>
    <w:rPr>
      <w:rFonts w:eastAsiaTheme="majorEastAsia" w:cstheme="majorBidi"/>
      <w:sz w:val="20"/>
    </w:rPr>
  </w:style>
  <w:style w:type="paragraph" w:customStyle="1" w:styleId="ImageCaption">
    <w:name w:val="Image Caption"/>
    <w:basedOn w:val="-"/>
    <w:rsid w:val="00200C80"/>
    <w:pPr>
      <w:tabs>
        <w:tab w:val="center" w:pos="4536"/>
        <w:tab w:val="right" w:pos="9072"/>
      </w:tabs>
      <w:spacing w:before="0" w:after="160"/>
    </w:pPr>
  </w:style>
  <w:style w:type="paragraph" w:styleId="ac">
    <w:name w:val="Title"/>
    <w:basedOn w:val="a0"/>
    <w:next w:val="-"/>
    <w:link w:val="ad"/>
    <w:uiPriority w:val="10"/>
    <w:qFormat/>
    <w:rsid w:val="00146041"/>
    <w:pPr>
      <w:suppressAutoHyphens/>
      <w:spacing w:before="240" w:after="240"/>
      <w:jc w:val="center"/>
    </w:pPr>
    <w:rPr>
      <w:caps/>
      <w:color w:val="000000" w:themeColor="text1"/>
      <w:lang w:eastAsia="x-none"/>
    </w:rPr>
  </w:style>
  <w:style w:type="character" w:customStyle="1" w:styleId="ad">
    <w:name w:val="Заголовок Знак"/>
    <w:link w:val="ac"/>
    <w:uiPriority w:val="10"/>
    <w:rsid w:val="00CE4C89"/>
    <w:rPr>
      <w:rFonts w:ascii="PT Serif" w:hAnsi="PT Serif"/>
      <w:caps/>
      <w:color w:val="000000" w:themeColor="text1"/>
      <w:sz w:val="24"/>
      <w:lang w:eastAsia="x-none"/>
    </w:rPr>
  </w:style>
  <w:style w:type="paragraph" w:customStyle="1" w:styleId="UnnumberedHeading1NoTOC">
    <w:name w:val="UnnumberedHeading1NoTOC"/>
    <w:basedOn w:val="a0"/>
    <w:next w:val="a1"/>
    <w:link w:val="UnnumberedHeading1NoTOC0"/>
    <w:qFormat/>
    <w:rsid w:val="00985D58"/>
    <w:pPr>
      <w:keepNext/>
      <w:pageBreakBefore/>
      <w:suppressAutoHyphens/>
      <w:spacing w:after="360"/>
      <w:jc w:val="center"/>
      <w:outlineLvl w:val="0"/>
    </w:pPr>
    <w:rPr>
      <w:b/>
      <w:caps/>
    </w:rPr>
  </w:style>
  <w:style w:type="paragraph" w:styleId="ae">
    <w:name w:val="Revision"/>
    <w:hidden/>
    <w:uiPriority w:val="99"/>
    <w:semiHidden/>
    <w:rsid w:val="008112CD"/>
    <w:rPr>
      <w:sz w:val="28"/>
    </w:rPr>
  </w:style>
  <w:style w:type="character" w:customStyle="1" w:styleId="a8">
    <w:name w:val="Основной текст Знак"/>
    <w:link w:val="a1"/>
    <w:rsid w:val="009504B5"/>
    <w:rPr>
      <w:rFonts w:ascii="PT Serif" w:hAnsi="PT Serif"/>
      <w:sz w:val="24"/>
    </w:rPr>
  </w:style>
  <w:style w:type="paragraph" w:customStyle="1" w:styleId="-">
    <w:name w:val="Обычный-центр"/>
    <w:basedOn w:val="a0"/>
    <w:link w:val="-0"/>
    <w:qFormat/>
    <w:rsid w:val="00146041"/>
    <w:pPr>
      <w:jc w:val="center"/>
    </w:pPr>
  </w:style>
  <w:style w:type="character" w:customStyle="1" w:styleId="-0">
    <w:name w:val="Обычный-центр Знак"/>
    <w:link w:val="-"/>
    <w:rsid w:val="00F36148"/>
    <w:rPr>
      <w:rFonts w:ascii="PT Serif" w:hAnsi="PT Serif"/>
      <w:sz w:val="28"/>
    </w:rPr>
  </w:style>
  <w:style w:type="paragraph" w:customStyle="1" w:styleId="SourceCode">
    <w:name w:val="Source Code"/>
    <w:basedOn w:val="a1"/>
    <w:link w:val="SourceCode0"/>
    <w:qFormat/>
    <w:rsid w:val="009B531C"/>
    <w:pPr>
      <w:spacing w:before="200" w:after="200" w:line="240" w:lineRule="auto"/>
      <w:ind w:firstLine="0"/>
      <w:jc w:val="left"/>
    </w:pPr>
    <w:rPr>
      <w:rFonts w:ascii="PT Mono" w:hAnsi="PT Mono" w:cs="Courier New"/>
      <w:sz w:val="21"/>
    </w:rPr>
  </w:style>
  <w:style w:type="paragraph" w:customStyle="1" w:styleId="TableCaption">
    <w:name w:val="Table Caption"/>
    <w:basedOn w:val="a0"/>
    <w:next w:val="a1"/>
    <w:link w:val="TableCaption0"/>
    <w:qFormat/>
    <w:rsid w:val="00E776BE"/>
    <w:pPr>
      <w:keepNext/>
      <w:spacing w:before="240" w:after="120" w:line="240" w:lineRule="auto"/>
    </w:pPr>
  </w:style>
  <w:style w:type="character" w:customStyle="1" w:styleId="SourceCode0">
    <w:name w:val="Source Code Знак"/>
    <w:link w:val="SourceCode"/>
    <w:rsid w:val="009B531C"/>
    <w:rPr>
      <w:rFonts w:ascii="PT Mono" w:hAnsi="PT Mono" w:cs="Courier New"/>
      <w:sz w:val="21"/>
    </w:rPr>
  </w:style>
  <w:style w:type="character" w:customStyle="1" w:styleId="UnnumberedHeading1NoTOC0">
    <w:name w:val="UnnumberedHeading1NoTOC Знак"/>
    <w:link w:val="UnnumberedHeading1NoTOC"/>
    <w:rsid w:val="00985D58"/>
    <w:rPr>
      <w:rFonts w:ascii="PT Serif" w:hAnsi="PT Serif"/>
      <w:b/>
      <w:caps/>
      <w:sz w:val="24"/>
    </w:rPr>
  </w:style>
  <w:style w:type="character" w:customStyle="1" w:styleId="TableCaption0">
    <w:name w:val="Table Caption Знак"/>
    <w:basedOn w:val="a2"/>
    <w:link w:val="TableCaption"/>
    <w:rsid w:val="00E776BE"/>
    <w:rPr>
      <w:rFonts w:ascii="PT Serif" w:hAnsi="PT Serif"/>
      <w:sz w:val="24"/>
    </w:rPr>
  </w:style>
  <w:style w:type="paragraph" w:customStyle="1" w:styleId="UnnumberedHeading1">
    <w:name w:val="UnnumberedHeading1"/>
    <w:basedOn w:val="12"/>
    <w:link w:val="UnnumberedHeading10"/>
    <w:qFormat/>
    <w:rsid w:val="00985D58"/>
    <w:pPr>
      <w:numPr>
        <w:numId w:val="0"/>
      </w:numPr>
      <w:jc w:val="center"/>
    </w:pPr>
  </w:style>
  <w:style w:type="character" w:customStyle="1" w:styleId="UnnumberedHeading10">
    <w:name w:val="UnnumberedHeading1 Знак"/>
    <w:basedOn w:val="13"/>
    <w:link w:val="UnnumberedHeading1"/>
    <w:rsid w:val="00985D58"/>
    <w:rPr>
      <w:rFonts w:ascii="PT Serif" w:hAnsi="PT Serif"/>
      <w:b/>
      <w:sz w:val="24"/>
      <w:lang w:eastAsia="x-none"/>
    </w:rPr>
  </w:style>
  <w:style w:type="paragraph" w:customStyle="1" w:styleId="FirstParagraph">
    <w:name w:val="First Paragraph"/>
    <w:basedOn w:val="a1"/>
    <w:link w:val="FirstParagraph0"/>
    <w:qFormat/>
    <w:rsid w:val="00592EF8"/>
    <w:pPr>
      <w:spacing w:after="0"/>
    </w:pPr>
  </w:style>
  <w:style w:type="character" w:customStyle="1" w:styleId="FirstParagraph0">
    <w:name w:val="First Paragraph Знак"/>
    <w:basedOn w:val="a8"/>
    <w:link w:val="FirstParagraph"/>
    <w:rsid w:val="00592EF8"/>
    <w:rPr>
      <w:rFonts w:ascii="PT Serif" w:hAnsi="PT Serif"/>
      <w:sz w:val="24"/>
      <w:lang w:val="en-US"/>
    </w:rPr>
  </w:style>
  <w:style w:type="paragraph" w:customStyle="1" w:styleId="Compact">
    <w:name w:val="Compact"/>
    <w:basedOn w:val="a1"/>
    <w:link w:val="Compact0"/>
    <w:qFormat/>
    <w:rsid w:val="003A13B7"/>
    <w:pPr>
      <w:spacing w:before="0" w:after="0"/>
      <w:ind w:firstLine="0"/>
    </w:pPr>
  </w:style>
  <w:style w:type="character" w:customStyle="1" w:styleId="Compact0">
    <w:name w:val="Compact Знак"/>
    <w:basedOn w:val="a2"/>
    <w:link w:val="Compact"/>
    <w:rsid w:val="003A13B7"/>
    <w:rPr>
      <w:rFonts w:ascii="PT Serif" w:hAnsi="PT Serif"/>
      <w:sz w:val="24"/>
    </w:rPr>
  </w:style>
  <w:style w:type="paragraph" w:customStyle="1" w:styleId="Figure">
    <w:name w:val="Figure"/>
    <w:basedOn w:val="a0"/>
    <w:link w:val="Figure0"/>
    <w:qFormat/>
    <w:rsid w:val="00200C80"/>
    <w:pPr>
      <w:tabs>
        <w:tab w:val="left" w:pos="1134"/>
      </w:tabs>
      <w:spacing w:before="160" w:after="160" w:line="240" w:lineRule="auto"/>
      <w:jc w:val="center"/>
    </w:pPr>
    <w:rPr>
      <w:noProof/>
    </w:rPr>
  </w:style>
  <w:style w:type="character" w:customStyle="1" w:styleId="Figure0">
    <w:name w:val="Figure Знак"/>
    <w:basedOn w:val="a2"/>
    <w:link w:val="Figure"/>
    <w:rsid w:val="00200C80"/>
    <w:rPr>
      <w:rFonts w:ascii="PT Serif" w:hAnsi="PT Serif"/>
      <w:noProof/>
      <w:sz w:val="24"/>
    </w:rPr>
  </w:style>
  <w:style w:type="character" w:customStyle="1" w:styleId="VerbatimChar">
    <w:name w:val="Verbatim Char"/>
    <w:qFormat/>
    <w:rsid w:val="00DC39AE"/>
    <w:rPr>
      <w:rFonts w:ascii="PT Mono" w:hAnsi="PT Mono"/>
      <w:b w:val="0"/>
      <w:i w:val="0"/>
      <w:sz w:val="24"/>
    </w:rPr>
  </w:style>
  <w:style w:type="paragraph" w:styleId="af">
    <w:name w:val="List Paragraph"/>
    <w:basedOn w:val="a0"/>
    <w:uiPriority w:val="34"/>
    <w:qFormat/>
    <w:rsid w:val="00CE4980"/>
    <w:pPr>
      <w:ind w:left="720"/>
      <w:contextualSpacing/>
    </w:pPr>
  </w:style>
  <w:style w:type="paragraph" w:styleId="23">
    <w:name w:val="List Number 2"/>
    <w:basedOn w:val="a0"/>
    <w:uiPriority w:val="99"/>
    <w:unhideWhenUsed/>
    <w:rsid w:val="00146574"/>
    <w:pPr>
      <w:contextualSpacing/>
    </w:pPr>
  </w:style>
  <w:style w:type="numbering" w:customStyle="1" w:styleId="11">
    <w:name w:val="Многоуровневый 1.а"/>
    <w:uiPriority w:val="99"/>
    <w:rsid w:val="00146574"/>
    <w:pPr>
      <w:numPr>
        <w:numId w:val="4"/>
      </w:numPr>
    </w:pPr>
  </w:style>
  <w:style w:type="numbering" w:customStyle="1" w:styleId="10">
    <w:name w:val="Многоуровневый 1.а)"/>
    <w:uiPriority w:val="99"/>
    <w:rsid w:val="00DF5966"/>
    <w:pPr>
      <w:numPr>
        <w:numId w:val="5"/>
      </w:numPr>
    </w:pPr>
  </w:style>
  <w:style w:type="numbering" w:customStyle="1" w:styleId="1">
    <w:name w:val="Многоуров 1.а)"/>
    <w:uiPriority w:val="99"/>
    <w:rsid w:val="00DF5966"/>
    <w:pPr>
      <w:numPr>
        <w:numId w:val="6"/>
      </w:numPr>
    </w:pPr>
  </w:style>
  <w:style w:type="table" w:customStyle="1" w:styleId="-1">
    <w:name w:val="СТ-центр"/>
    <w:basedOn w:val="a3"/>
    <w:uiPriority w:val="99"/>
    <w:rsid w:val="001F5996"/>
    <w:pPr>
      <w:jc w:val="center"/>
    </w:pPr>
    <w:rPr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</w:trPr>
    <w:tcPr>
      <w:vAlign w:val="center"/>
    </w:tcPr>
    <w:tblStylePr w:type="firstRow">
      <w:pPr>
        <w:wordWrap/>
        <w:spacing w:line="240" w:lineRule="auto"/>
        <w:jc w:val="center"/>
      </w:pPr>
      <w:rPr>
        <w:rFonts w:ascii="PT Serif" w:hAnsi="PT Serif"/>
        <w:b/>
        <w:sz w:val="24"/>
      </w:rPr>
      <w:tblPr/>
      <w:trPr>
        <w:cantSplit w:val="0"/>
        <w:tblHeader/>
      </w:trPr>
    </w:tblStylePr>
  </w:style>
  <w:style w:type="table" w:customStyle="1" w:styleId="-2">
    <w:name w:val="Таблица - центр"/>
    <w:basedOn w:val="ab"/>
    <w:uiPriority w:val="99"/>
    <w:rsid w:val="001F5996"/>
    <w:pPr>
      <w:spacing w:after="0"/>
      <w:jc w:val="center"/>
    </w:pPr>
    <w:rPr>
      <w:sz w:val="24"/>
    </w:rPr>
    <w:tblPr>
      <w:tblStyleRowBandSize w:val="1"/>
      <w:tblCellMar>
        <w:top w:w="57" w:type="dxa"/>
        <w:bottom w:w="57" w:type="dxa"/>
      </w:tblCellMar>
    </w:tblPr>
    <w:tcPr>
      <w:tcMar>
        <w:top w:w="57" w:type="dxa"/>
        <w:bottom w:w="57" w:type="dxa"/>
      </w:tcMar>
      <w:vAlign w:val="center"/>
    </w:tcPr>
    <w:tblStylePr w:type="firstRow">
      <w:rPr>
        <w:b/>
      </w:rPr>
      <w:tblPr/>
      <w:trPr>
        <w:cantSplit/>
        <w:tblHeader/>
      </w:trPr>
    </w:tblStylePr>
    <w:tblStylePr w:type="band1Horz">
      <w:pPr>
        <w:jc w:val="center"/>
      </w:pPr>
    </w:tblStylePr>
  </w:style>
  <w:style w:type="table" w:customStyle="1" w:styleId="19">
    <w:name w:val="ГОСТ19"/>
    <w:basedOn w:val="a3"/>
    <w:uiPriority w:val="99"/>
    <w:rsid w:val="009C2E7B"/>
    <w:tblPr/>
  </w:style>
  <w:style w:type="table" w:customStyle="1" w:styleId="19-">
    <w:name w:val="ГОСТ19-ОЯ"/>
    <w:basedOn w:val="a3"/>
    <w:uiPriority w:val="99"/>
    <w:rsid w:val="00FA7B7B"/>
    <w:rPr>
      <w:rFonts w:ascii="PT Serif" w:hAnsi="PT Serif"/>
      <w:sz w:val="24"/>
    </w:rPr>
    <w:tblPr>
      <w:tblBorders>
        <w:top w:val="single" w:sz="12" w:space="0" w:color="auto"/>
        <w:bottom w:val="single" w:sz="4" w:space="0" w:color="auto"/>
        <w:insideH w:val="single" w:sz="4" w:space="0" w:color="auto"/>
        <w:insideV w:val="single" w:sz="4" w:space="0" w:color="auto"/>
      </w:tblBorders>
    </w:tblPr>
    <w:trPr>
      <w:cantSplit/>
    </w:trPr>
    <w:tcPr>
      <w:noWrap/>
      <w:tcMar>
        <w:top w:w="57" w:type="dxa"/>
        <w:left w:w="57" w:type="dxa"/>
        <w:bottom w:w="57" w:type="dxa"/>
        <w:right w:w="57" w:type="dxa"/>
      </w:tcMar>
    </w:tcPr>
    <w:tblStylePr w:type="firstRow">
      <w:pPr>
        <w:keepNext/>
        <w:widowControl/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</w:pPr>
      <w:rPr>
        <w:rFonts w:ascii="PT Serif" w:hAnsi="PT Serif"/>
        <w:b w:val="0"/>
        <w:sz w:val="24"/>
      </w:rPr>
      <w:tblPr/>
      <w:trPr>
        <w:cantSplit/>
        <w:tblHeader/>
      </w:trPr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single" w:sz="2" w:space="0" w:color="auto"/>
          <w:tl2br w:val="nil"/>
          <w:tr2bl w:val="nil"/>
        </w:tcBorders>
      </w:tcPr>
    </w:tblStylePr>
  </w:style>
  <w:style w:type="paragraph" w:styleId="af0">
    <w:name w:val="footnote text"/>
    <w:basedOn w:val="a0"/>
    <w:link w:val="af1"/>
    <w:uiPriority w:val="9"/>
    <w:unhideWhenUsed/>
    <w:qFormat/>
    <w:rsid w:val="00293F4E"/>
    <w:pPr>
      <w:spacing w:after="200" w:line="240" w:lineRule="auto"/>
      <w:jc w:val="left"/>
    </w:pPr>
    <w:rPr>
      <w:rFonts w:eastAsiaTheme="minorHAnsi" w:cstheme="minorBidi"/>
      <w:szCs w:val="24"/>
      <w:lang w:val="en-US" w:eastAsia="en-US"/>
    </w:rPr>
  </w:style>
  <w:style w:type="character" w:customStyle="1" w:styleId="af1">
    <w:name w:val="Текст сноски Знак"/>
    <w:basedOn w:val="a2"/>
    <w:link w:val="af0"/>
    <w:uiPriority w:val="9"/>
    <w:rsid w:val="00293F4E"/>
    <w:rPr>
      <w:rFonts w:ascii="PT Serif" w:eastAsiaTheme="minorHAnsi" w:hAnsi="PT Serif" w:cstheme="minorBidi"/>
      <w:sz w:val="24"/>
      <w:szCs w:val="24"/>
      <w:lang w:val="en-US" w:eastAsia="en-US"/>
    </w:rPr>
  </w:style>
  <w:style w:type="paragraph" w:styleId="61">
    <w:name w:val="toc 6"/>
    <w:basedOn w:val="a0"/>
    <w:next w:val="a0"/>
    <w:autoRedefine/>
    <w:uiPriority w:val="39"/>
    <w:unhideWhenUsed/>
    <w:rsid w:val="004062C7"/>
    <w:pPr>
      <w:spacing w:after="100" w:line="276" w:lineRule="auto"/>
      <w:ind w:left="1100"/>
      <w:jc w:val="left"/>
    </w:pPr>
    <w:rPr>
      <w:rFonts w:eastAsiaTheme="minorEastAsia" w:cstheme="minorBidi"/>
      <w:sz w:val="22"/>
      <w:szCs w:val="22"/>
    </w:rPr>
  </w:style>
  <w:style w:type="table" w:customStyle="1" w:styleId="TableStyleGost">
    <w:name w:val="TableStyleGost"/>
    <w:basedOn w:val="a3"/>
    <w:uiPriority w:val="99"/>
    <w:rsid w:val="001F5996"/>
    <w:rPr>
      <w:rFonts w:eastAsiaTheme="minorHAnsi" w:cstheme="minorBidi"/>
      <w:sz w:val="24"/>
      <w:szCs w:val="24"/>
      <w:lang w:val="en-US" w:eastAsia="en-US"/>
    </w:rPr>
    <w:tblPr>
      <w:jc w:val="center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57" w:type="dxa"/>
        <w:left w:w="57" w:type="dxa"/>
        <w:bottom w:w="57" w:type="dxa"/>
        <w:right w:w="57" w:type="dxa"/>
      </w:tblCellMar>
    </w:tblPr>
    <w:trPr>
      <w:cantSplit/>
      <w:jc w:val="center"/>
    </w:trPr>
    <w:tcPr>
      <w:noWrap/>
      <w:tcMar>
        <w:top w:w="57" w:type="dxa"/>
        <w:left w:w="57" w:type="dxa"/>
        <w:bottom w:w="57" w:type="dxa"/>
        <w:right w:w="57" w:type="dxa"/>
      </w:tcMar>
      <w:vAlign w:val="center"/>
    </w:tcPr>
    <w:tblStylePr w:type="firstRow">
      <w:pPr>
        <w:keepNext/>
        <w:widowControl/>
        <w:wordWrap/>
      </w:pPr>
      <w:rPr>
        <w:b/>
      </w:rPr>
      <w:tblPr/>
      <w:tcPr>
        <w:tcBorders>
          <w:top w:val="single" w:sz="12" w:space="0" w:color="000000" w:themeColor="text1"/>
          <w:left w:val="single" w:sz="12" w:space="0" w:color="000000" w:themeColor="text1"/>
          <w:bottom w:val="double" w:sz="4" w:space="0" w:color="auto"/>
          <w:right w:val="single" w:sz="12" w:space="0" w:color="000000" w:themeColor="text1"/>
          <w:insideH w:val="nil"/>
          <w:insideV w:val="single" w:sz="8" w:space="0" w:color="000000" w:themeColor="text1"/>
          <w:tl2br w:val="nil"/>
          <w:tr2bl w:val="nil"/>
        </w:tcBorders>
      </w:tcPr>
    </w:tblStylePr>
  </w:style>
  <w:style w:type="table" w:customStyle="1" w:styleId="TableStyleGostNoHeader">
    <w:name w:val="TableStyleGostNoHeader"/>
    <w:basedOn w:val="TableStyleGost"/>
    <w:uiPriority w:val="99"/>
    <w:rsid w:val="00F76908"/>
    <w:tblPr/>
    <w:tblStylePr w:type="firstRow">
      <w:pPr>
        <w:keepNext/>
        <w:widowControl/>
        <w:wordWrap/>
        <w:jc w:val="center"/>
      </w:pPr>
      <w:rPr>
        <w:b w:val="0"/>
      </w:rPr>
      <w:tblPr/>
      <w:trPr>
        <w:cantSplit w:val="0"/>
        <w:tblHeader/>
      </w:trPr>
      <w:tcPr>
        <w:tcBorders>
          <w:top w:val="single" w:sz="12" w:space="0" w:color="000000" w:themeColor="text1"/>
          <w:left w:val="single" w:sz="12" w:space="0" w:color="000000" w:themeColor="text1"/>
          <w:bottom w:val="single" w:sz="8" w:space="0" w:color="000000" w:themeColor="text1"/>
          <w:right w:val="single" w:sz="12" w:space="0" w:color="000000" w:themeColor="text1"/>
          <w:insideH w:val="nil"/>
          <w:insideV w:val="single" w:sz="8" w:space="0" w:color="000000" w:themeColor="text1"/>
          <w:tl2br w:val="nil"/>
          <w:tr2bl w:val="nil"/>
        </w:tcBorders>
      </w:tcPr>
    </w:tblStylePr>
  </w:style>
  <w:style w:type="character" w:styleId="af2">
    <w:name w:val="Hyperlink"/>
    <w:basedOn w:val="a2"/>
    <w:uiPriority w:val="99"/>
    <w:unhideWhenUsed/>
    <w:rsid w:val="003D34CA"/>
    <w:rPr>
      <w:rFonts w:ascii="PT Serif" w:hAnsi="PT Serif"/>
      <w:color w:val="1F497D" w:themeColor="text2"/>
      <w:sz w:val="24"/>
      <w:u w:val="none"/>
      <w:lang w:val="ru-RU"/>
    </w:rPr>
  </w:style>
  <w:style w:type="numbering" w:customStyle="1" w:styleId="a">
    <w:name w:val="Маркер"/>
    <w:uiPriority w:val="99"/>
    <w:rsid w:val="00751F6C"/>
    <w:pPr>
      <w:numPr>
        <w:numId w:val="7"/>
      </w:numPr>
    </w:pPr>
  </w:style>
  <w:style w:type="paragraph" w:customStyle="1" w:styleId="-3">
    <w:name w:val="таблица-лево"/>
    <w:basedOn w:val="a0"/>
    <w:link w:val="-4"/>
    <w:qFormat/>
    <w:locked/>
    <w:rsid w:val="00293F4E"/>
    <w:pPr>
      <w:spacing w:line="240" w:lineRule="auto"/>
      <w:jc w:val="left"/>
    </w:pPr>
  </w:style>
  <w:style w:type="character" w:customStyle="1" w:styleId="-4">
    <w:name w:val="таблица-лево Знак"/>
    <w:basedOn w:val="a2"/>
    <w:link w:val="-3"/>
    <w:rsid w:val="00293F4E"/>
    <w:rPr>
      <w:rFonts w:ascii="PT Serif" w:hAnsi="PT Serif"/>
      <w:sz w:val="24"/>
    </w:rPr>
  </w:style>
  <w:style w:type="paragraph" w:customStyle="1" w:styleId="af3">
    <w:name w:val="Обычный с отступом"/>
    <w:basedOn w:val="a0"/>
    <w:link w:val="af4"/>
    <w:qFormat/>
    <w:locked/>
    <w:rsid w:val="00212F4C"/>
    <w:pPr>
      <w:spacing w:line="348" w:lineRule="auto"/>
      <w:ind w:firstLine="709"/>
    </w:pPr>
  </w:style>
  <w:style w:type="character" w:customStyle="1" w:styleId="af4">
    <w:name w:val="Обычный с отступом Знак"/>
    <w:basedOn w:val="a2"/>
    <w:link w:val="af3"/>
    <w:locked/>
    <w:rsid w:val="00212F4C"/>
    <w:rPr>
      <w:rFonts w:ascii="PT Serif" w:hAnsi="PT Serif"/>
      <w:sz w:val="24"/>
    </w:rPr>
  </w:style>
  <w:style w:type="paragraph" w:customStyle="1" w:styleId="GostKeywords">
    <w:name w:val="GostKeywords"/>
    <w:basedOn w:val="a0"/>
    <w:link w:val="GostKeywords0"/>
    <w:qFormat/>
    <w:rsid w:val="00212F4C"/>
    <w:pPr>
      <w:spacing w:after="120" w:line="276" w:lineRule="auto"/>
      <w:contextualSpacing/>
    </w:pPr>
    <w:rPr>
      <w:caps/>
      <w:szCs w:val="24"/>
    </w:rPr>
  </w:style>
  <w:style w:type="character" w:customStyle="1" w:styleId="GostKeywords0">
    <w:name w:val="GostKeywords Знак"/>
    <w:basedOn w:val="a2"/>
    <w:link w:val="GostKeywords"/>
    <w:rsid w:val="00212F4C"/>
    <w:rPr>
      <w:rFonts w:ascii="PT Serif" w:hAnsi="PT Serif"/>
      <w:caps/>
      <w:sz w:val="24"/>
      <w:szCs w:val="24"/>
    </w:rPr>
  </w:style>
  <w:style w:type="paragraph" w:customStyle="1" w:styleId="af5">
    <w:name w:val="Обычный без интервала"/>
    <w:basedOn w:val="a0"/>
    <w:link w:val="af6"/>
    <w:qFormat/>
    <w:rsid w:val="00C14EAD"/>
    <w:pPr>
      <w:spacing w:line="240" w:lineRule="auto"/>
    </w:pPr>
    <w:rPr>
      <w:lang w:eastAsia="ja-JP"/>
    </w:rPr>
  </w:style>
  <w:style w:type="character" w:customStyle="1" w:styleId="af6">
    <w:name w:val="Обычный без интервала Знак"/>
    <w:basedOn w:val="a2"/>
    <w:link w:val="af5"/>
    <w:rsid w:val="00C14EAD"/>
    <w:rPr>
      <w:rFonts w:ascii="PT Serif" w:hAnsi="PT Serif"/>
      <w:sz w:val="24"/>
      <w:lang w:eastAsia="ja-JP"/>
    </w:rPr>
  </w:style>
  <w:style w:type="paragraph" w:customStyle="1" w:styleId="--">
    <w:name w:val="Обычный-центр-прописные"/>
    <w:basedOn w:val="-"/>
    <w:link w:val="--0"/>
    <w:qFormat/>
    <w:rsid w:val="00F5249F"/>
    <w:rPr>
      <w:caps/>
    </w:rPr>
  </w:style>
  <w:style w:type="paragraph" w:customStyle="1" w:styleId="af7">
    <w:name w:val="Название организации"/>
    <w:basedOn w:val="-"/>
    <w:link w:val="af8"/>
    <w:qFormat/>
    <w:rsid w:val="00F5249F"/>
    <w:pPr>
      <w:spacing w:line="276" w:lineRule="auto"/>
    </w:pPr>
  </w:style>
  <w:style w:type="character" w:customStyle="1" w:styleId="--0">
    <w:name w:val="Обычный-центр-прописные Знак"/>
    <w:basedOn w:val="-0"/>
    <w:link w:val="--"/>
    <w:rsid w:val="00F5249F"/>
    <w:rPr>
      <w:rFonts w:ascii="PT Serif" w:hAnsi="PT Serif"/>
      <w:caps/>
      <w:sz w:val="24"/>
    </w:rPr>
  </w:style>
  <w:style w:type="paragraph" w:customStyle="1" w:styleId="af9">
    <w:name w:val="Экземпляры"/>
    <w:basedOn w:val="a0"/>
    <w:link w:val="afa"/>
    <w:qFormat/>
    <w:rsid w:val="00F5249F"/>
    <w:pPr>
      <w:spacing w:before="60" w:line="240" w:lineRule="auto"/>
      <w:ind w:left="595" w:right="37" w:hanging="601"/>
      <w:jc w:val="right"/>
    </w:pPr>
    <w:rPr>
      <w:rFonts w:eastAsia="Calibri"/>
      <w:szCs w:val="24"/>
    </w:rPr>
  </w:style>
  <w:style w:type="character" w:customStyle="1" w:styleId="af8">
    <w:name w:val="Название организации Знак"/>
    <w:basedOn w:val="-0"/>
    <w:link w:val="af7"/>
    <w:rsid w:val="00F5249F"/>
    <w:rPr>
      <w:rFonts w:ascii="PT Serif" w:hAnsi="PT Serif"/>
      <w:sz w:val="24"/>
    </w:rPr>
  </w:style>
  <w:style w:type="paragraph" w:customStyle="1" w:styleId="afb">
    <w:name w:val="УДК"/>
    <w:basedOn w:val="a0"/>
    <w:link w:val="afc"/>
    <w:qFormat/>
    <w:rsid w:val="00F5249F"/>
    <w:pPr>
      <w:spacing w:line="276" w:lineRule="auto"/>
      <w:jc w:val="left"/>
    </w:pPr>
    <w:rPr>
      <w:szCs w:val="24"/>
    </w:rPr>
  </w:style>
  <w:style w:type="character" w:customStyle="1" w:styleId="afa">
    <w:name w:val="Экземпляры Знак"/>
    <w:basedOn w:val="a2"/>
    <w:link w:val="af9"/>
    <w:rsid w:val="00F5249F"/>
    <w:rPr>
      <w:rFonts w:ascii="PT Serif" w:eastAsia="Calibri" w:hAnsi="PT Serif"/>
      <w:sz w:val="24"/>
      <w:szCs w:val="24"/>
    </w:rPr>
  </w:style>
  <w:style w:type="paragraph" w:customStyle="1" w:styleId="afd">
    <w:name w:val="Подчеркивание"/>
    <w:basedOn w:val="a0"/>
    <w:rsid w:val="00CD7B42"/>
    <w:pPr>
      <w:tabs>
        <w:tab w:val="left" w:pos="2268"/>
      </w:tabs>
      <w:spacing w:line="240" w:lineRule="auto"/>
      <w:ind w:left="34"/>
      <w:jc w:val="left"/>
    </w:pPr>
    <w:rPr>
      <w:u w:val="single"/>
    </w:rPr>
  </w:style>
  <w:style w:type="character" w:customStyle="1" w:styleId="afc">
    <w:name w:val="УДК Знак"/>
    <w:basedOn w:val="a2"/>
    <w:link w:val="afb"/>
    <w:rsid w:val="00F5249F"/>
    <w:rPr>
      <w:rFonts w:ascii="PT Serif" w:hAnsi="PT Serif"/>
      <w:sz w:val="24"/>
      <w:szCs w:val="24"/>
    </w:rPr>
  </w:style>
  <w:style w:type="paragraph" w:customStyle="1" w:styleId="-5">
    <w:name w:val="Фамилии-по правому краю"/>
    <w:basedOn w:val="a0"/>
    <w:link w:val="-6"/>
    <w:qFormat/>
    <w:rsid w:val="00F5249F"/>
    <w:pPr>
      <w:spacing w:line="240" w:lineRule="auto"/>
      <w:ind w:left="34" w:hanging="1"/>
      <w:jc w:val="right"/>
    </w:pPr>
    <w:rPr>
      <w:szCs w:val="24"/>
    </w:rPr>
  </w:style>
  <w:style w:type="character" w:customStyle="1" w:styleId="-6">
    <w:name w:val="Фамилии-по правому краю Знак"/>
    <w:basedOn w:val="a2"/>
    <w:link w:val="-5"/>
    <w:rsid w:val="00F5249F"/>
    <w:rPr>
      <w:rFonts w:ascii="PT Serif" w:hAnsi="PT Serif"/>
      <w:sz w:val="24"/>
      <w:szCs w:val="24"/>
    </w:rPr>
  </w:style>
  <w:style w:type="character" w:styleId="HTML">
    <w:name w:val="HTML Typewriter"/>
    <w:basedOn w:val="a2"/>
    <w:uiPriority w:val="99"/>
    <w:semiHidden/>
    <w:unhideWhenUsed/>
    <w:rsid w:val="00C14EAD"/>
    <w:rPr>
      <w:rFonts w:ascii="PT Serif" w:hAnsi="PT Serif"/>
      <w:sz w:val="20"/>
      <w:szCs w:val="20"/>
    </w:rPr>
  </w:style>
  <w:style w:type="paragraph" w:styleId="afe">
    <w:name w:val="Subtitle"/>
    <w:basedOn w:val="a0"/>
    <w:next w:val="a0"/>
    <w:link w:val="aff"/>
    <w:qFormat/>
    <w:rsid w:val="00C14EAD"/>
    <w:pPr>
      <w:numPr>
        <w:ilvl w:val="1"/>
      </w:numPr>
      <w:spacing w:after="160"/>
    </w:pPr>
    <w:rPr>
      <w:rFonts w:eastAsiaTheme="minorEastAsia" w:cstheme="minorBidi"/>
      <w:color w:val="5A5A5A" w:themeColor="text1" w:themeTint="A5"/>
      <w:spacing w:val="15"/>
      <w:sz w:val="22"/>
      <w:szCs w:val="22"/>
    </w:rPr>
  </w:style>
  <w:style w:type="character" w:customStyle="1" w:styleId="aff">
    <w:name w:val="Подзаголовок Знак"/>
    <w:basedOn w:val="a2"/>
    <w:link w:val="afe"/>
    <w:rsid w:val="00C14EAD"/>
    <w:rPr>
      <w:rFonts w:ascii="PT Serif" w:eastAsiaTheme="minorEastAsia" w:hAnsi="PT Serif" w:cstheme="minorBidi"/>
      <w:color w:val="5A5A5A" w:themeColor="text1" w:themeTint="A5"/>
      <w:spacing w:val="15"/>
      <w:sz w:val="22"/>
      <w:szCs w:val="22"/>
    </w:rPr>
  </w:style>
  <w:style w:type="paragraph" w:styleId="aff0">
    <w:name w:val="envelope address"/>
    <w:basedOn w:val="a0"/>
    <w:uiPriority w:val="99"/>
    <w:semiHidden/>
    <w:unhideWhenUsed/>
    <w:rsid w:val="00C14EAD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eastAsiaTheme="majorEastAsia" w:cstheme="majorBidi"/>
      <w:szCs w:val="24"/>
    </w:rPr>
  </w:style>
  <w:style w:type="paragraph" w:styleId="aff1">
    <w:name w:val="TOC Heading"/>
    <w:basedOn w:val="12"/>
    <w:next w:val="a0"/>
    <w:uiPriority w:val="39"/>
    <w:semiHidden/>
    <w:unhideWhenUsed/>
    <w:qFormat/>
    <w:rsid w:val="00C14EAD"/>
    <w:pPr>
      <w:keepLines/>
      <w:pageBreakBefore w:val="0"/>
      <w:numPr>
        <w:numId w:val="0"/>
      </w:numPr>
      <w:suppressAutoHyphens w:val="0"/>
      <w:spacing w:before="240" w:after="0"/>
      <w:outlineLvl w:val="9"/>
    </w:pPr>
    <w:rPr>
      <w:rFonts w:eastAsiaTheme="majorEastAsia" w:cstheme="majorBidi"/>
      <w:caps/>
      <w:color w:val="365F91" w:themeColor="accent1" w:themeShade="BF"/>
      <w:sz w:val="28"/>
      <w:szCs w:val="32"/>
      <w:lang w:eastAsia="ru-RU"/>
    </w:rPr>
  </w:style>
  <w:style w:type="paragraph" w:styleId="aff2">
    <w:name w:val="toa heading"/>
    <w:basedOn w:val="a0"/>
    <w:next w:val="a0"/>
    <w:uiPriority w:val="99"/>
    <w:semiHidden/>
    <w:unhideWhenUsed/>
    <w:rsid w:val="00C14EAD"/>
    <w:rPr>
      <w:rFonts w:eastAsiaTheme="majorEastAsia" w:cstheme="majorBidi"/>
      <w:b/>
      <w:bCs/>
      <w:szCs w:val="24"/>
    </w:rPr>
  </w:style>
  <w:style w:type="paragraph" w:styleId="aff3">
    <w:name w:val="Normal (Web)"/>
    <w:basedOn w:val="a0"/>
    <w:uiPriority w:val="99"/>
    <w:semiHidden/>
    <w:unhideWhenUsed/>
    <w:rsid w:val="00C14EAD"/>
    <w:rPr>
      <w:szCs w:val="24"/>
    </w:rPr>
  </w:style>
  <w:style w:type="paragraph" w:styleId="aff4">
    <w:name w:val="Plain Text"/>
    <w:basedOn w:val="a0"/>
    <w:link w:val="aff5"/>
    <w:semiHidden/>
    <w:unhideWhenUsed/>
    <w:rsid w:val="00293F4E"/>
    <w:pPr>
      <w:spacing w:before="0" w:line="240" w:lineRule="auto"/>
    </w:pPr>
    <w:rPr>
      <w:sz w:val="21"/>
      <w:szCs w:val="21"/>
    </w:rPr>
  </w:style>
  <w:style w:type="character" w:customStyle="1" w:styleId="aff5">
    <w:name w:val="Текст Знак"/>
    <w:basedOn w:val="a2"/>
    <w:link w:val="aff4"/>
    <w:semiHidden/>
    <w:rsid w:val="00293F4E"/>
    <w:rPr>
      <w:rFonts w:ascii="PT Serif" w:hAnsi="PT Serif"/>
      <w:sz w:val="21"/>
      <w:szCs w:val="21"/>
    </w:rPr>
  </w:style>
  <w:style w:type="paragraph" w:styleId="aff6">
    <w:name w:val="Balloon Text"/>
    <w:basedOn w:val="a0"/>
    <w:link w:val="aff7"/>
    <w:semiHidden/>
    <w:unhideWhenUsed/>
    <w:rsid w:val="00293F4E"/>
    <w:pPr>
      <w:spacing w:before="0" w:line="240" w:lineRule="auto"/>
    </w:pPr>
    <w:rPr>
      <w:rFonts w:cs="Segoe UI"/>
      <w:sz w:val="18"/>
      <w:szCs w:val="18"/>
    </w:rPr>
  </w:style>
  <w:style w:type="character" w:customStyle="1" w:styleId="aff7">
    <w:name w:val="Текст выноски Знак"/>
    <w:basedOn w:val="a2"/>
    <w:link w:val="aff6"/>
    <w:semiHidden/>
    <w:rsid w:val="00293F4E"/>
    <w:rPr>
      <w:rFonts w:ascii="PT Serif" w:hAnsi="PT Serif" w:cs="Segoe UI"/>
      <w:sz w:val="18"/>
      <w:szCs w:val="18"/>
    </w:rPr>
  </w:style>
  <w:style w:type="paragraph" w:styleId="15">
    <w:name w:val="index 1"/>
    <w:basedOn w:val="a0"/>
    <w:next w:val="a0"/>
    <w:autoRedefine/>
    <w:uiPriority w:val="99"/>
    <w:semiHidden/>
    <w:unhideWhenUsed/>
    <w:rsid w:val="00293F4E"/>
    <w:pPr>
      <w:spacing w:before="0" w:line="240" w:lineRule="auto"/>
      <w:ind w:left="240" w:hanging="240"/>
    </w:pPr>
  </w:style>
  <w:style w:type="paragraph" w:styleId="aff8">
    <w:name w:val="index heading"/>
    <w:basedOn w:val="a0"/>
    <w:next w:val="15"/>
    <w:uiPriority w:val="99"/>
    <w:semiHidden/>
    <w:unhideWhenUsed/>
    <w:rsid w:val="00293F4E"/>
    <w:rPr>
      <w:rFonts w:eastAsiaTheme="majorEastAsia" w:cstheme="majorBidi"/>
      <w:b/>
      <w:bCs/>
    </w:rPr>
  </w:style>
  <w:style w:type="paragraph" w:styleId="aff9">
    <w:name w:val="Block Text"/>
    <w:basedOn w:val="a0"/>
    <w:uiPriority w:val="9"/>
    <w:semiHidden/>
    <w:unhideWhenUsed/>
    <w:qFormat/>
    <w:rsid w:val="00293F4E"/>
    <w:pPr>
      <w:pBdr>
        <w:top w:val="single" w:sz="2" w:space="10" w:color="4F81BD" w:themeColor="accent1" w:shadow="1"/>
        <w:left w:val="single" w:sz="2" w:space="10" w:color="4F81BD" w:themeColor="accent1" w:shadow="1"/>
        <w:bottom w:val="single" w:sz="2" w:space="10" w:color="4F81BD" w:themeColor="accent1" w:shadow="1"/>
        <w:right w:val="single" w:sz="2" w:space="10" w:color="4F81BD" w:themeColor="accent1" w:shadow="1"/>
      </w:pBdr>
      <w:ind w:left="1152" w:right="1152"/>
    </w:pPr>
    <w:rPr>
      <w:rFonts w:eastAsiaTheme="minorEastAsia" w:cstheme="minorBidi"/>
      <w:i/>
      <w:iCs/>
      <w:color w:val="4F81BD" w:themeColor="accent1"/>
    </w:rPr>
  </w:style>
  <w:style w:type="paragraph" w:styleId="affa">
    <w:name w:val="Message Header"/>
    <w:basedOn w:val="a0"/>
    <w:link w:val="affb"/>
    <w:uiPriority w:val="99"/>
    <w:semiHidden/>
    <w:unhideWhenUsed/>
    <w:rsid w:val="00293F4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134" w:hanging="1134"/>
    </w:pPr>
    <w:rPr>
      <w:rFonts w:eastAsiaTheme="majorEastAsia" w:cstheme="majorBidi"/>
      <w:szCs w:val="24"/>
    </w:rPr>
  </w:style>
  <w:style w:type="character" w:customStyle="1" w:styleId="affb">
    <w:name w:val="Шапка Знак"/>
    <w:basedOn w:val="a2"/>
    <w:link w:val="affa"/>
    <w:uiPriority w:val="99"/>
    <w:semiHidden/>
    <w:rsid w:val="00293F4E"/>
    <w:rPr>
      <w:rFonts w:ascii="PT Serif" w:eastAsiaTheme="majorEastAsia" w:hAnsi="PT Serif" w:cstheme="majorBidi"/>
      <w:sz w:val="24"/>
      <w:szCs w:val="24"/>
      <w:shd w:val="pct20" w:color="auto" w:fill="auto"/>
    </w:rPr>
  </w:style>
  <w:style w:type="paragraph" w:customStyle="1" w:styleId="UnnumberedHeading2">
    <w:name w:val="UnnumberedHeading2"/>
    <w:basedOn w:val="2"/>
    <w:qFormat/>
    <w:rsid w:val="006D09DF"/>
    <w:pPr>
      <w:numPr>
        <w:ilvl w:val="0"/>
        <w:numId w:val="0"/>
      </w:numPr>
      <w:jc w:val="center"/>
    </w:pPr>
  </w:style>
  <w:style w:type="paragraph" w:customStyle="1" w:styleId="CaptionedFigure">
    <w:name w:val="Captioned Figure"/>
    <w:basedOn w:val="Figure"/>
    <w:rsid w:val="00200C80"/>
    <w:pPr>
      <w:keepNext/>
      <w:tabs>
        <w:tab w:val="clear" w:pos="1134"/>
      </w:tabs>
      <w:spacing w:after="120"/>
    </w:pPr>
    <w:rPr>
      <w:rFonts w:eastAsiaTheme="minorHAnsi" w:cstheme="minorBidi"/>
      <w:noProof w:val="0"/>
      <w:szCs w:val="24"/>
      <w:lang w:val="en-US" w:eastAsia="en-US"/>
    </w:rPr>
  </w:style>
  <w:style w:type="paragraph" w:customStyle="1" w:styleId="ReferenceItem">
    <w:name w:val="ReferenceItem"/>
    <w:basedOn w:val="a1"/>
    <w:qFormat/>
    <w:rsid w:val="00471166"/>
    <w:pPr>
      <w:ind w:firstLine="706"/>
    </w:pPr>
  </w:style>
  <w:style w:type="table" w:customStyle="1" w:styleId="TableStyleAbbreviations">
    <w:name w:val="TableStyleAbbreviations"/>
    <w:basedOn w:val="a3"/>
    <w:uiPriority w:val="99"/>
    <w:rsid w:val="001F5996"/>
    <w:rPr>
      <w:sz w:val="24"/>
    </w:rPr>
    <w:tblPr/>
  </w:style>
  <w:style w:type="table" w:customStyle="1" w:styleId="TableStyleContributors">
    <w:name w:val="TableStyleContributors"/>
    <w:basedOn w:val="a3"/>
    <w:uiPriority w:val="99"/>
    <w:rsid w:val="0084100A"/>
    <w:rPr>
      <w:sz w:val="24"/>
    </w:rPr>
    <w:tblPr>
      <w:tblStyleRowBandSize w:val="1"/>
    </w:tblPr>
    <w:tcPr>
      <w:tcMar>
        <w:top w:w="57" w:type="dxa"/>
        <w:bottom w:w="170" w:type="dxa"/>
      </w:tcMar>
      <w:vAlign w:val="bottom"/>
    </w:tcPr>
  </w:style>
  <w:style w:type="table" w:customStyle="1" w:styleId="410">
    <w:name w:val="Таблица простая 41"/>
    <w:basedOn w:val="a3"/>
    <w:uiPriority w:val="44"/>
    <w:rsid w:val="001F599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numberedHeadingOne">
    <w:name w:val="UnnumberedHeadingOne"/>
    <w:rsid w:val="00332EBA"/>
    <w:rPr>
      <w:caps/>
    </w:rPr>
  </w:style>
  <w:style w:type="character" w:customStyle="1" w:styleId="AppendixHeadingOne">
    <w:name w:val="AppendixHeadingOne"/>
    <w:rsid w:val="00FB6D44"/>
    <w:rPr>
      <w:caps w:val="0"/>
    </w:rPr>
  </w:style>
  <w:style w:type="character" w:customStyle="1" w:styleId="UnnumberedHeadingTwo">
    <w:name w:val="UnnumberedHeadingTwo"/>
    <w:rsid w:val="000F5E5F"/>
    <w:rPr>
      <w:b/>
      <w:caps w:val="0"/>
      <w:smallCaps w:val="0"/>
    </w:rPr>
  </w:style>
  <w:style w:type="character" w:customStyle="1" w:styleId="UnnumberedHeadingOneNoTOC">
    <w:name w:val="UnnumberedHeadingOneNoTOC"/>
    <w:rsid w:val="00F5595B"/>
  </w:style>
  <w:style w:type="character" w:customStyle="1" w:styleId="KeywordTok">
    <w:name w:val="KeywordTok"/>
    <w:basedOn w:val="VerbatimChar"/>
    <w:rsid w:val="00F5595B"/>
    <w:rPr>
      <w:rFonts w:ascii="PT Mono" w:hAnsi="PT Mono"/>
      <w:b/>
      <w:i w:val="0"/>
      <w:color w:val="007020"/>
      <w:sz w:val="24"/>
    </w:rPr>
  </w:style>
  <w:style w:type="character" w:customStyle="1" w:styleId="DataTypeTok">
    <w:name w:val="DataTypeTok"/>
    <w:basedOn w:val="VerbatimChar"/>
    <w:rsid w:val="00F5595B"/>
    <w:rPr>
      <w:rFonts w:ascii="PT Mono" w:hAnsi="PT Mono"/>
      <w:b w:val="0"/>
      <w:i w:val="0"/>
      <w:color w:val="902000"/>
      <w:sz w:val="24"/>
    </w:rPr>
  </w:style>
  <w:style w:type="character" w:customStyle="1" w:styleId="DecValTok">
    <w:name w:val="DecValTok"/>
    <w:basedOn w:val="VerbatimChar"/>
    <w:rsid w:val="00F5595B"/>
    <w:rPr>
      <w:rFonts w:ascii="PT Mono" w:hAnsi="PT Mono"/>
      <w:b w:val="0"/>
      <w:i w:val="0"/>
      <w:color w:val="40A070"/>
      <w:sz w:val="24"/>
    </w:rPr>
  </w:style>
  <w:style w:type="character" w:customStyle="1" w:styleId="BaseNTok">
    <w:name w:val="BaseNTok"/>
    <w:basedOn w:val="VerbatimChar"/>
    <w:rsid w:val="00F5595B"/>
    <w:rPr>
      <w:rFonts w:ascii="PT Mono" w:hAnsi="PT Mono"/>
      <w:b w:val="0"/>
      <w:i w:val="0"/>
      <w:color w:val="40A070"/>
      <w:sz w:val="24"/>
    </w:rPr>
  </w:style>
  <w:style w:type="character" w:customStyle="1" w:styleId="FloatTok">
    <w:name w:val="FloatTok"/>
    <w:basedOn w:val="VerbatimChar"/>
    <w:rsid w:val="00F5595B"/>
    <w:rPr>
      <w:rFonts w:ascii="PT Mono" w:hAnsi="PT Mono"/>
      <w:b w:val="0"/>
      <w:i w:val="0"/>
      <w:color w:val="40A070"/>
      <w:sz w:val="24"/>
    </w:rPr>
  </w:style>
  <w:style w:type="character" w:customStyle="1" w:styleId="ConstantTok">
    <w:name w:val="ConstantTok"/>
    <w:basedOn w:val="VerbatimChar"/>
    <w:rsid w:val="00F5595B"/>
    <w:rPr>
      <w:rFonts w:ascii="PT Mono" w:hAnsi="PT Mono"/>
      <w:b w:val="0"/>
      <w:i w:val="0"/>
      <w:color w:val="880000"/>
      <w:sz w:val="24"/>
    </w:rPr>
  </w:style>
  <w:style w:type="character" w:customStyle="1" w:styleId="CharTok">
    <w:name w:val="CharTok"/>
    <w:basedOn w:val="VerbatimChar"/>
    <w:rsid w:val="00F5595B"/>
    <w:rPr>
      <w:rFonts w:ascii="PT Mono" w:hAnsi="PT Mono"/>
      <w:b w:val="0"/>
      <w:i w:val="0"/>
      <w:color w:val="4070A0"/>
      <w:sz w:val="24"/>
    </w:rPr>
  </w:style>
  <w:style w:type="character" w:customStyle="1" w:styleId="SpecialCharTok">
    <w:name w:val="SpecialCharTok"/>
    <w:basedOn w:val="VerbatimChar"/>
    <w:rsid w:val="00F5595B"/>
    <w:rPr>
      <w:rFonts w:ascii="PT Mono" w:hAnsi="PT Mono"/>
      <w:b w:val="0"/>
      <w:i w:val="0"/>
      <w:color w:val="4070A0"/>
      <w:sz w:val="24"/>
    </w:rPr>
  </w:style>
  <w:style w:type="character" w:customStyle="1" w:styleId="StringTok">
    <w:name w:val="StringTok"/>
    <w:basedOn w:val="VerbatimChar"/>
    <w:rsid w:val="00F5595B"/>
    <w:rPr>
      <w:rFonts w:ascii="PT Mono" w:hAnsi="PT Mono"/>
      <w:b w:val="0"/>
      <w:i w:val="0"/>
      <w:color w:val="4070A0"/>
      <w:sz w:val="24"/>
    </w:rPr>
  </w:style>
  <w:style w:type="character" w:customStyle="1" w:styleId="VerbatimStringTok">
    <w:name w:val="VerbatimStringTok"/>
    <w:basedOn w:val="VerbatimChar"/>
    <w:rsid w:val="00F5595B"/>
    <w:rPr>
      <w:rFonts w:ascii="PT Mono" w:hAnsi="PT Mono"/>
      <w:b w:val="0"/>
      <w:i w:val="0"/>
      <w:color w:val="4070A0"/>
      <w:sz w:val="24"/>
    </w:rPr>
  </w:style>
  <w:style w:type="character" w:customStyle="1" w:styleId="SpecialStringTok">
    <w:name w:val="SpecialStringTok"/>
    <w:basedOn w:val="VerbatimChar"/>
    <w:rsid w:val="00F5595B"/>
    <w:rPr>
      <w:rFonts w:ascii="PT Mono" w:hAnsi="PT Mono"/>
      <w:b w:val="0"/>
      <w:i w:val="0"/>
      <w:color w:val="BB6688"/>
      <w:sz w:val="24"/>
    </w:rPr>
  </w:style>
  <w:style w:type="character" w:customStyle="1" w:styleId="ImportTok">
    <w:name w:val="ImportTok"/>
    <w:basedOn w:val="VerbatimChar"/>
    <w:rsid w:val="00F5595B"/>
    <w:rPr>
      <w:rFonts w:ascii="PT Mono" w:hAnsi="PT Mono"/>
      <w:b w:val="0"/>
      <w:i w:val="0"/>
      <w:sz w:val="24"/>
    </w:rPr>
  </w:style>
  <w:style w:type="character" w:customStyle="1" w:styleId="CommentTok">
    <w:name w:val="CommentTok"/>
    <w:basedOn w:val="VerbatimChar"/>
    <w:rsid w:val="00F5595B"/>
    <w:rPr>
      <w:rFonts w:ascii="PT Mono" w:hAnsi="PT Mono"/>
      <w:b w:val="0"/>
      <w:i/>
      <w:color w:val="60A0B0"/>
      <w:sz w:val="24"/>
    </w:rPr>
  </w:style>
  <w:style w:type="character" w:customStyle="1" w:styleId="DocumentationTok">
    <w:name w:val="DocumentationTok"/>
    <w:basedOn w:val="VerbatimChar"/>
    <w:rsid w:val="00F5595B"/>
    <w:rPr>
      <w:rFonts w:ascii="PT Mono" w:hAnsi="PT Mono"/>
      <w:b w:val="0"/>
      <w:i/>
      <w:color w:val="BA2121"/>
      <w:sz w:val="24"/>
    </w:rPr>
  </w:style>
  <w:style w:type="character" w:customStyle="1" w:styleId="AnnotationTok">
    <w:name w:val="AnnotationTok"/>
    <w:basedOn w:val="VerbatimChar"/>
    <w:rsid w:val="00F5595B"/>
    <w:rPr>
      <w:rFonts w:ascii="PT Mono" w:hAnsi="PT Mono"/>
      <w:b/>
      <w:i/>
      <w:color w:val="60A0B0"/>
      <w:sz w:val="24"/>
    </w:rPr>
  </w:style>
  <w:style w:type="character" w:customStyle="1" w:styleId="CommentVarTok">
    <w:name w:val="CommentVarTok"/>
    <w:basedOn w:val="VerbatimChar"/>
    <w:rsid w:val="00F5595B"/>
    <w:rPr>
      <w:rFonts w:ascii="PT Mono" w:hAnsi="PT Mono"/>
      <w:b/>
      <w:i/>
      <w:color w:val="60A0B0"/>
      <w:sz w:val="24"/>
    </w:rPr>
  </w:style>
  <w:style w:type="character" w:customStyle="1" w:styleId="OtherTok">
    <w:name w:val="OtherTok"/>
    <w:basedOn w:val="VerbatimChar"/>
    <w:rsid w:val="00F5595B"/>
    <w:rPr>
      <w:rFonts w:ascii="PT Mono" w:hAnsi="PT Mono"/>
      <w:b w:val="0"/>
      <w:i w:val="0"/>
      <w:color w:val="007020"/>
      <w:sz w:val="24"/>
    </w:rPr>
  </w:style>
  <w:style w:type="character" w:customStyle="1" w:styleId="FunctionTok">
    <w:name w:val="FunctionTok"/>
    <w:basedOn w:val="VerbatimChar"/>
    <w:rsid w:val="00F5595B"/>
    <w:rPr>
      <w:rFonts w:ascii="PT Mono" w:hAnsi="PT Mono"/>
      <w:b w:val="0"/>
      <w:i w:val="0"/>
      <w:color w:val="06287E"/>
      <w:sz w:val="24"/>
    </w:rPr>
  </w:style>
  <w:style w:type="character" w:customStyle="1" w:styleId="VariableTok">
    <w:name w:val="VariableTok"/>
    <w:basedOn w:val="VerbatimChar"/>
    <w:rsid w:val="00F5595B"/>
    <w:rPr>
      <w:rFonts w:ascii="PT Mono" w:hAnsi="PT Mono"/>
      <w:b w:val="0"/>
      <w:i w:val="0"/>
      <w:color w:val="19177C"/>
      <w:sz w:val="24"/>
    </w:rPr>
  </w:style>
  <w:style w:type="character" w:customStyle="1" w:styleId="ControlFlowTok">
    <w:name w:val="ControlFlowTok"/>
    <w:basedOn w:val="VerbatimChar"/>
    <w:rsid w:val="00F5595B"/>
    <w:rPr>
      <w:rFonts w:ascii="PT Mono" w:hAnsi="PT Mono"/>
      <w:b/>
      <w:i w:val="0"/>
      <w:color w:val="007020"/>
      <w:sz w:val="24"/>
    </w:rPr>
  </w:style>
  <w:style w:type="character" w:customStyle="1" w:styleId="OperatorTok">
    <w:name w:val="OperatorTok"/>
    <w:basedOn w:val="VerbatimChar"/>
    <w:rsid w:val="00F5595B"/>
    <w:rPr>
      <w:rFonts w:ascii="PT Mono" w:hAnsi="PT Mono"/>
      <w:b w:val="0"/>
      <w:i w:val="0"/>
      <w:color w:val="666666"/>
      <w:sz w:val="24"/>
    </w:rPr>
  </w:style>
  <w:style w:type="character" w:customStyle="1" w:styleId="BuiltInTok">
    <w:name w:val="BuiltInTok"/>
    <w:basedOn w:val="VerbatimChar"/>
    <w:rsid w:val="00F5595B"/>
    <w:rPr>
      <w:rFonts w:ascii="PT Mono" w:hAnsi="PT Mono"/>
      <w:b w:val="0"/>
      <w:i w:val="0"/>
      <w:sz w:val="24"/>
    </w:rPr>
  </w:style>
  <w:style w:type="character" w:customStyle="1" w:styleId="ExtensionTok">
    <w:name w:val="ExtensionTok"/>
    <w:basedOn w:val="VerbatimChar"/>
    <w:rsid w:val="00F5595B"/>
    <w:rPr>
      <w:rFonts w:ascii="PT Mono" w:hAnsi="PT Mono"/>
      <w:b w:val="0"/>
      <w:i w:val="0"/>
      <w:sz w:val="24"/>
    </w:rPr>
  </w:style>
  <w:style w:type="character" w:customStyle="1" w:styleId="PreprocessorTok">
    <w:name w:val="PreprocessorTok"/>
    <w:basedOn w:val="VerbatimChar"/>
    <w:rsid w:val="00F5595B"/>
    <w:rPr>
      <w:rFonts w:ascii="PT Mono" w:hAnsi="PT Mono"/>
      <w:b w:val="0"/>
      <w:i w:val="0"/>
      <w:color w:val="BC7A00"/>
      <w:sz w:val="24"/>
    </w:rPr>
  </w:style>
  <w:style w:type="character" w:customStyle="1" w:styleId="AttributeTok">
    <w:name w:val="AttributeTok"/>
    <w:basedOn w:val="VerbatimChar"/>
    <w:rsid w:val="00F5595B"/>
    <w:rPr>
      <w:rFonts w:ascii="PT Mono" w:hAnsi="PT Mono"/>
      <w:b w:val="0"/>
      <w:i w:val="0"/>
      <w:color w:val="7D9029"/>
      <w:sz w:val="24"/>
    </w:rPr>
  </w:style>
  <w:style w:type="character" w:customStyle="1" w:styleId="RegionMarkerTok">
    <w:name w:val="RegionMarkerTok"/>
    <w:basedOn w:val="VerbatimChar"/>
    <w:rsid w:val="00F5595B"/>
    <w:rPr>
      <w:rFonts w:ascii="PT Mono" w:hAnsi="PT Mono"/>
      <w:b w:val="0"/>
      <w:i w:val="0"/>
      <w:sz w:val="24"/>
    </w:rPr>
  </w:style>
  <w:style w:type="character" w:customStyle="1" w:styleId="InformationTok">
    <w:name w:val="InformationTok"/>
    <w:basedOn w:val="VerbatimChar"/>
    <w:rsid w:val="00F5595B"/>
    <w:rPr>
      <w:rFonts w:ascii="PT Mono" w:hAnsi="PT Mono"/>
      <w:b/>
      <w:i/>
      <w:color w:val="60A0B0"/>
      <w:sz w:val="24"/>
    </w:rPr>
  </w:style>
  <w:style w:type="character" w:customStyle="1" w:styleId="WarningTok">
    <w:name w:val="WarningTok"/>
    <w:basedOn w:val="VerbatimChar"/>
    <w:rsid w:val="00F5595B"/>
    <w:rPr>
      <w:rFonts w:ascii="PT Mono" w:hAnsi="PT Mono"/>
      <w:b/>
      <w:i/>
      <w:color w:val="60A0B0"/>
      <w:sz w:val="24"/>
    </w:rPr>
  </w:style>
  <w:style w:type="character" w:customStyle="1" w:styleId="AlertTok">
    <w:name w:val="AlertTok"/>
    <w:basedOn w:val="VerbatimChar"/>
    <w:rsid w:val="00F5595B"/>
    <w:rPr>
      <w:rFonts w:ascii="PT Mono" w:hAnsi="PT Mono"/>
      <w:b/>
      <w:i w:val="0"/>
      <w:color w:val="FF0000"/>
      <w:sz w:val="24"/>
    </w:rPr>
  </w:style>
  <w:style w:type="character" w:customStyle="1" w:styleId="ErrorTok">
    <w:name w:val="ErrorTok"/>
    <w:basedOn w:val="VerbatimChar"/>
    <w:rsid w:val="00F5595B"/>
    <w:rPr>
      <w:rFonts w:ascii="PT Mono" w:hAnsi="PT Mono"/>
      <w:b/>
      <w:i w:val="0"/>
      <w:color w:val="FF0000"/>
      <w:sz w:val="24"/>
    </w:rPr>
  </w:style>
  <w:style w:type="character" w:customStyle="1" w:styleId="NormalTok">
    <w:name w:val="NormalTok"/>
    <w:basedOn w:val="VerbatimChar"/>
    <w:rsid w:val="00F5595B"/>
    <w:rPr>
      <w:rFonts w:ascii="PT Mono" w:hAnsi="PT Mono"/>
      <w:b w:val="0"/>
      <w:i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lab.iaaras.ru/iaaras/gostdown/-/blob/master/demo-main.md" TargetMode="External"/><Relationship Id="rId21" Type="http://schemas.openxmlformats.org/officeDocument/2006/relationships/hyperlink" Target="https://gitlab.iaaras.ru/iaaras/gostdown" TargetMode="External"/><Relationship Id="rId42" Type="http://schemas.openxmlformats.org/officeDocument/2006/relationships/hyperlink" Target="https://facelessuser.github.io/pymdown-extensions/extensions/snippets/" TargetMode="External"/><Relationship Id="rId47" Type="http://schemas.openxmlformats.org/officeDocument/2006/relationships/image" Target="media/image11.png"/><Relationship Id="rId63" Type="http://schemas.openxmlformats.org/officeDocument/2006/relationships/image" Target="media/image15.png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lierdakil/pandoc-crossref/releases" TargetMode="External"/><Relationship Id="rId29" Type="http://schemas.openxmlformats.org/officeDocument/2006/relationships/image" Target="media/image2.png"/><Relationship Id="rId11" Type="http://schemas.openxmlformats.org/officeDocument/2006/relationships/hyperlink" Target="https://squidfunk.github.io/mkdocs-material/getting-started/" TargetMode="External"/><Relationship Id="rId24" Type="http://schemas.openxmlformats.org/officeDocument/2006/relationships/hyperlink" Target="https://squidfunk.github.io/mkdocs-material/creating-your-site/" TargetMode="External"/><Relationship Id="rId32" Type="http://schemas.openxmlformats.org/officeDocument/2006/relationships/hyperlink" Target="https://squidfunk.github.io/mkdocs-material/getting-started/" TargetMode="External"/><Relationship Id="rId37" Type="http://schemas.openxmlformats.org/officeDocument/2006/relationships/hyperlink" Target="https://pandoc.org/installing.html" TargetMode="External"/><Relationship Id="rId40" Type="http://schemas.openxmlformats.org/officeDocument/2006/relationships/hyperlink" Target="https://facelessuser.github.io/pymdown-extensions/extensions/details/" TargetMode="External"/><Relationship Id="rId45" Type="http://schemas.openxmlformats.org/officeDocument/2006/relationships/image" Target="media/image10.png"/><Relationship Id="rId53" Type="http://schemas.openxmlformats.org/officeDocument/2006/relationships/hyperlink" Target="https://marketplace.visualstudio.com/items?itemName=streetsidesoftware.code-spell-checker" TargetMode="External"/><Relationship Id="rId58" Type="http://schemas.openxmlformats.org/officeDocument/2006/relationships/hyperlink" Target="https://marketplace.visualstudio.com/items?itemName=DavidAnson.vscode-markdownlint" TargetMode="External"/><Relationship Id="rId66" Type="http://schemas.openxmlformats.org/officeDocument/2006/relationships/hyperlink" Target="https://habr.com/ru/post/348000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13.png"/><Relationship Id="rId19" Type="http://schemas.openxmlformats.org/officeDocument/2006/relationships/hyperlink" Target="https://github.com/lierdakil/pandoc-crossref/releases/tag/v0.3.12.1a" TargetMode="External"/><Relationship Id="rId14" Type="http://schemas.openxmlformats.org/officeDocument/2006/relationships/hyperlink" Target="https://pandoc.org/" TargetMode="External"/><Relationship Id="rId22" Type="http://schemas.openxmlformats.org/officeDocument/2006/relationships/hyperlink" Target="https://squidfunk.github.io/mkdocs-material/getting-started/" TargetMode="External"/><Relationship Id="rId27" Type="http://schemas.openxmlformats.org/officeDocument/2006/relationships/hyperlink" Target="https://gitlab.iaaras.ru/iaaras/gostdown/-/jobs/14344/artifacts/file/demo-report.pdf" TargetMode="External"/><Relationship Id="rId30" Type="http://schemas.openxmlformats.org/officeDocument/2006/relationships/image" Target="media/image3.png"/><Relationship Id="rId35" Type="http://schemas.openxmlformats.org/officeDocument/2006/relationships/image" Target="media/image6.png"/><Relationship Id="rId43" Type="http://schemas.openxmlformats.org/officeDocument/2006/relationships/image" Target="media/image9.png"/><Relationship Id="rId48" Type="http://schemas.openxmlformats.org/officeDocument/2006/relationships/hyperlink" Target="https://github.com/orzih/mkdocs-with-pdf" TargetMode="External"/><Relationship Id="rId56" Type="http://schemas.openxmlformats.org/officeDocument/2006/relationships/hyperlink" Target="https://marketplace.visualstudio.com/items?itemName=yzhang.markdown-all-in-one" TargetMode="External"/><Relationship Id="rId64" Type="http://schemas.openxmlformats.org/officeDocument/2006/relationships/image" Target="media/image16.png"/><Relationship Id="rId69" Type="http://schemas.openxmlformats.org/officeDocument/2006/relationships/fontTable" Target="fontTable.xml"/><Relationship Id="rId8" Type="http://schemas.openxmlformats.org/officeDocument/2006/relationships/hyperlink" Target="https://www.markdownguide.org/basic-syntax/" TargetMode="External"/><Relationship Id="rId51" Type="http://schemas.openxmlformats.org/officeDocument/2006/relationships/hyperlink" Target="https://github.com/smaxtec/mkdocs-pdf-with-js-plugin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paratype.ru/public/" TargetMode="External"/><Relationship Id="rId17" Type="http://schemas.openxmlformats.org/officeDocument/2006/relationships/hyperlink" Target="https://github.com/lierdakil/pandoc-crossref/releases/tag/v0.3.13.0" TargetMode="External"/><Relationship Id="rId25" Type="http://schemas.openxmlformats.org/officeDocument/2006/relationships/hyperlink" Target="docs_gost\02_md_to_docx\03_build_doc_macro_final.md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7.png"/><Relationship Id="rId46" Type="http://schemas.openxmlformats.org/officeDocument/2006/relationships/hyperlink" Target="https://facelessuser.github.io/pymdown-extensions/extensions/arithmatex/" TargetMode="External"/><Relationship Id="rId59" Type="http://schemas.openxmlformats.org/officeDocument/2006/relationships/hyperlink" Target="https://marketplace.visualstudio.com/items?itemName=Gruntfuggly.todo-tree" TargetMode="External"/><Relationship Id="rId67" Type="http://schemas.openxmlformats.org/officeDocument/2006/relationships/footer" Target="footer1.xml"/><Relationship Id="rId20" Type="http://schemas.openxmlformats.org/officeDocument/2006/relationships/hyperlink" Target="https://www.python.org/downloads/" TargetMode="External"/><Relationship Id="rId41" Type="http://schemas.openxmlformats.org/officeDocument/2006/relationships/image" Target="media/image8.png"/><Relationship Id="rId54" Type="http://schemas.openxmlformats.org/officeDocument/2006/relationships/hyperlink" Target="https://marketplace.visualstudio.com/items?itemName=streetsidesoftware.code-spell-checker-russian" TargetMode="External"/><Relationship Id="rId62" Type="http://schemas.openxmlformats.org/officeDocument/2006/relationships/image" Target="media/image1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jgm/pandoc/releases/" TargetMode="External"/><Relationship Id="rId23" Type="http://schemas.openxmlformats.org/officeDocument/2006/relationships/hyperlink" Target="https://pypi.org/project/mkdocs-bibtex/" TargetMode="External"/><Relationship Id="rId28" Type="http://schemas.openxmlformats.org/officeDocument/2006/relationships/image" Target="media/image1.png"/><Relationship Id="rId36" Type="http://schemas.openxmlformats.org/officeDocument/2006/relationships/hyperlink" Target="https://pypi.org/project/mkdocs-bibtex/" TargetMode="External"/><Relationship Id="rId49" Type="http://schemas.openxmlformats.org/officeDocument/2006/relationships/hyperlink" Target="https://doc.courtbouillon.org/weasyprint/stable/first_steps.html" TargetMode="External"/><Relationship Id="rId57" Type="http://schemas.openxmlformats.org/officeDocument/2006/relationships/hyperlink" Target="https://marketplace.visualstudio.com/items?itemName=TakumiI.markdowntable" TargetMode="External"/><Relationship Id="rId10" Type="http://schemas.openxmlformats.org/officeDocument/2006/relationships/hyperlink" Target="https://gitlab.iaaras.ru/iaaras/gostdown" TargetMode="External"/><Relationship Id="rId31" Type="http://schemas.openxmlformats.org/officeDocument/2006/relationships/image" Target="media/image4.png"/><Relationship Id="rId44" Type="http://schemas.openxmlformats.org/officeDocument/2006/relationships/hyperlink" Target="https://facelessuser.github.io/pymdown-extensions/extensions/critic/" TargetMode="External"/><Relationship Id="rId52" Type="http://schemas.openxmlformats.org/officeDocument/2006/relationships/hyperlink" Target="https://chromedriver.chromium.org/" TargetMode="External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gitlab.iaaras.ru/iaaras/gostdown" TargetMode="External"/><Relationship Id="rId13" Type="http://schemas.openxmlformats.org/officeDocument/2006/relationships/hyperlink" Target="https://github.com/nicky1038" TargetMode="External"/><Relationship Id="rId18" Type="http://schemas.openxmlformats.org/officeDocument/2006/relationships/hyperlink" Target="https://github.com/jgm/pandoc/releases/tag/2.17.1" TargetMode="External"/><Relationship Id="rId39" Type="http://schemas.openxmlformats.org/officeDocument/2006/relationships/hyperlink" Target="https://squidfunk.github.io/mkdocs-material/setup/extensions/python-markdown/" TargetMode="External"/><Relationship Id="rId34" Type="http://schemas.openxmlformats.org/officeDocument/2006/relationships/hyperlink" Target="https://squidfunk.github.io/mkdocs-material/setup/extensions/python-markdown/" TargetMode="External"/><Relationship Id="rId50" Type="http://schemas.openxmlformats.org/officeDocument/2006/relationships/hyperlink" Target="https://github.com/orzih/mkdocs-with-pdf" TargetMode="External"/><Relationship Id="rId55" Type="http://schemas.openxmlformats.org/officeDocument/2006/relationships/hyperlink" Target="https://marketplace.visualstudio.com/items?itemName=ms-vscode.live-server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SVV\LOCALS~1\Temp\Rar$DI72.860\&#1064;&#1072;&#1073;&#1083;&#1086;&#1085;%20&#1043;&#1054;&#1057;&#1058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30BE5D-A101-4743-9823-E52CDBAE2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ГОСТ.dot</Template>
  <TotalTime>2</TotalTime>
  <Pages>49</Pages>
  <Words>8049</Words>
  <Characters>45881</Characters>
  <Application>Microsoft Office Word</Application>
  <DocSecurity>0</DocSecurity>
  <Lines>382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Авиационная корпорация "Рубин"</Company>
  <LinksUpToDate>false</LinksUpToDate>
  <CharactersWithSpaces>53823</CharactersWithSpaces>
  <SharedDoc>false</SharedDoc>
  <HLinks>
    <vt:vector size="114" baseType="variant">
      <vt:variant>
        <vt:i4>1048625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_Toc486946707</vt:lpwstr>
      </vt:variant>
      <vt:variant>
        <vt:i4>1048625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_Toc486946706</vt:lpwstr>
      </vt:variant>
      <vt:variant>
        <vt:i4>1048625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_Toc486946705</vt:lpwstr>
      </vt:variant>
      <vt:variant>
        <vt:i4>1048625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_Toc486946704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_Toc486946703</vt:lpwstr>
      </vt:variant>
      <vt:variant>
        <vt:i4>1048625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_Toc486946702</vt:lpwstr>
      </vt:variant>
      <vt:variant>
        <vt:i4>1048625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_Toc486946701</vt:lpwstr>
      </vt:variant>
      <vt:variant>
        <vt:i4>1048625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_Toc486946700</vt:lpwstr>
      </vt:variant>
      <vt:variant>
        <vt:i4>1638448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_Toc486946699</vt:lpwstr>
      </vt:variant>
      <vt:variant>
        <vt:i4>1638448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_Toc486946698</vt:lpwstr>
      </vt:variant>
      <vt:variant>
        <vt:i4>1638448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_Toc486946697</vt:lpwstr>
      </vt:variant>
      <vt:variant>
        <vt:i4>1638448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_Toc486946696</vt:lpwstr>
      </vt:variant>
      <vt:variant>
        <vt:i4>1638448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_Toc486946695</vt:lpwstr>
      </vt:variant>
      <vt:variant>
        <vt:i4>1638448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_Toc486946694</vt:lpwstr>
      </vt:variant>
      <vt:variant>
        <vt:i4>1638448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_Toc486946693</vt:lpwstr>
      </vt:variant>
      <vt:variant>
        <vt:i4>1638448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_Toc486946692</vt:lpwstr>
      </vt:variant>
      <vt:variant>
        <vt:i4>1638448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_Toc486946691</vt:lpwstr>
      </vt:variant>
      <vt:variant>
        <vt:i4>1638448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_Toc486946690</vt:lpwstr>
      </vt:variant>
      <vt:variant>
        <vt:i4>1572912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_Toc486946689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dpavlov</dc:creator>
  <cp:keywords/>
  <dc:description/>
  <cp:lastModifiedBy>Леонова А.Ю.</cp:lastModifiedBy>
  <cp:revision>6</cp:revision>
  <cp:lastPrinted>2022-10-25T05:45:00Z</cp:lastPrinted>
  <dcterms:created xsi:type="dcterms:W3CDTF">2022-10-25T05:45:00Z</dcterms:created>
  <dcterms:modified xsi:type="dcterms:W3CDTF">2022-10-25T06:14:00Z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Номер документа">
    <vt:lpwstr>XXX-XXX-XXXX</vt:lpwstr>
  </property>
</Properties>
</file>